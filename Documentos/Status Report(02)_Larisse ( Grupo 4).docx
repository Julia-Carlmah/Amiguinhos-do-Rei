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4CB1BD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528AE8AE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360D3CC5" w14:textId="05598EC9" w:rsidR="006E42B1" w:rsidRPr="00E221BD" w:rsidRDefault="00D5688D" w:rsidP="00637831">
            <w:r>
              <w:t>06</w:t>
            </w:r>
            <w:r w:rsidR="000773B6">
              <w:t>/1</w:t>
            </w:r>
            <w:r>
              <w:t>1</w:t>
            </w:r>
            <w:r w:rsidR="000773B6">
              <w:t>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34E11813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3A6567D2" w14:textId="0DC94897" w:rsidR="006E42B1" w:rsidRPr="00E221BD" w:rsidRDefault="00D5688D" w:rsidP="00637831">
            <w:r>
              <w:t>15</w:t>
            </w:r>
            <w:r w:rsidR="000773B6">
              <w:t>/11/2018</w:t>
            </w:r>
          </w:p>
        </w:tc>
      </w:tr>
    </w:tbl>
    <w:p w14:paraId="1C4B8052" w14:textId="77777777" w:rsidR="006E42B1" w:rsidRPr="00826E5A" w:rsidRDefault="006E42B1" w:rsidP="006E42B1"/>
    <w:p w14:paraId="17868968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66BE5770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1F52166D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2B331D8E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63018EC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4DCF38F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21CA33C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65321CE8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E8BDD8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2F2D43E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27D21D18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76928AB8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6EE0AF9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3CBC889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9D085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42B2F9A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672191DA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0DE54BE3" w14:textId="77777777"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14:paraId="68380E0E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3552F39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460153BB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BF60559" w14:textId="77777777"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14:paraId="0E16AB17" w14:textId="77777777" w:rsidTr="00134D25">
        <w:trPr>
          <w:trHeight w:val="305"/>
        </w:trPr>
        <w:tc>
          <w:tcPr>
            <w:tcW w:w="2313" w:type="dxa"/>
            <w:vAlign w:val="center"/>
          </w:tcPr>
          <w:p w14:paraId="49803069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4F6228" w:themeFill="accent3" w:themeFillShade="80"/>
            <w:vAlign w:val="center"/>
          </w:tcPr>
          <w:p w14:paraId="55CE199D" w14:textId="77777777" w:rsidR="00D175D8" w:rsidRPr="00134D25" w:rsidRDefault="00D175D8" w:rsidP="00EE77FF">
            <w:pPr>
              <w:jc w:val="center"/>
              <w:rPr>
                <w:sz w:val="16"/>
                <w:szCs w:val="16"/>
                <w:highlight w:val="darkGreen"/>
              </w:rPr>
            </w:pPr>
          </w:p>
        </w:tc>
        <w:tc>
          <w:tcPr>
            <w:tcW w:w="6233" w:type="dxa"/>
            <w:vAlign w:val="center"/>
          </w:tcPr>
          <w:p w14:paraId="5EB98455" w14:textId="24917871" w:rsidR="00D175D8" w:rsidRPr="00512219" w:rsidRDefault="00237E10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 escopo mantem se inalteravel</w:t>
            </w:r>
          </w:p>
        </w:tc>
      </w:tr>
      <w:tr w:rsidR="00D175D8" w:rsidRPr="00512219" w14:paraId="54F70652" w14:textId="77777777" w:rsidTr="00134D25">
        <w:trPr>
          <w:trHeight w:val="305"/>
        </w:trPr>
        <w:tc>
          <w:tcPr>
            <w:tcW w:w="2313" w:type="dxa"/>
            <w:vAlign w:val="center"/>
          </w:tcPr>
          <w:p w14:paraId="16AE4EA6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4F6228" w:themeFill="accent3" w:themeFillShade="80"/>
            <w:vAlign w:val="center"/>
          </w:tcPr>
          <w:p w14:paraId="380C001C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3F6D08CA" w14:textId="77777777"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23BA68EF" w14:textId="77777777" w:rsidR="006E42B1" w:rsidRDefault="006E42B1" w:rsidP="006E42B1"/>
    <w:p w14:paraId="415856F1" w14:textId="77777777" w:rsidR="006E42B1" w:rsidRDefault="006E42B1" w:rsidP="006E42B1">
      <w:r>
        <w:t>…….</w:t>
      </w:r>
      <w:r w:rsidR="00DA558B">
        <w:t>-</w:t>
      </w:r>
    </w:p>
    <w:p w14:paraId="750C2547" w14:textId="77777777" w:rsidR="006E42B1" w:rsidRDefault="006E42B1" w:rsidP="006E42B1"/>
    <w:p w14:paraId="6DFF0ACD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6C4E5DF8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579FAB34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1577EAE8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347B8AD7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028A3BAB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0C1FAF45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36939AA0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4A20251E" w14:textId="77777777" w:rsidTr="00F516B0">
        <w:trPr>
          <w:trHeight w:val="270"/>
        </w:trPr>
        <w:tc>
          <w:tcPr>
            <w:tcW w:w="785" w:type="dxa"/>
            <w:noWrap/>
          </w:tcPr>
          <w:p w14:paraId="2377D890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47BBCAA7" w14:textId="1A336A25" w:rsidR="000773B6" w:rsidRPr="00F46458" w:rsidRDefault="00237E10" w:rsidP="000773B6">
            <w:pPr>
              <w:jc w:val="left"/>
            </w:pPr>
            <w:r>
              <w:t>Criar formulario de cadastro</w:t>
            </w:r>
          </w:p>
        </w:tc>
        <w:tc>
          <w:tcPr>
            <w:tcW w:w="1128" w:type="dxa"/>
            <w:noWrap/>
          </w:tcPr>
          <w:p w14:paraId="0A5A474E" w14:textId="43E6E612" w:rsidR="00F46458" w:rsidRPr="00F46458" w:rsidRDefault="000773B6" w:rsidP="00F46458">
            <w:pPr>
              <w:jc w:val="left"/>
            </w:pPr>
            <w:r>
              <w:t>2</w:t>
            </w:r>
            <w:r w:rsidR="00237E10">
              <w:t>1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446E3E9F" w14:textId="77777777" w:rsidR="00F46458" w:rsidRPr="00F46458" w:rsidRDefault="000773B6" w:rsidP="00F46458">
            <w:pPr>
              <w:jc w:val="left"/>
            </w:pPr>
            <w:r>
              <w:t>22.10.2018</w:t>
            </w:r>
          </w:p>
        </w:tc>
        <w:tc>
          <w:tcPr>
            <w:tcW w:w="1540" w:type="dxa"/>
          </w:tcPr>
          <w:p w14:paraId="546537F2" w14:textId="77777777" w:rsidR="00F46458" w:rsidRPr="00F46458" w:rsidRDefault="00013128">
            <w:r>
              <w:t>feito</w:t>
            </w:r>
          </w:p>
        </w:tc>
      </w:tr>
      <w:tr w:rsidR="000773B6" w:rsidRPr="00F46458" w14:paraId="79B71C93" w14:textId="77777777" w:rsidTr="00F516B0">
        <w:trPr>
          <w:trHeight w:val="270"/>
        </w:trPr>
        <w:tc>
          <w:tcPr>
            <w:tcW w:w="785" w:type="dxa"/>
            <w:noWrap/>
          </w:tcPr>
          <w:p w14:paraId="4E3CC072" w14:textId="77777777" w:rsidR="000773B6" w:rsidRDefault="000773B6" w:rsidP="00F46458">
            <w:r>
              <w:t>2</w:t>
            </w:r>
          </w:p>
        </w:tc>
        <w:tc>
          <w:tcPr>
            <w:tcW w:w="3620" w:type="dxa"/>
            <w:noWrap/>
          </w:tcPr>
          <w:p w14:paraId="0BAFB95F" w14:textId="493B3143" w:rsidR="000773B6" w:rsidRDefault="00237E10" w:rsidP="000773B6">
            <w:r>
              <w:t>Cadastrar formulario na Base de Dados</w:t>
            </w:r>
          </w:p>
        </w:tc>
        <w:tc>
          <w:tcPr>
            <w:tcW w:w="1128" w:type="dxa"/>
            <w:noWrap/>
          </w:tcPr>
          <w:p w14:paraId="6F6730D3" w14:textId="0F04C9C6" w:rsidR="000773B6" w:rsidRPr="00F46458" w:rsidRDefault="000773B6" w:rsidP="00F46458">
            <w:r>
              <w:t>2</w:t>
            </w:r>
            <w:r w:rsidR="00237E10">
              <w:t>3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64C8FB26" w14:textId="371457C1" w:rsidR="000773B6" w:rsidRPr="00F46458" w:rsidRDefault="004602B2" w:rsidP="00F46458">
            <w:r>
              <w:t>2</w:t>
            </w:r>
            <w:r w:rsidR="00237E10">
              <w:t>5</w:t>
            </w:r>
            <w:r>
              <w:t>.10</w:t>
            </w:r>
            <w:r w:rsidR="000773B6">
              <w:t>.2018</w:t>
            </w:r>
          </w:p>
        </w:tc>
        <w:tc>
          <w:tcPr>
            <w:tcW w:w="1540" w:type="dxa"/>
          </w:tcPr>
          <w:p w14:paraId="0D57BB3F" w14:textId="77777777" w:rsidR="000773B6" w:rsidRPr="00F46458" w:rsidRDefault="00F516B0">
            <w:r>
              <w:t>feito</w:t>
            </w:r>
          </w:p>
        </w:tc>
      </w:tr>
      <w:tr w:rsidR="00F516B0" w:rsidRPr="00F46458" w14:paraId="0B6EEFF8" w14:textId="77777777" w:rsidTr="00F516B0">
        <w:trPr>
          <w:trHeight w:val="270"/>
        </w:trPr>
        <w:tc>
          <w:tcPr>
            <w:tcW w:w="785" w:type="dxa"/>
            <w:noWrap/>
          </w:tcPr>
          <w:p w14:paraId="00D0388E" w14:textId="77777777" w:rsidR="00F516B0" w:rsidRDefault="00F516B0" w:rsidP="00F46458">
            <w:r>
              <w:t>3</w:t>
            </w:r>
          </w:p>
        </w:tc>
        <w:tc>
          <w:tcPr>
            <w:tcW w:w="3620" w:type="dxa"/>
            <w:noWrap/>
          </w:tcPr>
          <w:p w14:paraId="4F164A85" w14:textId="1DD1F9E5" w:rsidR="00F516B0" w:rsidRDefault="00237E10" w:rsidP="00F516B0">
            <w:r>
              <w:t>Actualizar o estado de pagamento</w:t>
            </w:r>
          </w:p>
        </w:tc>
        <w:tc>
          <w:tcPr>
            <w:tcW w:w="1128" w:type="dxa"/>
            <w:noWrap/>
          </w:tcPr>
          <w:p w14:paraId="2535AD3B" w14:textId="77777777" w:rsidR="00F516B0" w:rsidRDefault="00F516B0" w:rsidP="00F46458">
            <w:r>
              <w:t>28.10.2018</w:t>
            </w:r>
          </w:p>
        </w:tc>
        <w:tc>
          <w:tcPr>
            <w:tcW w:w="1302" w:type="dxa"/>
            <w:noWrap/>
          </w:tcPr>
          <w:p w14:paraId="1743785E" w14:textId="2CF4563E" w:rsidR="00F516B0" w:rsidRDefault="00237E10" w:rsidP="00F46458">
            <w:r>
              <w:t>3</w:t>
            </w:r>
            <w:r w:rsidR="00F516B0">
              <w:t>.11.2018</w:t>
            </w:r>
          </w:p>
        </w:tc>
        <w:tc>
          <w:tcPr>
            <w:tcW w:w="1540" w:type="dxa"/>
          </w:tcPr>
          <w:p w14:paraId="126D7003" w14:textId="77777777" w:rsidR="00F516B0" w:rsidRDefault="00F516B0">
            <w:r>
              <w:t>Em progresso</w:t>
            </w:r>
          </w:p>
        </w:tc>
      </w:tr>
      <w:tr w:rsidR="00D5688D" w:rsidRPr="00F46458" w14:paraId="3A7F92F1" w14:textId="77777777" w:rsidTr="00F516B0">
        <w:trPr>
          <w:trHeight w:val="270"/>
        </w:trPr>
        <w:tc>
          <w:tcPr>
            <w:tcW w:w="785" w:type="dxa"/>
            <w:noWrap/>
          </w:tcPr>
          <w:p w14:paraId="3B3A184B" w14:textId="4B34F6F9" w:rsidR="00D5688D" w:rsidRDefault="00D5688D" w:rsidP="00F46458">
            <w:r>
              <w:t>4</w:t>
            </w:r>
          </w:p>
        </w:tc>
        <w:tc>
          <w:tcPr>
            <w:tcW w:w="3620" w:type="dxa"/>
            <w:noWrap/>
          </w:tcPr>
          <w:p w14:paraId="3EC2D947" w14:textId="05A3BB11" w:rsidR="00D5688D" w:rsidRDefault="00D5688D" w:rsidP="00F516B0">
            <w:r>
              <w:t>Criar pagina contactos</w:t>
            </w:r>
          </w:p>
        </w:tc>
        <w:tc>
          <w:tcPr>
            <w:tcW w:w="1128" w:type="dxa"/>
            <w:noWrap/>
          </w:tcPr>
          <w:p w14:paraId="54164A8A" w14:textId="6AE7230E" w:rsidR="00D5688D" w:rsidRDefault="00D5688D" w:rsidP="00F46458">
            <w:r>
              <w:t>07.11.2018</w:t>
            </w:r>
          </w:p>
        </w:tc>
        <w:tc>
          <w:tcPr>
            <w:tcW w:w="1302" w:type="dxa"/>
            <w:noWrap/>
          </w:tcPr>
          <w:p w14:paraId="7636707D" w14:textId="63BA5852" w:rsidR="00D5688D" w:rsidRDefault="00D5688D" w:rsidP="00F46458">
            <w:r>
              <w:t>9.11.2018</w:t>
            </w:r>
          </w:p>
        </w:tc>
        <w:tc>
          <w:tcPr>
            <w:tcW w:w="1540" w:type="dxa"/>
          </w:tcPr>
          <w:p w14:paraId="21865BE1" w14:textId="6B2C371B" w:rsidR="00D5688D" w:rsidRDefault="00D5688D">
            <w:r>
              <w:t>feito</w:t>
            </w:r>
          </w:p>
        </w:tc>
      </w:tr>
      <w:tr w:rsidR="00D5688D" w:rsidRPr="00F46458" w14:paraId="1BCE5135" w14:textId="77777777" w:rsidTr="00F516B0">
        <w:trPr>
          <w:trHeight w:val="270"/>
        </w:trPr>
        <w:tc>
          <w:tcPr>
            <w:tcW w:w="785" w:type="dxa"/>
            <w:noWrap/>
          </w:tcPr>
          <w:p w14:paraId="2C60E654" w14:textId="146FE2AC" w:rsidR="00D5688D" w:rsidRDefault="00D5688D" w:rsidP="00D5688D">
            <w:r>
              <w:t>5</w:t>
            </w:r>
          </w:p>
        </w:tc>
        <w:tc>
          <w:tcPr>
            <w:tcW w:w="3620" w:type="dxa"/>
            <w:noWrap/>
          </w:tcPr>
          <w:p w14:paraId="1C70DC7D" w14:textId="7440FA1A" w:rsidR="00D5688D" w:rsidRDefault="00D5688D" w:rsidP="00D5688D">
            <w:r>
              <w:t xml:space="preserve"> Criacao da galeria</w:t>
            </w:r>
          </w:p>
        </w:tc>
        <w:tc>
          <w:tcPr>
            <w:tcW w:w="1128" w:type="dxa"/>
            <w:noWrap/>
          </w:tcPr>
          <w:p w14:paraId="30C77530" w14:textId="36A0FB47" w:rsidR="00D5688D" w:rsidRDefault="00D5688D" w:rsidP="00D5688D">
            <w:r>
              <w:t>08.11.2018</w:t>
            </w:r>
          </w:p>
        </w:tc>
        <w:tc>
          <w:tcPr>
            <w:tcW w:w="1302" w:type="dxa"/>
            <w:noWrap/>
          </w:tcPr>
          <w:p w14:paraId="6EE77ABE" w14:textId="71DE554C" w:rsidR="00D5688D" w:rsidRDefault="00D5688D" w:rsidP="00D5688D">
            <w:r>
              <w:t>13.11.2018</w:t>
            </w:r>
          </w:p>
        </w:tc>
        <w:tc>
          <w:tcPr>
            <w:tcW w:w="1540" w:type="dxa"/>
          </w:tcPr>
          <w:p w14:paraId="415CAFBA" w14:textId="06EF49A0" w:rsidR="00D5688D" w:rsidRDefault="00D5688D" w:rsidP="00D5688D">
            <w:r>
              <w:t>feito</w:t>
            </w:r>
          </w:p>
        </w:tc>
      </w:tr>
      <w:tr w:rsidR="00D5688D" w:rsidRPr="00F46458" w14:paraId="50A04596" w14:textId="77777777" w:rsidTr="00F516B0">
        <w:trPr>
          <w:trHeight w:val="270"/>
        </w:trPr>
        <w:tc>
          <w:tcPr>
            <w:tcW w:w="785" w:type="dxa"/>
            <w:noWrap/>
          </w:tcPr>
          <w:p w14:paraId="47DE1841" w14:textId="0ED6FF2E" w:rsidR="00D5688D" w:rsidRDefault="00D5688D" w:rsidP="00F46458">
            <w:r>
              <w:t>6</w:t>
            </w:r>
          </w:p>
        </w:tc>
        <w:tc>
          <w:tcPr>
            <w:tcW w:w="3620" w:type="dxa"/>
            <w:noWrap/>
          </w:tcPr>
          <w:p w14:paraId="2E554557" w14:textId="3E57887D" w:rsidR="00D5688D" w:rsidRDefault="00D5688D" w:rsidP="00F516B0">
            <w:r>
              <w:t>Definicao de rotas</w:t>
            </w:r>
          </w:p>
        </w:tc>
        <w:tc>
          <w:tcPr>
            <w:tcW w:w="1128" w:type="dxa"/>
            <w:noWrap/>
          </w:tcPr>
          <w:p w14:paraId="1851D846" w14:textId="1FE934D2" w:rsidR="00D5688D" w:rsidRDefault="00D5688D" w:rsidP="00F46458">
            <w:r>
              <w:t>14.11.2018</w:t>
            </w:r>
          </w:p>
        </w:tc>
        <w:tc>
          <w:tcPr>
            <w:tcW w:w="1302" w:type="dxa"/>
            <w:noWrap/>
          </w:tcPr>
          <w:p w14:paraId="16E2BBB7" w14:textId="0EE4B3FF" w:rsidR="00D5688D" w:rsidRDefault="00D5688D" w:rsidP="00F46458">
            <w:r>
              <w:t>14.11.2018</w:t>
            </w:r>
          </w:p>
        </w:tc>
        <w:tc>
          <w:tcPr>
            <w:tcW w:w="1540" w:type="dxa"/>
          </w:tcPr>
          <w:p w14:paraId="13481D7F" w14:textId="76C6D78C" w:rsidR="00D5688D" w:rsidRDefault="00D5688D">
            <w:r>
              <w:t>feito</w:t>
            </w:r>
          </w:p>
        </w:tc>
      </w:tr>
    </w:tbl>
    <w:p w14:paraId="0174DF55" w14:textId="77777777" w:rsidR="006E42B1" w:rsidRDefault="006E42B1" w:rsidP="006E42B1"/>
    <w:p w14:paraId="7BA85DD9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99"/>
        <w:gridCol w:w="1128"/>
        <w:gridCol w:w="1128"/>
      </w:tblGrid>
      <w:tr w:rsidR="00F46458" w:rsidRPr="00F46458" w14:paraId="181F5B2F" w14:textId="77777777" w:rsidTr="00D5688D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52540DA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135A352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499" w:type="dxa"/>
            <w:shd w:val="clear" w:color="auto" w:fill="DBE5F1" w:themeFill="accent1" w:themeFillTint="33"/>
            <w:hideMark/>
          </w:tcPr>
          <w:p w14:paraId="01C73624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5274C324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46F2D07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4F5C521E" w14:textId="77777777" w:rsidTr="00D5688D">
        <w:trPr>
          <w:trHeight w:val="300"/>
        </w:trPr>
        <w:tc>
          <w:tcPr>
            <w:tcW w:w="803" w:type="dxa"/>
          </w:tcPr>
          <w:p w14:paraId="05F9D44C" w14:textId="77777777" w:rsidR="00F46458" w:rsidRPr="00F46458" w:rsidRDefault="00DA558B" w:rsidP="00F46458">
            <w:r>
              <w:t>1</w:t>
            </w:r>
          </w:p>
        </w:tc>
        <w:tc>
          <w:tcPr>
            <w:tcW w:w="2976" w:type="dxa"/>
          </w:tcPr>
          <w:p w14:paraId="5C522041" w14:textId="54AD2FFA" w:rsidR="00F46458" w:rsidRPr="00F46458" w:rsidRDefault="00237E10">
            <w:r>
              <w:t>Formulario de cadastro de funcionarios</w:t>
            </w:r>
          </w:p>
        </w:tc>
        <w:tc>
          <w:tcPr>
            <w:tcW w:w="1499" w:type="dxa"/>
          </w:tcPr>
          <w:p w14:paraId="55AC43BD" w14:textId="0F58BD4B" w:rsidR="00F46458" w:rsidRPr="00F46458" w:rsidRDefault="00237E10">
            <w:r>
              <w:t>Tauzene,Larisse</w:t>
            </w:r>
          </w:p>
        </w:tc>
        <w:tc>
          <w:tcPr>
            <w:tcW w:w="1128" w:type="dxa"/>
          </w:tcPr>
          <w:p w14:paraId="4CAF999A" w14:textId="029066CE" w:rsidR="00F46458" w:rsidRPr="00F46458" w:rsidRDefault="00DA558B">
            <w:r>
              <w:t>2</w:t>
            </w:r>
            <w:r w:rsidR="00237E10">
              <w:t>1</w:t>
            </w:r>
            <w:r>
              <w:t>.10.2018</w:t>
            </w:r>
          </w:p>
        </w:tc>
        <w:tc>
          <w:tcPr>
            <w:tcW w:w="1128" w:type="dxa"/>
          </w:tcPr>
          <w:p w14:paraId="07A49106" w14:textId="77777777" w:rsidR="00F46458" w:rsidRPr="00F46458" w:rsidRDefault="00DA558B">
            <w:r>
              <w:t>22.10.1018</w:t>
            </w:r>
          </w:p>
        </w:tc>
      </w:tr>
      <w:tr w:rsidR="00690430" w:rsidRPr="00F46458" w14:paraId="09ED464A" w14:textId="77777777" w:rsidTr="00D5688D">
        <w:trPr>
          <w:trHeight w:val="300"/>
        </w:trPr>
        <w:tc>
          <w:tcPr>
            <w:tcW w:w="803" w:type="dxa"/>
          </w:tcPr>
          <w:p w14:paraId="23C738EB" w14:textId="77777777" w:rsidR="00690430" w:rsidRPr="00F46458" w:rsidRDefault="00DA558B" w:rsidP="00F46458">
            <w:r>
              <w:t>2</w:t>
            </w:r>
          </w:p>
        </w:tc>
        <w:tc>
          <w:tcPr>
            <w:tcW w:w="2976" w:type="dxa"/>
          </w:tcPr>
          <w:p w14:paraId="2CDF580E" w14:textId="4D34AEF5" w:rsidR="00690430" w:rsidRDefault="00237E10">
            <w:r>
              <w:t>Cadastrar formulario na Base de dados</w:t>
            </w:r>
          </w:p>
        </w:tc>
        <w:tc>
          <w:tcPr>
            <w:tcW w:w="1499" w:type="dxa"/>
          </w:tcPr>
          <w:p w14:paraId="0F41CBE8" w14:textId="4F4AE200" w:rsidR="00690430" w:rsidRDefault="00237E10">
            <w:r>
              <w:t>Tauzene,Larisse</w:t>
            </w:r>
          </w:p>
        </w:tc>
        <w:tc>
          <w:tcPr>
            <w:tcW w:w="1128" w:type="dxa"/>
          </w:tcPr>
          <w:p w14:paraId="6A384D4F" w14:textId="2C57D6F1" w:rsidR="00690430" w:rsidRPr="00F46458" w:rsidRDefault="00DA558B">
            <w:r>
              <w:t>2</w:t>
            </w:r>
            <w:r w:rsidR="00237E10">
              <w:t>3</w:t>
            </w:r>
            <w:r>
              <w:t>.10.2018</w:t>
            </w:r>
          </w:p>
        </w:tc>
        <w:tc>
          <w:tcPr>
            <w:tcW w:w="1128" w:type="dxa"/>
          </w:tcPr>
          <w:p w14:paraId="0CFABB3A" w14:textId="1381DAA4" w:rsidR="00690430" w:rsidRPr="00F46458" w:rsidRDefault="00013128">
            <w:r>
              <w:t>2</w:t>
            </w:r>
            <w:r w:rsidR="00237E10">
              <w:t>5</w:t>
            </w:r>
            <w:r w:rsidR="00DA558B">
              <w:t>.10.2018</w:t>
            </w:r>
          </w:p>
        </w:tc>
      </w:tr>
      <w:tr w:rsidR="00D5688D" w:rsidRPr="00F46458" w14:paraId="383F66AF" w14:textId="77777777" w:rsidTr="00D5688D">
        <w:trPr>
          <w:trHeight w:val="300"/>
        </w:trPr>
        <w:tc>
          <w:tcPr>
            <w:tcW w:w="803" w:type="dxa"/>
          </w:tcPr>
          <w:p w14:paraId="0803A792" w14:textId="266D5A87" w:rsidR="00D5688D" w:rsidRDefault="00D5688D" w:rsidP="00D5688D">
            <w:r>
              <w:t>4</w:t>
            </w:r>
          </w:p>
        </w:tc>
        <w:tc>
          <w:tcPr>
            <w:tcW w:w="2976" w:type="dxa"/>
          </w:tcPr>
          <w:p w14:paraId="0F404BBB" w14:textId="4C36B25A" w:rsidR="00D5688D" w:rsidRDefault="00D5688D" w:rsidP="00D5688D">
            <w:r>
              <w:t>Criar pagina contactos</w:t>
            </w:r>
          </w:p>
        </w:tc>
        <w:tc>
          <w:tcPr>
            <w:tcW w:w="1499" w:type="dxa"/>
          </w:tcPr>
          <w:p w14:paraId="30A6078C" w14:textId="2A36D842" w:rsidR="00D5688D" w:rsidRDefault="00D5688D" w:rsidP="00D5688D">
            <w:r>
              <w:t>Tauzene,Larisse</w:t>
            </w:r>
          </w:p>
        </w:tc>
        <w:tc>
          <w:tcPr>
            <w:tcW w:w="1128" w:type="dxa"/>
          </w:tcPr>
          <w:p w14:paraId="6C7C4BB1" w14:textId="38486FDE" w:rsidR="00D5688D" w:rsidRDefault="00D5688D" w:rsidP="00D5688D">
            <w:r>
              <w:t>7.11.2018</w:t>
            </w:r>
          </w:p>
        </w:tc>
        <w:tc>
          <w:tcPr>
            <w:tcW w:w="1128" w:type="dxa"/>
          </w:tcPr>
          <w:p w14:paraId="7770AA3A" w14:textId="17B8AF16" w:rsidR="00D5688D" w:rsidRDefault="00D5688D" w:rsidP="00D5688D">
            <w:r>
              <w:t>07.11.2018</w:t>
            </w:r>
          </w:p>
        </w:tc>
      </w:tr>
      <w:tr w:rsidR="00D5688D" w:rsidRPr="00F46458" w14:paraId="77AE4CDC" w14:textId="77777777" w:rsidTr="00D5688D">
        <w:trPr>
          <w:trHeight w:val="300"/>
        </w:trPr>
        <w:tc>
          <w:tcPr>
            <w:tcW w:w="803" w:type="dxa"/>
          </w:tcPr>
          <w:p w14:paraId="75575EC1" w14:textId="1CA29DBE" w:rsidR="00D5688D" w:rsidRDefault="00D5688D" w:rsidP="00D5688D">
            <w:r>
              <w:t>5</w:t>
            </w:r>
          </w:p>
        </w:tc>
        <w:tc>
          <w:tcPr>
            <w:tcW w:w="2976" w:type="dxa"/>
          </w:tcPr>
          <w:p w14:paraId="33DB1A7C" w14:textId="258A51C0" w:rsidR="00D5688D" w:rsidRDefault="00D5688D" w:rsidP="00D5688D">
            <w:r>
              <w:t xml:space="preserve"> Criacao da galeria</w:t>
            </w:r>
          </w:p>
        </w:tc>
        <w:tc>
          <w:tcPr>
            <w:tcW w:w="1499" w:type="dxa"/>
          </w:tcPr>
          <w:p w14:paraId="7793D0FF" w14:textId="7E88E19F" w:rsidR="00D5688D" w:rsidRDefault="00D5688D" w:rsidP="00D5688D">
            <w:r>
              <w:t>Tauzene,Larisse</w:t>
            </w:r>
          </w:p>
        </w:tc>
        <w:tc>
          <w:tcPr>
            <w:tcW w:w="1128" w:type="dxa"/>
          </w:tcPr>
          <w:p w14:paraId="7CC5D18D" w14:textId="5EDEB8EA" w:rsidR="00D5688D" w:rsidRDefault="00D5688D" w:rsidP="00D5688D">
            <w:r>
              <w:t>08.11.2018</w:t>
            </w:r>
          </w:p>
        </w:tc>
        <w:tc>
          <w:tcPr>
            <w:tcW w:w="1128" w:type="dxa"/>
          </w:tcPr>
          <w:p w14:paraId="4C05056F" w14:textId="456FC4DC" w:rsidR="00D5688D" w:rsidRDefault="00D5688D" w:rsidP="00D5688D">
            <w:r>
              <w:t>13.11.2018</w:t>
            </w:r>
          </w:p>
        </w:tc>
      </w:tr>
      <w:tr w:rsidR="00D5688D" w:rsidRPr="00F46458" w14:paraId="255D7ED2" w14:textId="77777777" w:rsidTr="00D5688D">
        <w:trPr>
          <w:trHeight w:val="300"/>
        </w:trPr>
        <w:tc>
          <w:tcPr>
            <w:tcW w:w="803" w:type="dxa"/>
          </w:tcPr>
          <w:p w14:paraId="24CFE20E" w14:textId="01EDEA5B" w:rsidR="00D5688D" w:rsidRDefault="00D5688D" w:rsidP="00D5688D">
            <w:r>
              <w:t>6</w:t>
            </w:r>
          </w:p>
        </w:tc>
        <w:tc>
          <w:tcPr>
            <w:tcW w:w="2976" w:type="dxa"/>
          </w:tcPr>
          <w:p w14:paraId="561FEE94" w14:textId="1F444B33" w:rsidR="00D5688D" w:rsidRDefault="00D5688D" w:rsidP="00D5688D">
            <w:r>
              <w:t>Definicao de rotas</w:t>
            </w:r>
          </w:p>
        </w:tc>
        <w:tc>
          <w:tcPr>
            <w:tcW w:w="1499" w:type="dxa"/>
          </w:tcPr>
          <w:p w14:paraId="22108626" w14:textId="57189C51" w:rsidR="00D5688D" w:rsidRDefault="00D5688D" w:rsidP="00D5688D">
            <w:r>
              <w:t>Tauzene,Larisse</w:t>
            </w:r>
          </w:p>
        </w:tc>
        <w:tc>
          <w:tcPr>
            <w:tcW w:w="1128" w:type="dxa"/>
          </w:tcPr>
          <w:p w14:paraId="6EF7263C" w14:textId="661CABE7" w:rsidR="00D5688D" w:rsidRDefault="00D5688D" w:rsidP="00D5688D">
            <w:r>
              <w:t>14.11.2018</w:t>
            </w:r>
          </w:p>
        </w:tc>
        <w:tc>
          <w:tcPr>
            <w:tcW w:w="1128" w:type="dxa"/>
          </w:tcPr>
          <w:p w14:paraId="1A82C21C" w14:textId="4B10A87D" w:rsidR="00D5688D" w:rsidRDefault="00D5688D" w:rsidP="00D5688D">
            <w:r>
              <w:t>14.11.2018</w:t>
            </w:r>
          </w:p>
        </w:tc>
      </w:tr>
    </w:tbl>
    <w:p w14:paraId="6EAE2A6B" w14:textId="77777777" w:rsidR="006E42B1" w:rsidRDefault="006E42B1" w:rsidP="00747B7F"/>
    <w:p w14:paraId="2A9E4B26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885"/>
        <w:gridCol w:w="1499"/>
        <w:gridCol w:w="1128"/>
        <w:gridCol w:w="1033"/>
        <w:gridCol w:w="1160"/>
      </w:tblGrid>
      <w:tr w:rsidR="00747B7F" w:rsidRPr="00F46458" w14:paraId="14F33018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5B5C97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9FDEFAE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DE0DB2D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564515A7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335C8C5F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0081F726" w14:textId="77777777" w:rsidR="00747B7F" w:rsidRPr="00F46458" w:rsidRDefault="00747B7F">
            <w:r w:rsidRPr="00F46458">
              <w:t>Status</w:t>
            </w:r>
          </w:p>
        </w:tc>
      </w:tr>
      <w:tr w:rsidR="00DA558B" w:rsidRPr="00F46458" w14:paraId="08C4448B" w14:textId="77777777" w:rsidTr="00013128">
        <w:trPr>
          <w:trHeight w:val="240"/>
        </w:trPr>
        <w:tc>
          <w:tcPr>
            <w:tcW w:w="803" w:type="dxa"/>
          </w:tcPr>
          <w:p w14:paraId="5088C08A" w14:textId="702FC002" w:rsidR="00DA558B" w:rsidRPr="00F46458" w:rsidRDefault="00237E10" w:rsidP="00DA558B">
            <w:r>
              <w:t>3</w:t>
            </w:r>
          </w:p>
        </w:tc>
        <w:tc>
          <w:tcPr>
            <w:tcW w:w="2976" w:type="dxa"/>
          </w:tcPr>
          <w:p w14:paraId="294F5FD7" w14:textId="75DC8CBE" w:rsidR="00DA558B" w:rsidRPr="00F46458" w:rsidRDefault="00237E10" w:rsidP="00DA558B">
            <w:r>
              <w:t>Actualizar o estado de pagamento</w:t>
            </w:r>
          </w:p>
        </w:tc>
        <w:tc>
          <w:tcPr>
            <w:tcW w:w="1245" w:type="dxa"/>
          </w:tcPr>
          <w:p w14:paraId="651C73E6" w14:textId="5DCD1C89" w:rsidR="00DA558B" w:rsidRPr="00F46458" w:rsidRDefault="00237E10" w:rsidP="00DA558B">
            <w:r>
              <w:t>Tauzene,Larisse Amelia</w:t>
            </w:r>
          </w:p>
        </w:tc>
        <w:tc>
          <w:tcPr>
            <w:tcW w:w="1128" w:type="dxa"/>
          </w:tcPr>
          <w:p w14:paraId="0F97329F" w14:textId="6D129B5B" w:rsidR="00DA558B" w:rsidRDefault="00237E10" w:rsidP="00DA558B">
            <w:r>
              <w:t>28</w:t>
            </w:r>
            <w:r w:rsidR="00DA558B">
              <w:t>.10.2018</w:t>
            </w:r>
          </w:p>
        </w:tc>
        <w:tc>
          <w:tcPr>
            <w:tcW w:w="1033" w:type="dxa"/>
          </w:tcPr>
          <w:p w14:paraId="367DBF1A" w14:textId="77777777" w:rsidR="00DA558B" w:rsidRDefault="00DA558B" w:rsidP="00DA558B">
            <w:r>
              <w:t>3.11.2018</w:t>
            </w:r>
          </w:p>
        </w:tc>
        <w:tc>
          <w:tcPr>
            <w:tcW w:w="1167" w:type="dxa"/>
          </w:tcPr>
          <w:p w14:paraId="11190AE9" w14:textId="77777777" w:rsidR="00DA558B" w:rsidRDefault="00286512" w:rsidP="00DA558B">
            <w:r>
              <w:t>Em progresso</w:t>
            </w:r>
          </w:p>
        </w:tc>
      </w:tr>
    </w:tbl>
    <w:p w14:paraId="37620D5D" w14:textId="77777777" w:rsidR="006E42B1" w:rsidRDefault="006E42B1" w:rsidP="006E42B1"/>
    <w:p w14:paraId="47A76ED8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99"/>
        <w:gridCol w:w="1027"/>
        <w:gridCol w:w="1033"/>
      </w:tblGrid>
      <w:tr w:rsidR="00747B7F" w:rsidRPr="00F46458" w14:paraId="3856F14C" w14:textId="77777777" w:rsidTr="00237E10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7D5427EF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08D095E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499" w:type="dxa"/>
            <w:shd w:val="clear" w:color="auto" w:fill="DBE5F1" w:themeFill="accent1" w:themeFillTint="33"/>
            <w:hideMark/>
          </w:tcPr>
          <w:p w14:paraId="5DAD1345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53C919C7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64EECDB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1468FE47" w14:textId="77777777" w:rsidTr="00237E10">
        <w:trPr>
          <w:trHeight w:val="300"/>
        </w:trPr>
        <w:tc>
          <w:tcPr>
            <w:tcW w:w="803" w:type="dxa"/>
          </w:tcPr>
          <w:p w14:paraId="7A73C833" w14:textId="77777777" w:rsidR="00747B7F" w:rsidRPr="00F46458" w:rsidRDefault="004602B2" w:rsidP="004671EB">
            <w:r>
              <w:lastRenderedPageBreak/>
              <w:t>5</w:t>
            </w:r>
          </w:p>
        </w:tc>
        <w:tc>
          <w:tcPr>
            <w:tcW w:w="2976" w:type="dxa"/>
          </w:tcPr>
          <w:p w14:paraId="46D43354" w14:textId="73ABDB4A" w:rsidR="00747B7F" w:rsidRPr="00F46458" w:rsidRDefault="00237E10" w:rsidP="004602B2">
            <w:pPr>
              <w:jc w:val="left"/>
            </w:pPr>
            <w:r>
              <w:t xml:space="preserve"> ComplementarModulo de pagamentos</w:t>
            </w:r>
          </w:p>
        </w:tc>
        <w:tc>
          <w:tcPr>
            <w:tcW w:w="1499" w:type="dxa"/>
          </w:tcPr>
          <w:p w14:paraId="55C1FF72" w14:textId="2733D06B" w:rsidR="00747B7F" w:rsidRPr="00F46458" w:rsidRDefault="00237E10" w:rsidP="004671EB">
            <w:r>
              <w:t>Tauzene,Larisse</w:t>
            </w:r>
          </w:p>
        </w:tc>
        <w:tc>
          <w:tcPr>
            <w:tcW w:w="1027" w:type="dxa"/>
          </w:tcPr>
          <w:p w14:paraId="0E71A1C4" w14:textId="71715B56" w:rsidR="00747B7F" w:rsidRPr="00F46458" w:rsidRDefault="00237E10" w:rsidP="004671EB">
            <w:r>
              <w:t>4</w:t>
            </w:r>
            <w:r w:rsidR="004602B2">
              <w:t>.11.2018</w:t>
            </w:r>
          </w:p>
        </w:tc>
        <w:tc>
          <w:tcPr>
            <w:tcW w:w="1033" w:type="dxa"/>
          </w:tcPr>
          <w:p w14:paraId="38579E84" w14:textId="71333EEC" w:rsidR="00747B7F" w:rsidRPr="00F46458" w:rsidRDefault="00237E10" w:rsidP="004671EB">
            <w:r>
              <w:t>6</w:t>
            </w:r>
            <w:r w:rsidR="004602B2">
              <w:t>.11.2018</w:t>
            </w:r>
          </w:p>
        </w:tc>
      </w:tr>
    </w:tbl>
    <w:p w14:paraId="1EFAFD07" w14:textId="77777777" w:rsidR="00747B7F" w:rsidRDefault="00747B7F" w:rsidP="00747B7F"/>
    <w:p w14:paraId="1DC9CA24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3B455E01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615C7D53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440C67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40AEA52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21CC27E1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0229F48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615684D0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F3425D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9C0B36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366DE5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C6BE97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72E8A03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AF370A4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4F321A1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01EFDB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FF7C21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6EDD2B0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35C829A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48353685" w14:textId="77777777" w:rsidR="006E42B1" w:rsidRPr="00F4262A" w:rsidRDefault="006E42B1" w:rsidP="006E42B1"/>
    <w:p w14:paraId="017C02E8" w14:textId="77777777" w:rsidR="005646DF" w:rsidRPr="00F4262A" w:rsidRDefault="005646DF" w:rsidP="005646DF">
      <w:pPr>
        <w:pStyle w:val="Heading1"/>
      </w:pPr>
      <w:r w:rsidRPr="00F4262A">
        <w:t>Informações adicionais</w:t>
      </w:r>
    </w:p>
    <w:p w14:paraId="0D883030" w14:textId="77777777" w:rsidR="005646DF" w:rsidRDefault="005646DF" w:rsidP="005646DF">
      <w:r>
        <w:t>Feita uma análise, foi acordado que áte  30.11.2018  devem ser entregues as páginas iniciais (visitantes) ou estar funcionais para progressar a outras partes e fazer a entrega das mesmas ao cliente.</w:t>
      </w:r>
    </w:p>
    <w:p w14:paraId="163A3643" w14:textId="77777777" w:rsidR="008843C9" w:rsidRDefault="008843C9" w:rsidP="005646DF">
      <w:pPr>
        <w:pStyle w:val="Heading1"/>
      </w:pPr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9D54" w14:textId="77777777" w:rsidR="002E4E3E" w:rsidRDefault="002E4E3E" w:rsidP="005E1593">
      <w:r>
        <w:separator/>
      </w:r>
    </w:p>
  </w:endnote>
  <w:endnote w:type="continuationSeparator" w:id="0">
    <w:p w14:paraId="42972AB2" w14:textId="77777777" w:rsidR="002E4E3E" w:rsidRDefault="002E4E3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6665C475" w14:textId="77777777" w:rsidTr="00EE03D7">
      <w:trPr>
        <w:jc w:val="center"/>
      </w:trPr>
      <w:tc>
        <w:tcPr>
          <w:tcW w:w="2740" w:type="dxa"/>
          <w:vAlign w:val="center"/>
        </w:tcPr>
        <w:p w14:paraId="6AD578B4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A847413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7CC6BD6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92EA84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DF980BB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851CBC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3DA09" w14:textId="77777777" w:rsidR="002E4E3E" w:rsidRDefault="002E4E3E" w:rsidP="005E1593">
      <w:r>
        <w:separator/>
      </w:r>
    </w:p>
  </w:footnote>
  <w:footnote w:type="continuationSeparator" w:id="0">
    <w:p w14:paraId="079306CF" w14:textId="77777777" w:rsidR="002E4E3E" w:rsidRDefault="002E4E3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5561DCD0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079095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E6936A2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6CEAFF49" wp14:editId="0E50912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720F98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660EA0F" w14:textId="42952E71" w:rsidR="00EE03D7" w:rsidRPr="003D63E0" w:rsidRDefault="000773B6" w:rsidP="002D679E">
          <w:pPr>
            <w:pStyle w:val="Header"/>
            <w:rPr>
              <w:sz w:val="22"/>
              <w:szCs w:val="22"/>
            </w:rPr>
          </w:pPr>
          <w:r>
            <w:t>Gestão de</w:t>
          </w:r>
          <w:r w:rsidR="00134D25">
            <w:t xml:space="preserve"> Centro Infantil AMIguinhos do Rei</w:t>
          </w:r>
        </w:p>
      </w:tc>
      <w:tc>
        <w:tcPr>
          <w:tcW w:w="1956" w:type="dxa"/>
          <w:vMerge/>
          <w:vAlign w:val="center"/>
        </w:tcPr>
        <w:p w14:paraId="6F001AC3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5B58B6D0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25810"/>
    <w:rsid w:val="00032B86"/>
    <w:rsid w:val="000773B6"/>
    <w:rsid w:val="000E2853"/>
    <w:rsid w:val="00134D25"/>
    <w:rsid w:val="00195AE8"/>
    <w:rsid w:val="001A3A85"/>
    <w:rsid w:val="001D497F"/>
    <w:rsid w:val="001F3D30"/>
    <w:rsid w:val="00204A01"/>
    <w:rsid w:val="00237E10"/>
    <w:rsid w:val="002419FB"/>
    <w:rsid w:val="00274187"/>
    <w:rsid w:val="00286512"/>
    <w:rsid w:val="0029176A"/>
    <w:rsid w:val="002A378A"/>
    <w:rsid w:val="002E4E3E"/>
    <w:rsid w:val="00331443"/>
    <w:rsid w:val="00341B09"/>
    <w:rsid w:val="003434BA"/>
    <w:rsid w:val="0034544C"/>
    <w:rsid w:val="003C570D"/>
    <w:rsid w:val="003D377B"/>
    <w:rsid w:val="003D63E0"/>
    <w:rsid w:val="0042609D"/>
    <w:rsid w:val="004368E0"/>
    <w:rsid w:val="004602B2"/>
    <w:rsid w:val="004B2855"/>
    <w:rsid w:val="004B60F1"/>
    <w:rsid w:val="004E0C71"/>
    <w:rsid w:val="0055540E"/>
    <w:rsid w:val="005646DF"/>
    <w:rsid w:val="005673D2"/>
    <w:rsid w:val="005B5930"/>
    <w:rsid w:val="005E1593"/>
    <w:rsid w:val="005F487B"/>
    <w:rsid w:val="006419CA"/>
    <w:rsid w:val="00663704"/>
    <w:rsid w:val="00690430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1D45"/>
    <w:rsid w:val="008843C9"/>
    <w:rsid w:val="00894080"/>
    <w:rsid w:val="009C1BBB"/>
    <w:rsid w:val="00A13BFD"/>
    <w:rsid w:val="00A52E31"/>
    <w:rsid w:val="00AD6432"/>
    <w:rsid w:val="00AE1992"/>
    <w:rsid w:val="00C047A4"/>
    <w:rsid w:val="00C52528"/>
    <w:rsid w:val="00C5503D"/>
    <w:rsid w:val="00C57C6A"/>
    <w:rsid w:val="00CB1588"/>
    <w:rsid w:val="00CC196E"/>
    <w:rsid w:val="00CC7BA8"/>
    <w:rsid w:val="00CE2B3B"/>
    <w:rsid w:val="00D124E0"/>
    <w:rsid w:val="00D175D8"/>
    <w:rsid w:val="00D37957"/>
    <w:rsid w:val="00D43615"/>
    <w:rsid w:val="00D5688D"/>
    <w:rsid w:val="00D92CA5"/>
    <w:rsid w:val="00DA558B"/>
    <w:rsid w:val="00E34C15"/>
    <w:rsid w:val="00E85FEF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7EDB7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34843"/>
    <w:rsid w:val="003563C2"/>
    <w:rsid w:val="004D0D9E"/>
    <w:rsid w:val="00740940"/>
    <w:rsid w:val="00AB0C05"/>
    <w:rsid w:val="00AC21A9"/>
    <w:rsid w:val="00C005DE"/>
    <w:rsid w:val="00D1284A"/>
    <w:rsid w:val="00D75CE2"/>
    <w:rsid w:val="00E40C73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3</cp:revision>
  <dcterms:created xsi:type="dcterms:W3CDTF">2018-11-20T21:59:00Z</dcterms:created>
  <dcterms:modified xsi:type="dcterms:W3CDTF">2018-11-20T22:50:00Z</dcterms:modified>
</cp:coreProperties>
</file>