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0773B6" w:rsidP="00637831">
            <w:r>
              <w:t>2</w:t>
            </w:r>
            <w:r w:rsidR="00407166">
              <w:t>4</w:t>
            </w:r>
            <w:r>
              <w:t>/10/2018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407166" w:rsidP="00637831">
            <w:r>
              <w:t>17</w:t>
            </w:r>
            <w:r w:rsidR="000773B6">
              <w:t>/11/2018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634"/>
        <w:gridCol w:w="6233"/>
      </w:tblGrid>
      <w:tr w:rsidR="006E42B1" w:rsidTr="00013128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23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:rsidTr="00013128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634" w:type="dxa"/>
            <w:shd w:val="clear" w:color="auto" w:fill="FFFF00"/>
            <w:vAlign w:val="center"/>
          </w:tcPr>
          <w:p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:rsidR="006E42B1" w:rsidRPr="00512219" w:rsidRDefault="004602B2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B1588">
              <w:rPr>
                <w:sz w:val="16"/>
                <w:szCs w:val="16"/>
              </w:rPr>
              <w:t>inalizaçã</w:t>
            </w:r>
            <w:r>
              <w:rPr>
                <w:sz w:val="16"/>
                <w:szCs w:val="16"/>
              </w:rPr>
              <w:t xml:space="preserve">o do projecto </w:t>
            </w:r>
            <w:r w:rsidR="00CB1588">
              <w:rPr>
                <w:sz w:val="16"/>
                <w:szCs w:val="16"/>
              </w:rPr>
              <w:t>prologa</w:t>
            </w:r>
            <w:r>
              <w:rPr>
                <w:sz w:val="16"/>
                <w:szCs w:val="16"/>
              </w:rPr>
              <w:t>do</w:t>
            </w:r>
            <w:r w:rsidR="00CB1588">
              <w:rPr>
                <w:sz w:val="16"/>
                <w:szCs w:val="16"/>
              </w:rPr>
              <w:t xml:space="preserve"> em execesso devido à</w:t>
            </w:r>
            <w:r>
              <w:rPr>
                <w:sz w:val="16"/>
                <w:szCs w:val="16"/>
              </w:rPr>
              <w:t xml:space="preserve"> alguns entraves sofridos.</w:t>
            </w:r>
          </w:p>
        </w:tc>
      </w:tr>
      <w:tr w:rsidR="006E42B1" w:rsidTr="00013128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FFFF00"/>
            <w:vAlign w:val="center"/>
          </w:tcPr>
          <w:p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:rsidR="006E42B1" w:rsidRPr="00512219" w:rsidRDefault="0001312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 maior custo no projecto devido ao factor prolongamento do tempo.</w:t>
            </w:r>
          </w:p>
        </w:tc>
      </w:tr>
      <w:tr w:rsidR="00D175D8" w:rsidRPr="00512219" w:rsidTr="00013128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634" w:type="dxa"/>
            <w:shd w:val="clear" w:color="auto" w:fill="FFFF00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:rsidR="00D175D8" w:rsidRPr="00512219" w:rsidRDefault="0001312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Devido a alguns atraso</w:t>
            </w:r>
            <w:r w:rsidR="00CB1588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, torna-se def</w:t>
            </w:r>
            <w:r w:rsidR="00CB1588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cil obter um escopo desejado.</w:t>
            </w:r>
          </w:p>
        </w:tc>
      </w:tr>
      <w:tr w:rsidR="00D175D8" w:rsidRPr="00512219" w:rsidTr="00013128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634" w:type="dxa"/>
            <w:shd w:val="clear" w:color="auto" w:fill="008000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:rsidR="00D175D8" w:rsidRPr="00512219" w:rsidRDefault="00013128" w:rsidP="001869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Havendo troca de ideias entre os integrates da equipa, é de se aplaudir a equipe nessa questão.</w:t>
            </w:r>
          </w:p>
        </w:tc>
      </w:tr>
    </w:tbl>
    <w:p w:rsidR="006E42B1" w:rsidRDefault="006E42B1" w:rsidP="006E42B1"/>
    <w:p w:rsidR="006E42B1" w:rsidRDefault="006E42B1" w:rsidP="006E42B1"/>
    <w:p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070"/>
        <w:gridCol w:w="1170"/>
        <w:gridCol w:w="1128"/>
        <w:gridCol w:w="1341"/>
      </w:tblGrid>
      <w:tr w:rsidR="00F46458" w:rsidRPr="00F46458" w:rsidTr="00E9533E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070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1170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F46458" w:rsidRPr="00F46458" w:rsidTr="00E9533E">
        <w:trPr>
          <w:trHeight w:val="270"/>
        </w:trPr>
        <w:tc>
          <w:tcPr>
            <w:tcW w:w="785" w:type="dxa"/>
            <w:noWrap/>
          </w:tcPr>
          <w:p w:rsidR="00F46458" w:rsidRPr="00F46458" w:rsidRDefault="000773B6" w:rsidP="00F46458">
            <w:pPr>
              <w:jc w:val="left"/>
            </w:pPr>
            <w:r>
              <w:t>1</w:t>
            </w:r>
          </w:p>
        </w:tc>
        <w:tc>
          <w:tcPr>
            <w:tcW w:w="4070" w:type="dxa"/>
            <w:noWrap/>
          </w:tcPr>
          <w:p w:rsidR="000773B6" w:rsidRPr="00F46458" w:rsidRDefault="00E9533E" w:rsidP="000773B6">
            <w:pPr>
              <w:jc w:val="left"/>
            </w:pPr>
            <w:r>
              <w:t>Desenho de Interfaces (Modulo Administrativo)</w:t>
            </w:r>
          </w:p>
        </w:tc>
        <w:tc>
          <w:tcPr>
            <w:tcW w:w="1170" w:type="dxa"/>
            <w:noWrap/>
          </w:tcPr>
          <w:p w:rsidR="00F46458" w:rsidRPr="00F46458" w:rsidRDefault="000773B6" w:rsidP="00F46458">
            <w:pPr>
              <w:jc w:val="left"/>
            </w:pPr>
            <w:r>
              <w:t>2</w:t>
            </w:r>
            <w:r w:rsidR="00E9533E">
              <w:t>4</w:t>
            </w:r>
            <w:r>
              <w:t>.10.2018</w:t>
            </w:r>
          </w:p>
        </w:tc>
        <w:tc>
          <w:tcPr>
            <w:tcW w:w="1128" w:type="dxa"/>
            <w:noWrap/>
          </w:tcPr>
          <w:p w:rsidR="00F46458" w:rsidRPr="00F46458" w:rsidRDefault="000773B6" w:rsidP="00F46458">
            <w:pPr>
              <w:jc w:val="left"/>
            </w:pPr>
            <w:r>
              <w:t>2</w:t>
            </w:r>
            <w:r w:rsidR="00E9533E">
              <w:t>5</w:t>
            </w:r>
            <w:r>
              <w:t>.10.2018</w:t>
            </w:r>
          </w:p>
        </w:tc>
        <w:tc>
          <w:tcPr>
            <w:tcW w:w="1341" w:type="dxa"/>
          </w:tcPr>
          <w:p w:rsidR="00F46458" w:rsidRPr="00F46458" w:rsidRDefault="00013128">
            <w:r>
              <w:t>feito</w:t>
            </w:r>
          </w:p>
        </w:tc>
      </w:tr>
      <w:tr w:rsidR="000773B6" w:rsidRPr="00F46458" w:rsidTr="00E9533E">
        <w:trPr>
          <w:trHeight w:val="270"/>
        </w:trPr>
        <w:tc>
          <w:tcPr>
            <w:tcW w:w="785" w:type="dxa"/>
            <w:noWrap/>
          </w:tcPr>
          <w:p w:rsidR="000773B6" w:rsidRDefault="000773B6" w:rsidP="00F46458">
            <w:r>
              <w:t>2</w:t>
            </w:r>
          </w:p>
        </w:tc>
        <w:tc>
          <w:tcPr>
            <w:tcW w:w="4070" w:type="dxa"/>
            <w:noWrap/>
          </w:tcPr>
          <w:p w:rsidR="000773B6" w:rsidRDefault="00E9533E" w:rsidP="00E9533E">
            <w:pPr>
              <w:jc w:val="left"/>
            </w:pPr>
            <w:r>
              <w:t>Criação da Pagina Encarregado (Modulo Administrativo)</w:t>
            </w:r>
          </w:p>
        </w:tc>
        <w:tc>
          <w:tcPr>
            <w:tcW w:w="1170" w:type="dxa"/>
            <w:noWrap/>
          </w:tcPr>
          <w:p w:rsidR="000773B6" w:rsidRPr="00F46458" w:rsidRDefault="000773B6" w:rsidP="00F46458">
            <w:r>
              <w:t>2</w:t>
            </w:r>
            <w:r w:rsidR="00E9533E">
              <w:t>4</w:t>
            </w:r>
            <w:r>
              <w:t>.10.2018</w:t>
            </w:r>
          </w:p>
        </w:tc>
        <w:tc>
          <w:tcPr>
            <w:tcW w:w="1128" w:type="dxa"/>
            <w:noWrap/>
          </w:tcPr>
          <w:p w:rsidR="000773B6" w:rsidRPr="00F46458" w:rsidRDefault="00E9533E" w:rsidP="00F46458">
            <w:r>
              <w:t>3</w:t>
            </w:r>
            <w:r w:rsidR="004602B2">
              <w:t>1.10</w:t>
            </w:r>
            <w:r w:rsidR="000773B6">
              <w:t>.2018</w:t>
            </w:r>
          </w:p>
        </w:tc>
        <w:tc>
          <w:tcPr>
            <w:tcW w:w="1341" w:type="dxa"/>
          </w:tcPr>
          <w:p w:rsidR="000773B6" w:rsidRPr="00F46458" w:rsidRDefault="00F516B0">
            <w:r>
              <w:t>feito</w:t>
            </w:r>
          </w:p>
        </w:tc>
      </w:tr>
      <w:tr w:rsidR="00D11ABE" w:rsidRPr="00F46458" w:rsidTr="00E9533E">
        <w:trPr>
          <w:trHeight w:val="270"/>
        </w:trPr>
        <w:tc>
          <w:tcPr>
            <w:tcW w:w="785" w:type="dxa"/>
            <w:noWrap/>
          </w:tcPr>
          <w:p w:rsidR="00D11ABE" w:rsidRDefault="00D11ABE" w:rsidP="00D11ABE">
            <w:r>
              <w:t>3</w:t>
            </w:r>
          </w:p>
        </w:tc>
        <w:tc>
          <w:tcPr>
            <w:tcW w:w="4070" w:type="dxa"/>
            <w:noWrap/>
          </w:tcPr>
          <w:p w:rsidR="00D11ABE" w:rsidRDefault="00D11ABE" w:rsidP="00D11ABE">
            <w:pPr>
              <w:jc w:val="left"/>
            </w:pPr>
            <w:r>
              <w:t>Criação da Pagina Visitante (Modulo Administrativo)</w:t>
            </w:r>
          </w:p>
        </w:tc>
        <w:tc>
          <w:tcPr>
            <w:tcW w:w="1170" w:type="dxa"/>
            <w:noWrap/>
          </w:tcPr>
          <w:p w:rsidR="00D11ABE" w:rsidRDefault="00D11ABE" w:rsidP="00D11ABE">
            <w:r>
              <w:t>03.11.2018</w:t>
            </w:r>
          </w:p>
        </w:tc>
        <w:tc>
          <w:tcPr>
            <w:tcW w:w="1128" w:type="dxa"/>
            <w:noWrap/>
          </w:tcPr>
          <w:p w:rsidR="00D11ABE" w:rsidRDefault="00D11ABE" w:rsidP="00D11ABE">
            <w:r>
              <w:t>06.11.2018</w:t>
            </w:r>
          </w:p>
        </w:tc>
        <w:tc>
          <w:tcPr>
            <w:tcW w:w="1341" w:type="dxa"/>
          </w:tcPr>
          <w:p w:rsidR="00D11ABE" w:rsidRPr="00F46458" w:rsidRDefault="00D11ABE" w:rsidP="00D11ABE">
            <w:r>
              <w:t>feito</w:t>
            </w:r>
          </w:p>
        </w:tc>
      </w:tr>
      <w:tr w:rsidR="00D11ABE" w:rsidRPr="00F46458" w:rsidTr="00E9533E">
        <w:trPr>
          <w:trHeight w:val="270"/>
        </w:trPr>
        <w:tc>
          <w:tcPr>
            <w:tcW w:w="785" w:type="dxa"/>
            <w:noWrap/>
          </w:tcPr>
          <w:p w:rsidR="00D11ABE" w:rsidRDefault="00D11ABE" w:rsidP="00D11ABE">
            <w:r>
              <w:t>4</w:t>
            </w:r>
          </w:p>
        </w:tc>
        <w:tc>
          <w:tcPr>
            <w:tcW w:w="4070" w:type="dxa"/>
            <w:noWrap/>
          </w:tcPr>
          <w:p w:rsidR="00D11ABE" w:rsidRDefault="00D11ABE" w:rsidP="00D11ABE">
            <w:pPr>
              <w:jc w:val="left"/>
            </w:pPr>
            <w:r>
              <w:t>Criação da Pagina e Directoria (Modulo Administrativo)</w:t>
            </w:r>
          </w:p>
        </w:tc>
        <w:tc>
          <w:tcPr>
            <w:tcW w:w="1170" w:type="dxa"/>
            <w:noWrap/>
          </w:tcPr>
          <w:p w:rsidR="00D11ABE" w:rsidRDefault="00D11ABE" w:rsidP="00D11ABE">
            <w:r>
              <w:t>27.10.2018</w:t>
            </w:r>
          </w:p>
        </w:tc>
        <w:tc>
          <w:tcPr>
            <w:tcW w:w="1128" w:type="dxa"/>
            <w:noWrap/>
          </w:tcPr>
          <w:p w:rsidR="00D11ABE" w:rsidRDefault="00D11ABE" w:rsidP="00D11ABE">
            <w:r>
              <w:t>17.11.2018</w:t>
            </w:r>
          </w:p>
        </w:tc>
        <w:tc>
          <w:tcPr>
            <w:tcW w:w="1341" w:type="dxa"/>
          </w:tcPr>
          <w:p w:rsidR="00D11ABE" w:rsidRPr="00F46458" w:rsidRDefault="00D11ABE" w:rsidP="00D11ABE">
            <w:r>
              <w:t>feito</w:t>
            </w:r>
          </w:p>
        </w:tc>
      </w:tr>
      <w:tr w:rsidR="00D11ABE" w:rsidRPr="00F46458" w:rsidTr="00E9533E">
        <w:trPr>
          <w:trHeight w:val="270"/>
        </w:trPr>
        <w:tc>
          <w:tcPr>
            <w:tcW w:w="785" w:type="dxa"/>
            <w:noWrap/>
          </w:tcPr>
          <w:p w:rsidR="00D11ABE" w:rsidRDefault="00D11ABE" w:rsidP="00D11ABE">
            <w:r>
              <w:t>5</w:t>
            </w:r>
          </w:p>
        </w:tc>
        <w:tc>
          <w:tcPr>
            <w:tcW w:w="4070" w:type="dxa"/>
            <w:noWrap/>
          </w:tcPr>
          <w:p w:rsidR="00D11ABE" w:rsidRDefault="00D11ABE" w:rsidP="00D11ABE">
            <w:r>
              <w:t>Criação da tela Login (Modulo Administrativo)</w:t>
            </w:r>
          </w:p>
        </w:tc>
        <w:tc>
          <w:tcPr>
            <w:tcW w:w="1170" w:type="dxa"/>
            <w:noWrap/>
          </w:tcPr>
          <w:p w:rsidR="00D11ABE" w:rsidRDefault="00D11ABE" w:rsidP="00D11ABE">
            <w:r>
              <w:t>27.10.2018</w:t>
            </w:r>
          </w:p>
        </w:tc>
        <w:tc>
          <w:tcPr>
            <w:tcW w:w="1128" w:type="dxa"/>
            <w:noWrap/>
          </w:tcPr>
          <w:p w:rsidR="00D11ABE" w:rsidRDefault="00D11ABE" w:rsidP="00D11ABE">
            <w:r>
              <w:t>3.10.2018</w:t>
            </w:r>
          </w:p>
        </w:tc>
        <w:tc>
          <w:tcPr>
            <w:tcW w:w="1341" w:type="dxa"/>
          </w:tcPr>
          <w:p w:rsidR="00D11ABE" w:rsidRPr="00F46458" w:rsidRDefault="00D11ABE" w:rsidP="00D11ABE">
            <w:r>
              <w:t>feito</w:t>
            </w:r>
          </w:p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</w:tblGrid>
      <w:tr w:rsidR="00F46458" w:rsidRPr="00F46458" w:rsidTr="00DA558B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E747F6" w:rsidRPr="00F46458" w:rsidTr="00DA558B">
        <w:trPr>
          <w:trHeight w:val="300"/>
        </w:trPr>
        <w:tc>
          <w:tcPr>
            <w:tcW w:w="803" w:type="dxa"/>
          </w:tcPr>
          <w:p w:rsidR="00E747F6" w:rsidRPr="00F46458" w:rsidRDefault="00E747F6" w:rsidP="00E747F6">
            <w:r>
              <w:t>1</w:t>
            </w:r>
          </w:p>
        </w:tc>
        <w:tc>
          <w:tcPr>
            <w:tcW w:w="2976" w:type="dxa"/>
          </w:tcPr>
          <w:p w:rsidR="00E747F6" w:rsidRPr="00F46458" w:rsidRDefault="00E747F6" w:rsidP="00E747F6">
            <w:r>
              <w:t>Desenho de Interfaces (Modulo Administrativo)</w:t>
            </w:r>
          </w:p>
        </w:tc>
        <w:tc>
          <w:tcPr>
            <w:tcW w:w="1245" w:type="dxa"/>
          </w:tcPr>
          <w:p w:rsidR="00E747F6" w:rsidRPr="00F46458" w:rsidRDefault="00E747F6" w:rsidP="00E747F6">
            <w:r>
              <w:t>Nhamuave, Bernardino</w:t>
            </w:r>
          </w:p>
        </w:tc>
        <w:tc>
          <w:tcPr>
            <w:tcW w:w="1128" w:type="dxa"/>
          </w:tcPr>
          <w:p w:rsidR="00E747F6" w:rsidRPr="00F46458" w:rsidRDefault="00E747F6" w:rsidP="00E747F6">
            <w:pPr>
              <w:jc w:val="left"/>
            </w:pPr>
            <w:r>
              <w:t>24.10.2018</w:t>
            </w:r>
          </w:p>
        </w:tc>
        <w:tc>
          <w:tcPr>
            <w:tcW w:w="1128" w:type="dxa"/>
          </w:tcPr>
          <w:p w:rsidR="00E747F6" w:rsidRPr="00F46458" w:rsidRDefault="00E747F6" w:rsidP="00E747F6">
            <w:pPr>
              <w:jc w:val="left"/>
            </w:pPr>
            <w:r>
              <w:t>25.10.2018</w:t>
            </w:r>
          </w:p>
        </w:tc>
      </w:tr>
      <w:tr w:rsidR="00E747F6" w:rsidRPr="00F46458" w:rsidTr="00DA558B">
        <w:trPr>
          <w:trHeight w:val="300"/>
        </w:trPr>
        <w:tc>
          <w:tcPr>
            <w:tcW w:w="803" w:type="dxa"/>
          </w:tcPr>
          <w:p w:rsidR="00E747F6" w:rsidRDefault="00E747F6" w:rsidP="00E747F6">
            <w:r>
              <w:t>2</w:t>
            </w:r>
          </w:p>
        </w:tc>
        <w:tc>
          <w:tcPr>
            <w:tcW w:w="2976" w:type="dxa"/>
          </w:tcPr>
          <w:p w:rsidR="00E747F6" w:rsidRDefault="00E747F6" w:rsidP="00E747F6">
            <w:pPr>
              <w:jc w:val="left"/>
            </w:pPr>
            <w:r>
              <w:t>Criação da Pagina Encarregado (Modulo Administrativo)</w:t>
            </w:r>
          </w:p>
        </w:tc>
        <w:tc>
          <w:tcPr>
            <w:tcW w:w="1245" w:type="dxa"/>
          </w:tcPr>
          <w:p w:rsidR="00E747F6" w:rsidRDefault="00E747F6" w:rsidP="00E747F6">
            <w:r>
              <w:t>Nhamuave, Bernardino</w:t>
            </w:r>
          </w:p>
        </w:tc>
        <w:tc>
          <w:tcPr>
            <w:tcW w:w="1128" w:type="dxa"/>
          </w:tcPr>
          <w:p w:rsidR="00E747F6" w:rsidRPr="00F46458" w:rsidRDefault="00E747F6" w:rsidP="00E747F6">
            <w:r>
              <w:t>24.10.2018</w:t>
            </w:r>
          </w:p>
        </w:tc>
        <w:tc>
          <w:tcPr>
            <w:tcW w:w="1128" w:type="dxa"/>
          </w:tcPr>
          <w:p w:rsidR="00E747F6" w:rsidRPr="00F46458" w:rsidRDefault="00E747F6" w:rsidP="00E747F6">
            <w:r>
              <w:t>31.10.2018</w:t>
            </w:r>
          </w:p>
        </w:tc>
      </w:tr>
      <w:tr w:rsidR="00E747F6" w:rsidRPr="00F46458" w:rsidTr="00DA558B">
        <w:trPr>
          <w:trHeight w:val="300"/>
        </w:trPr>
        <w:tc>
          <w:tcPr>
            <w:tcW w:w="803" w:type="dxa"/>
          </w:tcPr>
          <w:p w:rsidR="00E747F6" w:rsidRDefault="00E747F6" w:rsidP="00E747F6">
            <w:r>
              <w:t>5</w:t>
            </w:r>
          </w:p>
        </w:tc>
        <w:tc>
          <w:tcPr>
            <w:tcW w:w="2976" w:type="dxa"/>
          </w:tcPr>
          <w:p w:rsidR="00E747F6" w:rsidRDefault="00E747F6" w:rsidP="00E747F6">
            <w:r>
              <w:t>Criação da tela Login (Modulo Administrativo)</w:t>
            </w:r>
          </w:p>
        </w:tc>
        <w:tc>
          <w:tcPr>
            <w:tcW w:w="1245" w:type="dxa"/>
          </w:tcPr>
          <w:p w:rsidR="00E747F6" w:rsidRDefault="00E747F6" w:rsidP="00E747F6">
            <w:r>
              <w:t>Nhamuave, Bernardino</w:t>
            </w:r>
          </w:p>
        </w:tc>
        <w:tc>
          <w:tcPr>
            <w:tcW w:w="1128" w:type="dxa"/>
          </w:tcPr>
          <w:p w:rsidR="00E747F6" w:rsidRDefault="00E747F6" w:rsidP="00E747F6">
            <w:r>
              <w:t>27.10.2018</w:t>
            </w:r>
          </w:p>
        </w:tc>
        <w:tc>
          <w:tcPr>
            <w:tcW w:w="1128" w:type="dxa"/>
          </w:tcPr>
          <w:p w:rsidR="00E747F6" w:rsidRDefault="00E747F6" w:rsidP="00E747F6">
            <w:r>
              <w:t>3.10.2018</w:t>
            </w:r>
          </w:p>
        </w:tc>
      </w:tr>
      <w:tr w:rsidR="00D11ABE" w:rsidRPr="00F46458" w:rsidTr="00D11ABE">
        <w:trPr>
          <w:trHeight w:val="643"/>
        </w:trPr>
        <w:tc>
          <w:tcPr>
            <w:tcW w:w="803" w:type="dxa"/>
          </w:tcPr>
          <w:p w:rsidR="00D11ABE" w:rsidRDefault="00D11ABE" w:rsidP="00D11ABE"/>
        </w:tc>
        <w:tc>
          <w:tcPr>
            <w:tcW w:w="2976" w:type="dxa"/>
          </w:tcPr>
          <w:p w:rsidR="00D11ABE" w:rsidRDefault="00D11ABE" w:rsidP="00D11ABE">
            <w:pPr>
              <w:jc w:val="left"/>
            </w:pPr>
            <w:r>
              <w:t>Criação da Pagina Visitante (Modulo Administrativo)</w:t>
            </w:r>
          </w:p>
        </w:tc>
        <w:tc>
          <w:tcPr>
            <w:tcW w:w="1245" w:type="dxa"/>
          </w:tcPr>
          <w:p w:rsidR="00D11ABE" w:rsidRPr="00F46458" w:rsidRDefault="00D11ABE" w:rsidP="00D11ABE">
            <w:r>
              <w:t>Nhamuave, Bernardino</w:t>
            </w:r>
          </w:p>
        </w:tc>
        <w:tc>
          <w:tcPr>
            <w:tcW w:w="1128" w:type="dxa"/>
          </w:tcPr>
          <w:p w:rsidR="00D11ABE" w:rsidRDefault="00D11ABE" w:rsidP="00D11ABE">
            <w:r>
              <w:t>03.11.2018</w:t>
            </w:r>
          </w:p>
        </w:tc>
        <w:tc>
          <w:tcPr>
            <w:tcW w:w="1128" w:type="dxa"/>
          </w:tcPr>
          <w:p w:rsidR="00D11ABE" w:rsidRDefault="00D11ABE" w:rsidP="00D11ABE">
            <w:r>
              <w:t>06.11.2018</w:t>
            </w:r>
          </w:p>
        </w:tc>
      </w:tr>
      <w:tr w:rsidR="00D11ABE" w:rsidRPr="00F46458" w:rsidTr="00D11ABE">
        <w:trPr>
          <w:trHeight w:val="526"/>
        </w:trPr>
        <w:tc>
          <w:tcPr>
            <w:tcW w:w="803" w:type="dxa"/>
          </w:tcPr>
          <w:p w:rsidR="00D11ABE" w:rsidRDefault="00D11ABE" w:rsidP="00D11ABE"/>
        </w:tc>
        <w:tc>
          <w:tcPr>
            <w:tcW w:w="2976" w:type="dxa"/>
          </w:tcPr>
          <w:p w:rsidR="00D11ABE" w:rsidRDefault="00D11ABE" w:rsidP="00D11ABE">
            <w:pPr>
              <w:jc w:val="left"/>
            </w:pPr>
            <w:r>
              <w:t>Criação da Pagina e Directoria (Modulo Administrativo)</w:t>
            </w:r>
          </w:p>
        </w:tc>
        <w:tc>
          <w:tcPr>
            <w:tcW w:w="1245" w:type="dxa"/>
          </w:tcPr>
          <w:p w:rsidR="00D11ABE" w:rsidRDefault="00D11ABE" w:rsidP="00D11ABE">
            <w:r>
              <w:t>Nhamuave, Bernardino</w:t>
            </w:r>
          </w:p>
        </w:tc>
        <w:tc>
          <w:tcPr>
            <w:tcW w:w="1128" w:type="dxa"/>
          </w:tcPr>
          <w:p w:rsidR="00D11ABE" w:rsidRDefault="00D11ABE" w:rsidP="00D11ABE">
            <w:r>
              <w:t>27.10.2018</w:t>
            </w:r>
          </w:p>
        </w:tc>
        <w:tc>
          <w:tcPr>
            <w:tcW w:w="1128" w:type="dxa"/>
          </w:tcPr>
          <w:p w:rsidR="00D11ABE" w:rsidRDefault="00D11ABE" w:rsidP="00D11ABE">
            <w:r>
              <w:t>17.11.2018</w:t>
            </w:r>
          </w:p>
        </w:tc>
      </w:tr>
    </w:tbl>
    <w:p w:rsidR="006E42B1" w:rsidRDefault="006E42B1" w:rsidP="00747B7F"/>
    <w:p w:rsidR="00D11ABE" w:rsidRDefault="00D11ABE" w:rsidP="00747B7F"/>
    <w:p w:rsidR="00D11ABE" w:rsidRDefault="00D11ABE" w:rsidP="00747B7F"/>
    <w:p w:rsidR="00D11ABE" w:rsidRDefault="00D11ABE" w:rsidP="00747B7F"/>
    <w:p w:rsidR="006E42B1" w:rsidRDefault="006E42B1" w:rsidP="006E42B1">
      <w:pPr>
        <w:pStyle w:val="Heading1"/>
      </w:pPr>
      <w:r w:rsidRPr="00F4262A">
        <w:lastRenderedPageBreak/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  <w:gridCol w:w="1167"/>
      </w:tblGrid>
      <w:tr w:rsidR="00747B7F" w:rsidRPr="00F46458" w:rsidTr="00E747F6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Status</w:t>
            </w:r>
          </w:p>
        </w:tc>
      </w:tr>
      <w:tr w:rsidR="00E747F6" w:rsidRPr="00F46458" w:rsidTr="00E747F6">
        <w:trPr>
          <w:trHeight w:val="240"/>
        </w:trPr>
        <w:tc>
          <w:tcPr>
            <w:tcW w:w="803" w:type="dxa"/>
          </w:tcPr>
          <w:p w:rsidR="00E747F6" w:rsidRDefault="00E747F6" w:rsidP="00E747F6"/>
        </w:tc>
        <w:tc>
          <w:tcPr>
            <w:tcW w:w="2976" w:type="dxa"/>
          </w:tcPr>
          <w:p w:rsidR="00E747F6" w:rsidRDefault="00E747F6" w:rsidP="00E747F6">
            <w:pPr>
              <w:jc w:val="left"/>
            </w:pPr>
          </w:p>
        </w:tc>
        <w:tc>
          <w:tcPr>
            <w:tcW w:w="1245" w:type="dxa"/>
          </w:tcPr>
          <w:p w:rsidR="00E747F6" w:rsidRPr="00F46458" w:rsidRDefault="00E747F6" w:rsidP="00E747F6"/>
        </w:tc>
        <w:tc>
          <w:tcPr>
            <w:tcW w:w="1128" w:type="dxa"/>
          </w:tcPr>
          <w:p w:rsidR="00E747F6" w:rsidRDefault="00E747F6" w:rsidP="00E747F6"/>
        </w:tc>
        <w:tc>
          <w:tcPr>
            <w:tcW w:w="1128" w:type="dxa"/>
          </w:tcPr>
          <w:p w:rsidR="00E747F6" w:rsidRDefault="00E747F6" w:rsidP="00E747F6"/>
        </w:tc>
        <w:tc>
          <w:tcPr>
            <w:tcW w:w="1167" w:type="dxa"/>
          </w:tcPr>
          <w:p w:rsidR="00E747F6" w:rsidRDefault="00E747F6" w:rsidP="00E747F6"/>
        </w:tc>
      </w:tr>
      <w:tr w:rsidR="00E747F6" w:rsidRPr="00F46458" w:rsidTr="00E747F6">
        <w:trPr>
          <w:trHeight w:val="240"/>
        </w:trPr>
        <w:tc>
          <w:tcPr>
            <w:tcW w:w="803" w:type="dxa"/>
          </w:tcPr>
          <w:p w:rsidR="00E747F6" w:rsidRDefault="00E747F6" w:rsidP="00E747F6"/>
        </w:tc>
        <w:tc>
          <w:tcPr>
            <w:tcW w:w="2976" w:type="dxa"/>
          </w:tcPr>
          <w:p w:rsidR="00E747F6" w:rsidRDefault="00E747F6" w:rsidP="00E747F6">
            <w:pPr>
              <w:jc w:val="left"/>
            </w:pPr>
          </w:p>
        </w:tc>
        <w:tc>
          <w:tcPr>
            <w:tcW w:w="1245" w:type="dxa"/>
          </w:tcPr>
          <w:p w:rsidR="00E747F6" w:rsidRDefault="00E747F6" w:rsidP="00E747F6"/>
        </w:tc>
        <w:tc>
          <w:tcPr>
            <w:tcW w:w="1128" w:type="dxa"/>
          </w:tcPr>
          <w:p w:rsidR="00E747F6" w:rsidRDefault="00E747F6" w:rsidP="00E747F6"/>
        </w:tc>
        <w:tc>
          <w:tcPr>
            <w:tcW w:w="1128" w:type="dxa"/>
          </w:tcPr>
          <w:p w:rsidR="00E747F6" w:rsidRDefault="00E747F6" w:rsidP="00E747F6"/>
        </w:tc>
        <w:tc>
          <w:tcPr>
            <w:tcW w:w="1167" w:type="dxa"/>
          </w:tcPr>
          <w:p w:rsidR="00E747F6" w:rsidRPr="00CB1588" w:rsidRDefault="00E747F6" w:rsidP="00E747F6">
            <w:pPr>
              <w:rPr>
                <w:vertAlign w:val="subscript"/>
              </w:rPr>
            </w:pPr>
          </w:p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747B7F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747B7F" w:rsidRPr="00F46458" w:rsidTr="004671EB">
        <w:trPr>
          <w:trHeight w:val="300"/>
        </w:trPr>
        <w:tc>
          <w:tcPr>
            <w:tcW w:w="803" w:type="dxa"/>
          </w:tcPr>
          <w:p w:rsidR="00747B7F" w:rsidRPr="00F46458" w:rsidRDefault="00747B7F" w:rsidP="004671EB"/>
        </w:tc>
        <w:tc>
          <w:tcPr>
            <w:tcW w:w="2976" w:type="dxa"/>
          </w:tcPr>
          <w:p w:rsidR="00747B7F" w:rsidRPr="00F46458" w:rsidRDefault="00747B7F" w:rsidP="004602B2">
            <w:pPr>
              <w:jc w:val="left"/>
            </w:pPr>
          </w:p>
        </w:tc>
        <w:tc>
          <w:tcPr>
            <w:tcW w:w="1245" w:type="dxa"/>
          </w:tcPr>
          <w:p w:rsidR="00747B7F" w:rsidRPr="00F46458" w:rsidRDefault="00747B7F" w:rsidP="004671EB"/>
        </w:tc>
        <w:tc>
          <w:tcPr>
            <w:tcW w:w="1008" w:type="dxa"/>
          </w:tcPr>
          <w:p w:rsidR="00747B7F" w:rsidRPr="00F46458" w:rsidRDefault="00747B7F" w:rsidP="004671EB"/>
        </w:tc>
        <w:tc>
          <w:tcPr>
            <w:tcW w:w="1033" w:type="dxa"/>
          </w:tcPr>
          <w:p w:rsidR="00747B7F" w:rsidRPr="00F46458" w:rsidRDefault="00747B7F" w:rsidP="004671EB"/>
        </w:tc>
      </w:tr>
      <w:tr w:rsidR="00F93A61" w:rsidRPr="00F46458" w:rsidTr="004671EB">
        <w:trPr>
          <w:trHeight w:val="300"/>
        </w:trPr>
        <w:tc>
          <w:tcPr>
            <w:tcW w:w="803" w:type="dxa"/>
          </w:tcPr>
          <w:p w:rsidR="00F93A61" w:rsidRDefault="00F93A61" w:rsidP="004671EB"/>
        </w:tc>
        <w:tc>
          <w:tcPr>
            <w:tcW w:w="2976" w:type="dxa"/>
          </w:tcPr>
          <w:p w:rsidR="00F93A61" w:rsidRDefault="00F93A61" w:rsidP="004602B2"/>
        </w:tc>
        <w:tc>
          <w:tcPr>
            <w:tcW w:w="1245" w:type="dxa"/>
          </w:tcPr>
          <w:p w:rsidR="00F93A61" w:rsidRDefault="00F93A61" w:rsidP="004671EB"/>
        </w:tc>
        <w:tc>
          <w:tcPr>
            <w:tcW w:w="1008" w:type="dxa"/>
          </w:tcPr>
          <w:p w:rsidR="00F93A61" w:rsidRDefault="00F93A61" w:rsidP="004671EB"/>
        </w:tc>
        <w:tc>
          <w:tcPr>
            <w:tcW w:w="1033" w:type="dxa"/>
          </w:tcPr>
          <w:p w:rsidR="00F93A61" w:rsidRDefault="00F93A61" w:rsidP="004671EB"/>
        </w:tc>
      </w:tr>
    </w:tbl>
    <w:p w:rsidR="00747B7F" w:rsidRDefault="00747B7F" w:rsidP="00747B7F"/>
    <w:p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:rsidR="006E42B1" w:rsidRPr="00F4262A" w:rsidRDefault="006E42B1" w:rsidP="006E42B1"/>
    <w:p w:rsidR="000C33C8" w:rsidRPr="00F4262A" w:rsidRDefault="000C33C8" w:rsidP="000C33C8">
      <w:pPr>
        <w:pStyle w:val="Heading1"/>
      </w:pPr>
      <w:r w:rsidRPr="00F4262A">
        <w:t>Informações adicionais</w:t>
      </w:r>
    </w:p>
    <w:p w:rsidR="000C33C8" w:rsidRDefault="000C33C8" w:rsidP="000C33C8">
      <w:r>
        <w:t>Feita uma análise, foi acordado que áte  30.11.2018  devem ser entregues as páginas iniciais (visitantes) ou estar funcionais para progressar a outras partes e fazer a entrega das mesmas ao cliente.</w:t>
      </w:r>
    </w:p>
    <w:p w:rsidR="008843C9" w:rsidRDefault="008843C9" w:rsidP="003D377B">
      <w:bookmarkStart w:id="0" w:name="_GoBack"/>
      <w:bookmarkEnd w:id="0"/>
    </w:p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9E9" w:rsidRDefault="00C739E9" w:rsidP="005E1593">
      <w:r>
        <w:separator/>
      </w:r>
    </w:p>
  </w:endnote>
  <w:endnote w:type="continuationSeparator" w:id="0">
    <w:p w:rsidR="00C739E9" w:rsidRDefault="00C739E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tc>
        <w:tcPr>
          <w:tcW w:w="2740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9E9" w:rsidRDefault="00C739E9" w:rsidP="005E1593">
      <w:r>
        <w:separator/>
      </w:r>
    </w:p>
  </w:footnote>
  <w:footnote w:type="continuationSeparator" w:id="0">
    <w:p w:rsidR="00C739E9" w:rsidRDefault="00C739E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02B35243" wp14:editId="34678CD6">
                <wp:extent cx="695325" cy="695325"/>
                <wp:effectExtent l="0" t="0" r="9525" b="9525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343880" w:rsidP="002D679E">
          <w:pPr>
            <w:pStyle w:val="Header"/>
            <w:rPr>
              <w:sz w:val="22"/>
              <w:szCs w:val="22"/>
            </w:rPr>
          </w:pPr>
          <w:r w:rsidRPr="00E747F6">
            <w:rPr>
              <w:sz w:val="28"/>
            </w:rPr>
            <w:t>Centro Infantil, Amiguinhos do Rei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13128"/>
    <w:rsid w:val="00032B86"/>
    <w:rsid w:val="000773B6"/>
    <w:rsid w:val="000C33C8"/>
    <w:rsid w:val="000E2853"/>
    <w:rsid w:val="00195AE8"/>
    <w:rsid w:val="001A3A85"/>
    <w:rsid w:val="001D497F"/>
    <w:rsid w:val="001F3D30"/>
    <w:rsid w:val="00204A01"/>
    <w:rsid w:val="00274187"/>
    <w:rsid w:val="00286512"/>
    <w:rsid w:val="0029176A"/>
    <w:rsid w:val="002A378A"/>
    <w:rsid w:val="00331443"/>
    <w:rsid w:val="00341B09"/>
    <w:rsid w:val="003434BA"/>
    <w:rsid w:val="00343880"/>
    <w:rsid w:val="0034544C"/>
    <w:rsid w:val="003C570D"/>
    <w:rsid w:val="003D377B"/>
    <w:rsid w:val="003D63E0"/>
    <w:rsid w:val="00407166"/>
    <w:rsid w:val="0042609D"/>
    <w:rsid w:val="004602B2"/>
    <w:rsid w:val="004B2855"/>
    <w:rsid w:val="004B60F1"/>
    <w:rsid w:val="004E0C71"/>
    <w:rsid w:val="0055540E"/>
    <w:rsid w:val="005673D2"/>
    <w:rsid w:val="005710CD"/>
    <w:rsid w:val="005B5930"/>
    <w:rsid w:val="005E1593"/>
    <w:rsid w:val="005F487B"/>
    <w:rsid w:val="006419CA"/>
    <w:rsid w:val="00663704"/>
    <w:rsid w:val="00690430"/>
    <w:rsid w:val="006A233C"/>
    <w:rsid w:val="006E42B1"/>
    <w:rsid w:val="00743E89"/>
    <w:rsid w:val="00747B7F"/>
    <w:rsid w:val="007A054B"/>
    <w:rsid w:val="007E3BFD"/>
    <w:rsid w:val="007F4991"/>
    <w:rsid w:val="00842903"/>
    <w:rsid w:val="00871E89"/>
    <w:rsid w:val="00881D45"/>
    <w:rsid w:val="008843C9"/>
    <w:rsid w:val="00894080"/>
    <w:rsid w:val="008943AD"/>
    <w:rsid w:val="009C1BBB"/>
    <w:rsid w:val="009F10E6"/>
    <w:rsid w:val="00A13BFD"/>
    <w:rsid w:val="00A47105"/>
    <w:rsid w:val="00A52E31"/>
    <w:rsid w:val="00AD6432"/>
    <w:rsid w:val="00AE1992"/>
    <w:rsid w:val="00B56017"/>
    <w:rsid w:val="00C047A4"/>
    <w:rsid w:val="00C52528"/>
    <w:rsid w:val="00C5503D"/>
    <w:rsid w:val="00C57C6A"/>
    <w:rsid w:val="00C739E9"/>
    <w:rsid w:val="00CB1588"/>
    <w:rsid w:val="00CC196E"/>
    <w:rsid w:val="00CE2B3B"/>
    <w:rsid w:val="00D11ABE"/>
    <w:rsid w:val="00D124E0"/>
    <w:rsid w:val="00D175D8"/>
    <w:rsid w:val="00D37957"/>
    <w:rsid w:val="00D43615"/>
    <w:rsid w:val="00D92CA5"/>
    <w:rsid w:val="00DA558B"/>
    <w:rsid w:val="00E34C15"/>
    <w:rsid w:val="00E747F6"/>
    <w:rsid w:val="00E85FEF"/>
    <w:rsid w:val="00E9533E"/>
    <w:rsid w:val="00EA06EE"/>
    <w:rsid w:val="00EE03D7"/>
    <w:rsid w:val="00EE5DA6"/>
    <w:rsid w:val="00F46458"/>
    <w:rsid w:val="00F516B0"/>
    <w:rsid w:val="00F60578"/>
    <w:rsid w:val="00F93A61"/>
    <w:rsid w:val="00FA2A1B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2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Júlia Carlos Mahumane</cp:lastModifiedBy>
  <cp:revision>3</cp:revision>
  <dcterms:created xsi:type="dcterms:W3CDTF">2018-11-20T22:01:00Z</dcterms:created>
  <dcterms:modified xsi:type="dcterms:W3CDTF">2018-11-20T22:31:00Z</dcterms:modified>
</cp:coreProperties>
</file>