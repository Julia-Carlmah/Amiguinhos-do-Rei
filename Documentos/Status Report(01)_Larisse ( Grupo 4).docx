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4CB1BD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528AE8AE" w14:textId="77777777" w:rsidR="006E42B1" w:rsidRPr="00E221BD" w:rsidRDefault="006E42B1" w:rsidP="00637831">
            <w:pPr>
              <w:pStyle w:val="Header"/>
            </w:pPr>
            <w:bookmarkStart w:id="0" w:name="_GoBack"/>
            <w:bookmarkEnd w:id="0"/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360D3CC5" w14:textId="77777777" w:rsidR="006E42B1" w:rsidRPr="00E221BD" w:rsidRDefault="000773B6" w:rsidP="00637831">
            <w:r>
              <w:t>20/10/2018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34E11813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3A6567D2" w14:textId="77777777" w:rsidR="006E42B1" w:rsidRPr="00E221BD" w:rsidRDefault="000773B6" w:rsidP="00637831">
            <w:r>
              <w:t>06/11/2018</w:t>
            </w:r>
          </w:p>
        </w:tc>
      </w:tr>
    </w:tbl>
    <w:p w14:paraId="1C4B8052" w14:textId="77777777" w:rsidR="006E42B1" w:rsidRPr="00826E5A" w:rsidRDefault="006E42B1" w:rsidP="006E42B1"/>
    <w:p w14:paraId="17868968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66BE5770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1F52166D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2B331D8E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63018EC6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4DCF38F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21CA33CE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65321CE8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E8BDD87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2F2D43E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27D21D18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76928AB8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6EE0AF9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3CBC889F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9D0853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42B2F9A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672191DA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0DE54BE3" w14:textId="77777777" w:rsidR="006E42B1" w:rsidRPr="00512219" w:rsidRDefault="004602B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B1588">
              <w:rPr>
                <w:sz w:val="16"/>
                <w:szCs w:val="16"/>
              </w:rPr>
              <w:t>inalizaçã</w:t>
            </w:r>
            <w:r>
              <w:rPr>
                <w:sz w:val="16"/>
                <w:szCs w:val="16"/>
              </w:rPr>
              <w:t xml:space="preserve">o do projecto </w:t>
            </w:r>
            <w:r w:rsidR="00CB1588">
              <w:rPr>
                <w:sz w:val="16"/>
                <w:szCs w:val="16"/>
              </w:rPr>
              <w:t>prologa</w:t>
            </w:r>
            <w:r>
              <w:rPr>
                <w:sz w:val="16"/>
                <w:szCs w:val="16"/>
              </w:rPr>
              <w:t>do</w:t>
            </w:r>
            <w:r w:rsidR="00CB1588">
              <w:rPr>
                <w:sz w:val="16"/>
                <w:szCs w:val="16"/>
              </w:rPr>
              <w:t xml:space="preserve"> em execesso devido à</w:t>
            </w:r>
            <w:r>
              <w:rPr>
                <w:sz w:val="16"/>
                <w:szCs w:val="16"/>
              </w:rPr>
              <w:t xml:space="preserve"> alguns entraves sofridos.</w:t>
            </w:r>
          </w:p>
        </w:tc>
      </w:tr>
      <w:tr w:rsidR="006E42B1" w14:paraId="68380E0E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3552F39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460153BB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3BF60559" w14:textId="77777777" w:rsidR="006E42B1" w:rsidRPr="00512219" w:rsidRDefault="0001312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D175D8" w:rsidRPr="00512219" w14:paraId="0E16AB17" w14:textId="77777777" w:rsidTr="00134D25">
        <w:trPr>
          <w:trHeight w:val="305"/>
        </w:trPr>
        <w:tc>
          <w:tcPr>
            <w:tcW w:w="2313" w:type="dxa"/>
            <w:vAlign w:val="center"/>
          </w:tcPr>
          <w:p w14:paraId="49803069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4F6228" w:themeFill="accent3" w:themeFillShade="80"/>
            <w:vAlign w:val="center"/>
          </w:tcPr>
          <w:p w14:paraId="55CE199D" w14:textId="77777777" w:rsidR="00D175D8" w:rsidRPr="00134D25" w:rsidRDefault="00D175D8" w:rsidP="00EE77FF">
            <w:pPr>
              <w:jc w:val="center"/>
              <w:rPr>
                <w:sz w:val="16"/>
                <w:szCs w:val="16"/>
                <w:highlight w:val="darkGreen"/>
              </w:rPr>
            </w:pPr>
          </w:p>
        </w:tc>
        <w:tc>
          <w:tcPr>
            <w:tcW w:w="6233" w:type="dxa"/>
            <w:vAlign w:val="center"/>
          </w:tcPr>
          <w:p w14:paraId="5EB98455" w14:textId="24917871" w:rsidR="00D175D8" w:rsidRPr="00512219" w:rsidRDefault="00237E10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 escopo mantem se inalteravel</w:t>
            </w:r>
          </w:p>
        </w:tc>
      </w:tr>
      <w:tr w:rsidR="00D175D8" w:rsidRPr="00512219" w14:paraId="54F70652" w14:textId="77777777" w:rsidTr="00134D25">
        <w:trPr>
          <w:trHeight w:val="305"/>
        </w:trPr>
        <w:tc>
          <w:tcPr>
            <w:tcW w:w="2313" w:type="dxa"/>
            <w:vAlign w:val="center"/>
          </w:tcPr>
          <w:p w14:paraId="16AE4EA6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4F6228" w:themeFill="accent3" w:themeFillShade="80"/>
            <w:vAlign w:val="center"/>
          </w:tcPr>
          <w:p w14:paraId="380C001C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3F6D08CA" w14:textId="77777777" w:rsidR="00D175D8" w:rsidRPr="00512219" w:rsidRDefault="00013128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23BA68EF" w14:textId="77777777" w:rsidR="006E42B1" w:rsidRDefault="006E42B1" w:rsidP="006E42B1"/>
    <w:p w14:paraId="415856F1" w14:textId="77777777" w:rsidR="006E42B1" w:rsidRDefault="006E42B1" w:rsidP="006E42B1">
      <w:r>
        <w:t>…….</w:t>
      </w:r>
      <w:r w:rsidR="00DA558B">
        <w:t>-</w:t>
      </w:r>
    </w:p>
    <w:p w14:paraId="750C2547" w14:textId="77777777" w:rsidR="006E42B1" w:rsidRDefault="006E42B1" w:rsidP="006E42B1"/>
    <w:p w14:paraId="6DFF0ACD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6C4E5DF8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620"/>
        <w:gridCol w:w="1128"/>
        <w:gridCol w:w="1302"/>
        <w:gridCol w:w="1540"/>
      </w:tblGrid>
      <w:tr w:rsidR="00F46458" w:rsidRPr="00F46458" w14:paraId="579FAB34" w14:textId="77777777" w:rsidTr="00F516B0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1577EAE8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3620" w:type="dxa"/>
            <w:shd w:val="clear" w:color="auto" w:fill="DBE5F1" w:themeFill="accent1" w:themeFillTint="33"/>
            <w:hideMark/>
          </w:tcPr>
          <w:p w14:paraId="347B8AD7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028A3BAB" w14:textId="77777777" w:rsidR="00F46458" w:rsidRPr="00F46458" w:rsidRDefault="00F46458">
            <w:r w:rsidRPr="00F46458">
              <w:t>Início</w:t>
            </w:r>
          </w:p>
        </w:tc>
        <w:tc>
          <w:tcPr>
            <w:tcW w:w="1302" w:type="dxa"/>
            <w:shd w:val="clear" w:color="auto" w:fill="DBE5F1" w:themeFill="accent1" w:themeFillTint="33"/>
            <w:hideMark/>
          </w:tcPr>
          <w:p w14:paraId="0C1FAF45" w14:textId="77777777" w:rsidR="00F46458" w:rsidRPr="00F46458" w:rsidRDefault="00F46458">
            <w:r w:rsidRPr="00F46458">
              <w:t>Término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36939AA0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4A20251E" w14:textId="77777777" w:rsidTr="00F516B0">
        <w:trPr>
          <w:trHeight w:val="270"/>
        </w:trPr>
        <w:tc>
          <w:tcPr>
            <w:tcW w:w="785" w:type="dxa"/>
            <w:noWrap/>
          </w:tcPr>
          <w:p w14:paraId="2377D890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3620" w:type="dxa"/>
            <w:noWrap/>
          </w:tcPr>
          <w:p w14:paraId="47BBCAA7" w14:textId="1A336A25" w:rsidR="000773B6" w:rsidRPr="00F46458" w:rsidRDefault="00237E10" w:rsidP="000773B6">
            <w:pPr>
              <w:jc w:val="left"/>
            </w:pPr>
            <w:r>
              <w:t>Criar formulario de cadastro</w:t>
            </w:r>
          </w:p>
        </w:tc>
        <w:tc>
          <w:tcPr>
            <w:tcW w:w="1128" w:type="dxa"/>
            <w:noWrap/>
          </w:tcPr>
          <w:p w14:paraId="0A5A474E" w14:textId="43E6E612" w:rsidR="00F46458" w:rsidRPr="00F46458" w:rsidRDefault="000773B6" w:rsidP="00F46458">
            <w:pPr>
              <w:jc w:val="left"/>
            </w:pPr>
            <w:r>
              <w:t>2</w:t>
            </w:r>
            <w:r w:rsidR="00237E10">
              <w:t>1</w:t>
            </w:r>
            <w:r>
              <w:t>.10.2018</w:t>
            </w:r>
          </w:p>
        </w:tc>
        <w:tc>
          <w:tcPr>
            <w:tcW w:w="1302" w:type="dxa"/>
            <w:noWrap/>
          </w:tcPr>
          <w:p w14:paraId="446E3E9F" w14:textId="77777777" w:rsidR="00F46458" w:rsidRPr="00F46458" w:rsidRDefault="000773B6" w:rsidP="00F46458">
            <w:pPr>
              <w:jc w:val="left"/>
            </w:pPr>
            <w:r>
              <w:t>22.10.2018</w:t>
            </w:r>
          </w:p>
        </w:tc>
        <w:tc>
          <w:tcPr>
            <w:tcW w:w="1540" w:type="dxa"/>
          </w:tcPr>
          <w:p w14:paraId="546537F2" w14:textId="77777777" w:rsidR="00F46458" w:rsidRPr="00F46458" w:rsidRDefault="00013128">
            <w:r>
              <w:t>feito</w:t>
            </w:r>
          </w:p>
        </w:tc>
      </w:tr>
      <w:tr w:rsidR="000773B6" w:rsidRPr="00F46458" w14:paraId="79B71C93" w14:textId="77777777" w:rsidTr="00F516B0">
        <w:trPr>
          <w:trHeight w:val="270"/>
        </w:trPr>
        <w:tc>
          <w:tcPr>
            <w:tcW w:w="785" w:type="dxa"/>
            <w:noWrap/>
          </w:tcPr>
          <w:p w14:paraId="4E3CC072" w14:textId="77777777" w:rsidR="000773B6" w:rsidRDefault="000773B6" w:rsidP="00F46458">
            <w:r>
              <w:t>2</w:t>
            </w:r>
          </w:p>
        </w:tc>
        <w:tc>
          <w:tcPr>
            <w:tcW w:w="3620" w:type="dxa"/>
            <w:noWrap/>
          </w:tcPr>
          <w:p w14:paraId="0BAFB95F" w14:textId="493B3143" w:rsidR="000773B6" w:rsidRDefault="00237E10" w:rsidP="000773B6">
            <w:r>
              <w:t>Cadastrar formulario na Base de Dados</w:t>
            </w:r>
          </w:p>
        </w:tc>
        <w:tc>
          <w:tcPr>
            <w:tcW w:w="1128" w:type="dxa"/>
            <w:noWrap/>
          </w:tcPr>
          <w:p w14:paraId="6F6730D3" w14:textId="0F04C9C6" w:rsidR="000773B6" w:rsidRPr="00F46458" w:rsidRDefault="000773B6" w:rsidP="00F46458">
            <w:r>
              <w:t>2</w:t>
            </w:r>
            <w:r w:rsidR="00237E10">
              <w:t>3</w:t>
            </w:r>
            <w:r>
              <w:t>.10.2018</w:t>
            </w:r>
          </w:p>
        </w:tc>
        <w:tc>
          <w:tcPr>
            <w:tcW w:w="1302" w:type="dxa"/>
            <w:noWrap/>
          </w:tcPr>
          <w:p w14:paraId="64C8FB26" w14:textId="371457C1" w:rsidR="000773B6" w:rsidRPr="00F46458" w:rsidRDefault="004602B2" w:rsidP="00F46458">
            <w:r>
              <w:t>2</w:t>
            </w:r>
            <w:r w:rsidR="00237E10">
              <w:t>5</w:t>
            </w:r>
            <w:r>
              <w:t>.10</w:t>
            </w:r>
            <w:r w:rsidR="000773B6">
              <w:t>.2018</w:t>
            </w:r>
          </w:p>
        </w:tc>
        <w:tc>
          <w:tcPr>
            <w:tcW w:w="1540" w:type="dxa"/>
          </w:tcPr>
          <w:p w14:paraId="0D57BB3F" w14:textId="77777777" w:rsidR="000773B6" w:rsidRPr="00F46458" w:rsidRDefault="00F516B0">
            <w:r>
              <w:t>feito</w:t>
            </w:r>
          </w:p>
        </w:tc>
      </w:tr>
      <w:tr w:rsidR="00F516B0" w:rsidRPr="00F46458" w14:paraId="0B6EEFF8" w14:textId="77777777" w:rsidTr="00F516B0">
        <w:trPr>
          <w:trHeight w:val="270"/>
        </w:trPr>
        <w:tc>
          <w:tcPr>
            <w:tcW w:w="785" w:type="dxa"/>
            <w:noWrap/>
          </w:tcPr>
          <w:p w14:paraId="00D0388E" w14:textId="77777777" w:rsidR="00F516B0" w:rsidRDefault="00F516B0" w:rsidP="00F46458">
            <w:r>
              <w:t>3</w:t>
            </w:r>
          </w:p>
        </w:tc>
        <w:tc>
          <w:tcPr>
            <w:tcW w:w="3620" w:type="dxa"/>
            <w:noWrap/>
          </w:tcPr>
          <w:p w14:paraId="4F164A85" w14:textId="1DD1F9E5" w:rsidR="00F516B0" w:rsidRDefault="00237E10" w:rsidP="00F516B0">
            <w:r>
              <w:t>Actualizar o estado de pagamento</w:t>
            </w:r>
          </w:p>
        </w:tc>
        <w:tc>
          <w:tcPr>
            <w:tcW w:w="1128" w:type="dxa"/>
            <w:noWrap/>
          </w:tcPr>
          <w:p w14:paraId="2535AD3B" w14:textId="77777777" w:rsidR="00F516B0" w:rsidRDefault="00F516B0" w:rsidP="00F46458">
            <w:r>
              <w:t>28.10.2018</w:t>
            </w:r>
          </w:p>
        </w:tc>
        <w:tc>
          <w:tcPr>
            <w:tcW w:w="1302" w:type="dxa"/>
            <w:noWrap/>
          </w:tcPr>
          <w:p w14:paraId="1743785E" w14:textId="2CF4563E" w:rsidR="00F516B0" w:rsidRDefault="00237E10" w:rsidP="00F46458">
            <w:r>
              <w:t>3</w:t>
            </w:r>
            <w:r w:rsidR="00F516B0">
              <w:t>.11.2018</w:t>
            </w:r>
          </w:p>
        </w:tc>
        <w:tc>
          <w:tcPr>
            <w:tcW w:w="1540" w:type="dxa"/>
          </w:tcPr>
          <w:p w14:paraId="126D7003" w14:textId="77777777" w:rsidR="00F516B0" w:rsidRDefault="00F516B0">
            <w:r>
              <w:t>Em progresso</w:t>
            </w:r>
          </w:p>
        </w:tc>
      </w:tr>
    </w:tbl>
    <w:p w14:paraId="0174DF55" w14:textId="77777777" w:rsidR="006E42B1" w:rsidRDefault="006E42B1" w:rsidP="006E42B1"/>
    <w:p w14:paraId="7BA85DD9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99"/>
        <w:gridCol w:w="1128"/>
        <w:gridCol w:w="1128"/>
      </w:tblGrid>
      <w:tr w:rsidR="00F46458" w:rsidRPr="00F46458" w14:paraId="181F5B2F" w14:textId="77777777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52540DA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135A352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01C73624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5274C324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46F2D07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4F5C521E" w14:textId="77777777" w:rsidTr="00DA558B">
        <w:trPr>
          <w:trHeight w:val="300"/>
        </w:trPr>
        <w:tc>
          <w:tcPr>
            <w:tcW w:w="803" w:type="dxa"/>
          </w:tcPr>
          <w:p w14:paraId="05F9D44C" w14:textId="77777777" w:rsidR="00F46458" w:rsidRPr="00F46458" w:rsidRDefault="00DA558B" w:rsidP="00F46458">
            <w:r>
              <w:t>1</w:t>
            </w:r>
          </w:p>
        </w:tc>
        <w:tc>
          <w:tcPr>
            <w:tcW w:w="2976" w:type="dxa"/>
          </w:tcPr>
          <w:p w14:paraId="5C522041" w14:textId="54AD2FFA" w:rsidR="00F46458" w:rsidRPr="00F46458" w:rsidRDefault="00237E10">
            <w:r>
              <w:t>Formulario de cadastro de funcionarios</w:t>
            </w:r>
          </w:p>
        </w:tc>
        <w:tc>
          <w:tcPr>
            <w:tcW w:w="1245" w:type="dxa"/>
          </w:tcPr>
          <w:p w14:paraId="55AC43BD" w14:textId="0F58BD4B" w:rsidR="00F46458" w:rsidRPr="00F46458" w:rsidRDefault="00237E10">
            <w:r>
              <w:t>Tauzene,Larisse</w:t>
            </w:r>
          </w:p>
        </w:tc>
        <w:tc>
          <w:tcPr>
            <w:tcW w:w="1128" w:type="dxa"/>
          </w:tcPr>
          <w:p w14:paraId="4CAF999A" w14:textId="029066CE" w:rsidR="00F46458" w:rsidRPr="00F46458" w:rsidRDefault="00DA558B">
            <w:r>
              <w:t>2</w:t>
            </w:r>
            <w:r w:rsidR="00237E10">
              <w:t>1</w:t>
            </w:r>
            <w:r>
              <w:t>.10.2018</w:t>
            </w:r>
          </w:p>
        </w:tc>
        <w:tc>
          <w:tcPr>
            <w:tcW w:w="1128" w:type="dxa"/>
          </w:tcPr>
          <w:p w14:paraId="07A49106" w14:textId="77777777" w:rsidR="00F46458" w:rsidRPr="00F46458" w:rsidRDefault="00DA558B">
            <w:r>
              <w:t>22.10.1018</w:t>
            </w:r>
          </w:p>
        </w:tc>
      </w:tr>
      <w:tr w:rsidR="00690430" w:rsidRPr="00F46458" w14:paraId="09ED464A" w14:textId="77777777" w:rsidTr="00DA558B">
        <w:trPr>
          <w:trHeight w:val="300"/>
        </w:trPr>
        <w:tc>
          <w:tcPr>
            <w:tcW w:w="803" w:type="dxa"/>
          </w:tcPr>
          <w:p w14:paraId="23C738EB" w14:textId="77777777" w:rsidR="00690430" w:rsidRPr="00F46458" w:rsidRDefault="00DA558B" w:rsidP="00F46458">
            <w:r>
              <w:t>2</w:t>
            </w:r>
          </w:p>
        </w:tc>
        <w:tc>
          <w:tcPr>
            <w:tcW w:w="2976" w:type="dxa"/>
          </w:tcPr>
          <w:p w14:paraId="2CDF580E" w14:textId="4D34AEF5" w:rsidR="00690430" w:rsidRDefault="00237E10">
            <w:r>
              <w:t>Cadastrar formulario na Base de dados</w:t>
            </w:r>
          </w:p>
        </w:tc>
        <w:tc>
          <w:tcPr>
            <w:tcW w:w="1245" w:type="dxa"/>
          </w:tcPr>
          <w:p w14:paraId="0F41CBE8" w14:textId="4F4AE200" w:rsidR="00690430" w:rsidRDefault="00237E10">
            <w:r>
              <w:t>Tauzene,Larisse</w:t>
            </w:r>
          </w:p>
        </w:tc>
        <w:tc>
          <w:tcPr>
            <w:tcW w:w="1128" w:type="dxa"/>
          </w:tcPr>
          <w:p w14:paraId="6A384D4F" w14:textId="2C57D6F1" w:rsidR="00690430" w:rsidRPr="00F46458" w:rsidRDefault="00DA558B">
            <w:r>
              <w:t>2</w:t>
            </w:r>
            <w:r w:rsidR="00237E10">
              <w:t>3</w:t>
            </w:r>
            <w:r>
              <w:t>.10.2018</w:t>
            </w:r>
          </w:p>
        </w:tc>
        <w:tc>
          <w:tcPr>
            <w:tcW w:w="1128" w:type="dxa"/>
          </w:tcPr>
          <w:p w14:paraId="0CFABB3A" w14:textId="1381DAA4" w:rsidR="00690430" w:rsidRPr="00F46458" w:rsidRDefault="00013128">
            <w:r>
              <w:t>2</w:t>
            </w:r>
            <w:r w:rsidR="00237E10">
              <w:t>5</w:t>
            </w:r>
            <w:r w:rsidR="00DA558B">
              <w:t>.10.2018</w:t>
            </w:r>
          </w:p>
        </w:tc>
      </w:tr>
    </w:tbl>
    <w:p w14:paraId="6EAE2A6B" w14:textId="77777777" w:rsidR="006E42B1" w:rsidRDefault="006E42B1" w:rsidP="00747B7F"/>
    <w:p w14:paraId="2A9E4B26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885"/>
        <w:gridCol w:w="1499"/>
        <w:gridCol w:w="1128"/>
        <w:gridCol w:w="1033"/>
        <w:gridCol w:w="1160"/>
      </w:tblGrid>
      <w:tr w:rsidR="00747B7F" w:rsidRPr="00F46458" w14:paraId="14F33018" w14:textId="77777777" w:rsidTr="00013128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15B5C97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9FDEFAE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DE0DB2D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564515A7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335C8C5F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0081F726" w14:textId="77777777" w:rsidR="00747B7F" w:rsidRPr="00F46458" w:rsidRDefault="00747B7F">
            <w:r w:rsidRPr="00F46458">
              <w:t>Status</w:t>
            </w:r>
          </w:p>
        </w:tc>
      </w:tr>
      <w:tr w:rsidR="00DA558B" w:rsidRPr="00F46458" w14:paraId="08C4448B" w14:textId="77777777" w:rsidTr="00013128">
        <w:trPr>
          <w:trHeight w:val="240"/>
        </w:trPr>
        <w:tc>
          <w:tcPr>
            <w:tcW w:w="803" w:type="dxa"/>
          </w:tcPr>
          <w:p w14:paraId="5088C08A" w14:textId="702FC002" w:rsidR="00DA558B" w:rsidRPr="00F46458" w:rsidRDefault="00237E10" w:rsidP="00DA558B">
            <w:r>
              <w:t>3</w:t>
            </w:r>
          </w:p>
        </w:tc>
        <w:tc>
          <w:tcPr>
            <w:tcW w:w="2976" w:type="dxa"/>
          </w:tcPr>
          <w:p w14:paraId="294F5FD7" w14:textId="75DC8CBE" w:rsidR="00DA558B" w:rsidRPr="00F46458" w:rsidRDefault="00237E10" w:rsidP="00DA558B">
            <w:r>
              <w:t>Actualizar o estado de pagamento</w:t>
            </w:r>
          </w:p>
        </w:tc>
        <w:tc>
          <w:tcPr>
            <w:tcW w:w="1245" w:type="dxa"/>
          </w:tcPr>
          <w:p w14:paraId="651C73E6" w14:textId="5DCD1C89" w:rsidR="00DA558B" w:rsidRPr="00F46458" w:rsidRDefault="00237E10" w:rsidP="00DA558B">
            <w:r>
              <w:t>Tauzene,Larisse Amelia</w:t>
            </w:r>
          </w:p>
        </w:tc>
        <w:tc>
          <w:tcPr>
            <w:tcW w:w="1128" w:type="dxa"/>
          </w:tcPr>
          <w:p w14:paraId="0F97329F" w14:textId="6D129B5B" w:rsidR="00DA558B" w:rsidRDefault="00237E10" w:rsidP="00DA558B">
            <w:r>
              <w:t>28</w:t>
            </w:r>
            <w:r w:rsidR="00DA558B">
              <w:t>.10.2018</w:t>
            </w:r>
          </w:p>
        </w:tc>
        <w:tc>
          <w:tcPr>
            <w:tcW w:w="1033" w:type="dxa"/>
          </w:tcPr>
          <w:p w14:paraId="367DBF1A" w14:textId="77777777" w:rsidR="00DA558B" w:rsidRDefault="00DA558B" w:rsidP="00DA558B">
            <w:r>
              <w:t>3.11.2018</w:t>
            </w:r>
          </w:p>
        </w:tc>
        <w:tc>
          <w:tcPr>
            <w:tcW w:w="1167" w:type="dxa"/>
          </w:tcPr>
          <w:p w14:paraId="11190AE9" w14:textId="77777777" w:rsidR="00DA558B" w:rsidRDefault="00286512" w:rsidP="00DA558B">
            <w:r>
              <w:t>Em progresso</w:t>
            </w:r>
          </w:p>
        </w:tc>
      </w:tr>
    </w:tbl>
    <w:p w14:paraId="37620D5D" w14:textId="77777777" w:rsidR="006E42B1" w:rsidRDefault="006E42B1" w:rsidP="006E42B1"/>
    <w:p w14:paraId="47A76ED8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99"/>
        <w:gridCol w:w="1027"/>
        <w:gridCol w:w="1033"/>
      </w:tblGrid>
      <w:tr w:rsidR="00747B7F" w:rsidRPr="00F46458" w14:paraId="3856F14C" w14:textId="77777777" w:rsidTr="00237E10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7D5427EF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08D095E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499" w:type="dxa"/>
            <w:shd w:val="clear" w:color="auto" w:fill="DBE5F1" w:themeFill="accent1" w:themeFillTint="33"/>
            <w:hideMark/>
          </w:tcPr>
          <w:p w14:paraId="5DAD1345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27" w:type="dxa"/>
            <w:shd w:val="clear" w:color="auto" w:fill="DBE5F1" w:themeFill="accent1" w:themeFillTint="33"/>
            <w:hideMark/>
          </w:tcPr>
          <w:p w14:paraId="53C919C7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64EECDB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1468FE47" w14:textId="77777777" w:rsidTr="00237E10">
        <w:trPr>
          <w:trHeight w:val="300"/>
        </w:trPr>
        <w:tc>
          <w:tcPr>
            <w:tcW w:w="803" w:type="dxa"/>
          </w:tcPr>
          <w:p w14:paraId="7A73C833" w14:textId="77777777" w:rsidR="00747B7F" w:rsidRPr="00F46458" w:rsidRDefault="004602B2" w:rsidP="004671EB">
            <w:r>
              <w:t>5</w:t>
            </w:r>
          </w:p>
        </w:tc>
        <w:tc>
          <w:tcPr>
            <w:tcW w:w="2976" w:type="dxa"/>
          </w:tcPr>
          <w:p w14:paraId="46D43354" w14:textId="73ABDB4A" w:rsidR="00747B7F" w:rsidRPr="00F46458" w:rsidRDefault="00237E10" w:rsidP="004602B2">
            <w:pPr>
              <w:jc w:val="left"/>
            </w:pPr>
            <w:r>
              <w:t xml:space="preserve"> ComplementarModulo de pagamentos</w:t>
            </w:r>
          </w:p>
        </w:tc>
        <w:tc>
          <w:tcPr>
            <w:tcW w:w="1499" w:type="dxa"/>
          </w:tcPr>
          <w:p w14:paraId="55C1FF72" w14:textId="2733D06B" w:rsidR="00747B7F" w:rsidRPr="00F46458" w:rsidRDefault="00237E10" w:rsidP="004671EB">
            <w:r>
              <w:t>Tauzene,Larisse</w:t>
            </w:r>
          </w:p>
        </w:tc>
        <w:tc>
          <w:tcPr>
            <w:tcW w:w="1027" w:type="dxa"/>
          </w:tcPr>
          <w:p w14:paraId="0E71A1C4" w14:textId="71715B56" w:rsidR="00747B7F" w:rsidRPr="00F46458" w:rsidRDefault="00237E10" w:rsidP="004671EB">
            <w:r>
              <w:t>4</w:t>
            </w:r>
            <w:r w:rsidR="004602B2">
              <w:t>.11.2018</w:t>
            </w:r>
          </w:p>
        </w:tc>
        <w:tc>
          <w:tcPr>
            <w:tcW w:w="1033" w:type="dxa"/>
          </w:tcPr>
          <w:p w14:paraId="38579E84" w14:textId="71333EEC" w:rsidR="00747B7F" w:rsidRPr="00F46458" w:rsidRDefault="00237E10" w:rsidP="004671EB">
            <w:r>
              <w:t>6</w:t>
            </w:r>
            <w:r w:rsidR="004602B2">
              <w:t>.11.2018</w:t>
            </w:r>
          </w:p>
        </w:tc>
      </w:tr>
    </w:tbl>
    <w:p w14:paraId="1EFAFD07" w14:textId="77777777" w:rsidR="00747B7F" w:rsidRDefault="00747B7F" w:rsidP="00747B7F"/>
    <w:p w14:paraId="1DC9CA24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3B455E01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615C7D53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440C67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340AEA52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21CC27E1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30229F48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615684D0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F3425D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9C0B36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366DE5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C6BE97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72E8A03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AF370A4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4F321A1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01EFDB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4FF7C21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6EDD2B0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35C829A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48353685" w14:textId="77777777" w:rsidR="006E42B1" w:rsidRPr="00F4262A" w:rsidRDefault="006E42B1" w:rsidP="006E42B1"/>
    <w:p w14:paraId="3C795838" w14:textId="77777777" w:rsidR="006E42B1" w:rsidRPr="00F4262A" w:rsidRDefault="006E42B1" w:rsidP="006E42B1">
      <w:pPr>
        <w:pStyle w:val="Heading1"/>
      </w:pPr>
      <w:r w:rsidRPr="00F4262A">
        <w:t>Informações adicionais</w:t>
      </w:r>
    </w:p>
    <w:p w14:paraId="163A3643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8FBDC" w14:textId="77777777" w:rsidR="00DF0C0F" w:rsidRDefault="00DF0C0F" w:rsidP="005E1593">
      <w:r>
        <w:separator/>
      </w:r>
    </w:p>
  </w:endnote>
  <w:endnote w:type="continuationSeparator" w:id="0">
    <w:p w14:paraId="2A0EE93D" w14:textId="77777777" w:rsidR="00DF0C0F" w:rsidRDefault="00DF0C0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6665C475" w14:textId="77777777" w:rsidTr="00EE03D7">
      <w:trPr>
        <w:jc w:val="center"/>
      </w:trPr>
      <w:tc>
        <w:tcPr>
          <w:tcW w:w="2740" w:type="dxa"/>
          <w:vAlign w:val="center"/>
        </w:tcPr>
        <w:p w14:paraId="6AD578B4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A847413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7CC6BD6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92EA840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DF980BB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851CBC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22C46" w14:textId="77777777" w:rsidR="00DF0C0F" w:rsidRDefault="00DF0C0F" w:rsidP="005E1593">
      <w:r>
        <w:separator/>
      </w:r>
    </w:p>
  </w:footnote>
  <w:footnote w:type="continuationSeparator" w:id="0">
    <w:p w14:paraId="3BAC6AB2" w14:textId="77777777" w:rsidR="00DF0C0F" w:rsidRDefault="00DF0C0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5561DCD0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7079095D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E6936A2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6CEAFF49" wp14:editId="0E50912D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720F98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660EA0F" w14:textId="42952E71" w:rsidR="00EE03D7" w:rsidRPr="003D63E0" w:rsidRDefault="000773B6" w:rsidP="002D679E">
          <w:pPr>
            <w:pStyle w:val="Header"/>
            <w:rPr>
              <w:sz w:val="22"/>
              <w:szCs w:val="22"/>
            </w:rPr>
          </w:pPr>
          <w:r>
            <w:t>Gestão de</w:t>
          </w:r>
          <w:r w:rsidR="00134D25">
            <w:t xml:space="preserve"> Centro Infantil AMIguinhos do Rei</w:t>
          </w:r>
        </w:p>
      </w:tc>
      <w:tc>
        <w:tcPr>
          <w:tcW w:w="1956" w:type="dxa"/>
          <w:vMerge/>
          <w:vAlign w:val="center"/>
        </w:tcPr>
        <w:p w14:paraId="6F001AC3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5B58B6D0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25810"/>
    <w:rsid w:val="00032B86"/>
    <w:rsid w:val="000773B6"/>
    <w:rsid w:val="000E2853"/>
    <w:rsid w:val="00134D25"/>
    <w:rsid w:val="00195AE8"/>
    <w:rsid w:val="001A3A85"/>
    <w:rsid w:val="001D497F"/>
    <w:rsid w:val="001F3D30"/>
    <w:rsid w:val="00204A01"/>
    <w:rsid w:val="00237E10"/>
    <w:rsid w:val="00274187"/>
    <w:rsid w:val="00286512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602B2"/>
    <w:rsid w:val="004B2855"/>
    <w:rsid w:val="004B60F1"/>
    <w:rsid w:val="004E0C71"/>
    <w:rsid w:val="0055540E"/>
    <w:rsid w:val="005673D2"/>
    <w:rsid w:val="005B5930"/>
    <w:rsid w:val="005E1593"/>
    <w:rsid w:val="005F487B"/>
    <w:rsid w:val="006419CA"/>
    <w:rsid w:val="00663704"/>
    <w:rsid w:val="00690430"/>
    <w:rsid w:val="006A233C"/>
    <w:rsid w:val="006E42B1"/>
    <w:rsid w:val="00743E89"/>
    <w:rsid w:val="00747B7F"/>
    <w:rsid w:val="007A054B"/>
    <w:rsid w:val="007E3BFD"/>
    <w:rsid w:val="007F4991"/>
    <w:rsid w:val="00840007"/>
    <w:rsid w:val="00842903"/>
    <w:rsid w:val="00871E89"/>
    <w:rsid w:val="00881D45"/>
    <w:rsid w:val="008843C9"/>
    <w:rsid w:val="00894080"/>
    <w:rsid w:val="009C1BBB"/>
    <w:rsid w:val="00A13BFD"/>
    <w:rsid w:val="00A52E31"/>
    <w:rsid w:val="00AD6432"/>
    <w:rsid w:val="00AE1992"/>
    <w:rsid w:val="00C047A4"/>
    <w:rsid w:val="00C52528"/>
    <w:rsid w:val="00C5503D"/>
    <w:rsid w:val="00C57C6A"/>
    <w:rsid w:val="00CB1588"/>
    <w:rsid w:val="00CC196E"/>
    <w:rsid w:val="00CE2B3B"/>
    <w:rsid w:val="00D124E0"/>
    <w:rsid w:val="00D175D8"/>
    <w:rsid w:val="00D37957"/>
    <w:rsid w:val="00D43615"/>
    <w:rsid w:val="00D92CA5"/>
    <w:rsid w:val="00DA558B"/>
    <w:rsid w:val="00DF0C0F"/>
    <w:rsid w:val="00E34C15"/>
    <w:rsid w:val="00E85FEF"/>
    <w:rsid w:val="00EA06EE"/>
    <w:rsid w:val="00EE03D7"/>
    <w:rsid w:val="00EE5DA6"/>
    <w:rsid w:val="00F46458"/>
    <w:rsid w:val="00F516B0"/>
    <w:rsid w:val="00F60578"/>
    <w:rsid w:val="00F93A61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7EDB7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160F39"/>
    <w:rsid w:val="002601F0"/>
    <w:rsid w:val="00334843"/>
    <w:rsid w:val="003563C2"/>
    <w:rsid w:val="00740940"/>
    <w:rsid w:val="00AB0C05"/>
    <w:rsid w:val="00AC21A9"/>
    <w:rsid w:val="00D1284A"/>
    <w:rsid w:val="00D75CE2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Júlia Carlos Mahumane</cp:lastModifiedBy>
  <cp:revision>2</cp:revision>
  <dcterms:created xsi:type="dcterms:W3CDTF">2018-11-20T21:57:00Z</dcterms:created>
  <dcterms:modified xsi:type="dcterms:W3CDTF">2018-11-20T21:57:00Z</dcterms:modified>
</cp:coreProperties>
</file>