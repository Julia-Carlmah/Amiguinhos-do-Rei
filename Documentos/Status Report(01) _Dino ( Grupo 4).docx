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1ACD7DBF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78D8293C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17B2CEC5" w14:textId="77777777" w:rsidR="006E42B1" w:rsidRPr="00E221BD" w:rsidRDefault="000773B6" w:rsidP="00637831">
            <w:r>
              <w:t>2</w:t>
            </w:r>
            <w:r w:rsidR="00407166">
              <w:t>4</w:t>
            </w:r>
            <w:r>
              <w:t>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41B32BAA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119EF945" w14:textId="77777777" w:rsidR="006E42B1" w:rsidRPr="00E221BD" w:rsidRDefault="00407166" w:rsidP="00637831">
            <w:r>
              <w:t>17</w:t>
            </w:r>
            <w:r w:rsidR="000773B6">
              <w:t>/11/2018</w:t>
            </w:r>
          </w:p>
        </w:tc>
      </w:tr>
    </w:tbl>
    <w:p w14:paraId="585DCC45" w14:textId="77777777" w:rsidR="006E42B1" w:rsidRPr="00826E5A" w:rsidRDefault="006E42B1" w:rsidP="006E42B1"/>
    <w:p w14:paraId="217262A3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55B81392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3C3ECC73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50362B52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4928D6EF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3ECA691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762F52A7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1082B7B3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01CDF837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11D3ADB9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14:paraId="24A62468" w14:textId="77777777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00BC48FC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5248968E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45C4A977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E3555FC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4CF6C05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746FC52B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7EEBFC27" w14:textId="77777777" w:rsidR="006E42B1" w:rsidRPr="00512219" w:rsidRDefault="004602B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B1588">
              <w:rPr>
                <w:sz w:val="16"/>
                <w:szCs w:val="16"/>
              </w:rPr>
              <w:t>inalizaçã</w:t>
            </w:r>
            <w:r>
              <w:rPr>
                <w:sz w:val="16"/>
                <w:szCs w:val="16"/>
              </w:rPr>
              <w:t xml:space="preserve">o do projecto </w:t>
            </w:r>
            <w:r w:rsidR="00CB1588">
              <w:rPr>
                <w:sz w:val="16"/>
                <w:szCs w:val="16"/>
              </w:rPr>
              <w:t>prologa</w:t>
            </w:r>
            <w:r>
              <w:rPr>
                <w:sz w:val="16"/>
                <w:szCs w:val="16"/>
              </w:rPr>
              <w:t>do</w:t>
            </w:r>
            <w:r w:rsidR="00CB1588">
              <w:rPr>
                <w:sz w:val="16"/>
                <w:szCs w:val="16"/>
              </w:rPr>
              <w:t xml:space="preserve"> em execesso devido à</w:t>
            </w:r>
            <w:r>
              <w:rPr>
                <w:sz w:val="16"/>
                <w:szCs w:val="16"/>
              </w:rPr>
              <w:t xml:space="preserve"> alguns entraves sofridos.</w:t>
            </w:r>
          </w:p>
        </w:tc>
      </w:tr>
      <w:tr w:rsidR="006E42B1" w14:paraId="1358429D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F307B17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21EEF354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66F9AC6A" w14:textId="77777777" w:rsidR="006E42B1" w:rsidRPr="00512219" w:rsidRDefault="0001312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D175D8" w:rsidRPr="00512219" w14:paraId="05B95FFD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C004E49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72C82AC5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041DC91F" w14:textId="77777777" w:rsidR="00D175D8" w:rsidRPr="00512219" w:rsidRDefault="0001312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Devido a alguns atraso</w:t>
            </w:r>
            <w:r w:rsidR="00CB158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, torna-se def</w:t>
            </w:r>
            <w:r w:rsidR="00CB1588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cil obter um escopo desejado.</w:t>
            </w:r>
          </w:p>
        </w:tc>
      </w:tr>
      <w:tr w:rsidR="00D175D8" w:rsidRPr="00512219" w14:paraId="765A1E11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3A42974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14:paraId="3BD717FD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45C01E60" w14:textId="77777777" w:rsidR="00D175D8" w:rsidRPr="00512219" w:rsidRDefault="00013128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14:paraId="7A40602B" w14:textId="77777777" w:rsidR="006E42B1" w:rsidRDefault="006E42B1" w:rsidP="006E42B1"/>
    <w:p w14:paraId="12B64457" w14:textId="77777777" w:rsidR="006E42B1" w:rsidRDefault="006E42B1" w:rsidP="006E42B1"/>
    <w:p w14:paraId="756874AD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4350FE18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070"/>
        <w:gridCol w:w="1170"/>
        <w:gridCol w:w="1128"/>
        <w:gridCol w:w="1341"/>
      </w:tblGrid>
      <w:tr w:rsidR="00F46458" w:rsidRPr="00F46458" w14:paraId="41A3E140" w14:textId="77777777" w:rsidTr="00E9533E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1530B244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070" w:type="dxa"/>
            <w:shd w:val="clear" w:color="auto" w:fill="DBE5F1" w:themeFill="accent1" w:themeFillTint="33"/>
            <w:hideMark/>
          </w:tcPr>
          <w:p w14:paraId="0833A27D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70" w:type="dxa"/>
            <w:shd w:val="clear" w:color="auto" w:fill="DBE5F1" w:themeFill="accent1" w:themeFillTint="33"/>
            <w:hideMark/>
          </w:tcPr>
          <w:p w14:paraId="3FED4956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0D233D5D" w14:textId="77777777" w:rsidR="00F46458" w:rsidRPr="00F46458" w:rsidRDefault="00F46458">
            <w:r w:rsidRPr="00F46458">
              <w:t>Término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1BF5D973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76697E5D" w14:textId="77777777" w:rsidTr="00E9533E">
        <w:trPr>
          <w:trHeight w:val="270"/>
        </w:trPr>
        <w:tc>
          <w:tcPr>
            <w:tcW w:w="785" w:type="dxa"/>
            <w:noWrap/>
          </w:tcPr>
          <w:p w14:paraId="4705313C" w14:textId="77777777"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4070" w:type="dxa"/>
            <w:noWrap/>
          </w:tcPr>
          <w:p w14:paraId="2D3EB499" w14:textId="77777777" w:rsidR="000773B6" w:rsidRPr="00F46458" w:rsidRDefault="00E9533E" w:rsidP="000773B6">
            <w:pPr>
              <w:jc w:val="left"/>
            </w:pPr>
            <w:r>
              <w:t>Desenho de Interfaces (Modulo Administrativo)</w:t>
            </w:r>
          </w:p>
        </w:tc>
        <w:tc>
          <w:tcPr>
            <w:tcW w:w="1170" w:type="dxa"/>
            <w:noWrap/>
          </w:tcPr>
          <w:p w14:paraId="59A31757" w14:textId="77777777" w:rsidR="00F46458" w:rsidRPr="00F46458" w:rsidRDefault="000773B6" w:rsidP="00F46458">
            <w:pPr>
              <w:jc w:val="left"/>
            </w:pPr>
            <w:r>
              <w:t>2</w:t>
            </w:r>
            <w:r w:rsidR="00E9533E">
              <w:t>4</w:t>
            </w:r>
            <w:r>
              <w:t>.10.2018</w:t>
            </w:r>
          </w:p>
        </w:tc>
        <w:tc>
          <w:tcPr>
            <w:tcW w:w="1128" w:type="dxa"/>
            <w:noWrap/>
          </w:tcPr>
          <w:p w14:paraId="60C34290" w14:textId="77777777" w:rsidR="00F46458" w:rsidRPr="00F46458" w:rsidRDefault="000773B6" w:rsidP="00F46458">
            <w:pPr>
              <w:jc w:val="left"/>
            </w:pPr>
            <w:r>
              <w:t>2</w:t>
            </w:r>
            <w:r w:rsidR="00E9533E">
              <w:t>5</w:t>
            </w:r>
            <w:r>
              <w:t>.10.2018</w:t>
            </w:r>
          </w:p>
        </w:tc>
        <w:tc>
          <w:tcPr>
            <w:tcW w:w="1341" w:type="dxa"/>
          </w:tcPr>
          <w:p w14:paraId="3DDD85F9" w14:textId="77777777" w:rsidR="00F46458" w:rsidRPr="00F46458" w:rsidRDefault="00013128">
            <w:r>
              <w:t>feito</w:t>
            </w:r>
          </w:p>
        </w:tc>
      </w:tr>
      <w:tr w:rsidR="000773B6" w:rsidRPr="00F46458" w14:paraId="4BBD705E" w14:textId="77777777" w:rsidTr="00E9533E">
        <w:trPr>
          <w:trHeight w:val="270"/>
        </w:trPr>
        <w:tc>
          <w:tcPr>
            <w:tcW w:w="785" w:type="dxa"/>
            <w:noWrap/>
          </w:tcPr>
          <w:p w14:paraId="4821BEFB" w14:textId="77777777" w:rsidR="000773B6" w:rsidRDefault="000773B6" w:rsidP="00F46458">
            <w:r>
              <w:t>2</w:t>
            </w:r>
          </w:p>
        </w:tc>
        <w:tc>
          <w:tcPr>
            <w:tcW w:w="4070" w:type="dxa"/>
            <w:noWrap/>
          </w:tcPr>
          <w:p w14:paraId="51A86D23" w14:textId="77777777" w:rsidR="000773B6" w:rsidRDefault="00E9533E" w:rsidP="00E9533E">
            <w:pPr>
              <w:jc w:val="left"/>
            </w:pPr>
            <w:r>
              <w:t>Criação da Pagina Encarregado (Modulo Administrativo)</w:t>
            </w:r>
          </w:p>
        </w:tc>
        <w:tc>
          <w:tcPr>
            <w:tcW w:w="1170" w:type="dxa"/>
            <w:noWrap/>
          </w:tcPr>
          <w:p w14:paraId="456FBC45" w14:textId="77777777" w:rsidR="000773B6" w:rsidRPr="00F46458" w:rsidRDefault="000773B6" w:rsidP="00F46458">
            <w:r>
              <w:t>2</w:t>
            </w:r>
            <w:r w:rsidR="00E9533E">
              <w:t>4</w:t>
            </w:r>
            <w:r>
              <w:t>.10.2018</w:t>
            </w:r>
          </w:p>
        </w:tc>
        <w:tc>
          <w:tcPr>
            <w:tcW w:w="1128" w:type="dxa"/>
            <w:noWrap/>
          </w:tcPr>
          <w:p w14:paraId="6A9673C3" w14:textId="77777777" w:rsidR="000773B6" w:rsidRPr="00F46458" w:rsidRDefault="00E9533E" w:rsidP="00F46458">
            <w:r>
              <w:t>3</w:t>
            </w:r>
            <w:r w:rsidR="004602B2">
              <w:t>1.10</w:t>
            </w:r>
            <w:r w:rsidR="000773B6">
              <w:t>.2018</w:t>
            </w:r>
          </w:p>
        </w:tc>
        <w:tc>
          <w:tcPr>
            <w:tcW w:w="1341" w:type="dxa"/>
          </w:tcPr>
          <w:p w14:paraId="28E3F1BC" w14:textId="77777777" w:rsidR="000773B6" w:rsidRPr="00F46458" w:rsidRDefault="00F516B0">
            <w:r>
              <w:t>feito</w:t>
            </w:r>
          </w:p>
        </w:tc>
      </w:tr>
      <w:tr w:rsidR="00F516B0" w:rsidRPr="00F46458" w14:paraId="58758F25" w14:textId="77777777" w:rsidTr="00E9533E">
        <w:trPr>
          <w:trHeight w:val="270"/>
        </w:trPr>
        <w:tc>
          <w:tcPr>
            <w:tcW w:w="785" w:type="dxa"/>
            <w:noWrap/>
          </w:tcPr>
          <w:p w14:paraId="3D8CB365" w14:textId="77777777" w:rsidR="00F516B0" w:rsidRDefault="00F516B0" w:rsidP="00F46458">
            <w:r>
              <w:t>3</w:t>
            </w:r>
          </w:p>
        </w:tc>
        <w:tc>
          <w:tcPr>
            <w:tcW w:w="4070" w:type="dxa"/>
            <w:noWrap/>
          </w:tcPr>
          <w:p w14:paraId="59CAFD16" w14:textId="77777777" w:rsidR="00F516B0" w:rsidRDefault="00E9533E" w:rsidP="00E9533E">
            <w:pPr>
              <w:jc w:val="left"/>
            </w:pPr>
            <w:r>
              <w:t>Criação da Pagina Visitante (Modulo Administrativo)</w:t>
            </w:r>
          </w:p>
        </w:tc>
        <w:tc>
          <w:tcPr>
            <w:tcW w:w="1170" w:type="dxa"/>
            <w:noWrap/>
          </w:tcPr>
          <w:p w14:paraId="5B5C1533" w14:textId="77777777" w:rsidR="00F516B0" w:rsidRDefault="00E747F6" w:rsidP="00F46458">
            <w:r>
              <w:t>03</w:t>
            </w:r>
            <w:r w:rsidR="00F516B0">
              <w:t>.1</w:t>
            </w:r>
            <w:r>
              <w:t>1</w:t>
            </w:r>
            <w:r w:rsidR="00F516B0">
              <w:t>.2018</w:t>
            </w:r>
          </w:p>
        </w:tc>
        <w:tc>
          <w:tcPr>
            <w:tcW w:w="1128" w:type="dxa"/>
            <w:noWrap/>
          </w:tcPr>
          <w:p w14:paraId="76A6280E" w14:textId="77777777" w:rsidR="00F516B0" w:rsidRDefault="00E747F6" w:rsidP="00F46458">
            <w:r>
              <w:t>06</w:t>
            </w:r>
            <w:r w:rsidR="00F516B0">
              <w:t>.11.2018</w:t>
            </w:r>
          </w:p>
        </w:tc>
        <w:tc>
          <w:tcPr>
            <w:tcW w:w="1341" w:type="dxa"/>
          </w:tcPr>
          <w:p w14:paraId="5F5B9BD1" w14:textId="77777777" w:rsidR="00F516B0" w:rsidRDefault="00F516B0">
            <w:r>
              <w:t>Em progresso</w:t>
            </w:r>
          </w:p>
        </w:tc>
      </w:tr>
      <w:tr w:rsidR="00E747F6" w:rsidRPr="00F46458" w14:paraId="00EB6F67" w14:textId="77777777" w:rsidTr="00E9533E">
        <w:trPr>
          <w:trHeight w:val="270"/>
        </w:trPr>
        <w:tc>
          <w:tcPr>
            <w:tcW w:w="785" w:type="dxa"/>
            <w:noWrap/>
          </w:tcPr>
          <w:p w14:paraId="31015FB3" w14:textId="77777777" w:rsidR="00E747F6" w:rsidRDefault="00E747F6" w:rsidP="00E747F6">
            <w:r>
              <w:t>4</w:t>
            </w:r>
          </w:p>
        </w:tc>
        <w:tc>
          <w:tcPr>
            <w:tcW w:w="4070" w:type="dxa"/>
            <w:noWrap/>
          </w:tcPr>
          <w:p w14:paraId="1CC12707" w14:textId="77777777" w:rsidR="00E747F6" w:rsidRDefault="00E747F6" w:rsidP="00E747F6">
            <w:pPr>
              <w:jc w:val="left"/>
            </w:pPr>
            <w:r>
              <w:t>Criação da Pagina e Directoria (Modulo Administrativo)</w:t>
            </w:r>
          </w:p>
        </w:tc>
        <w:tc>
          <w:tcPr>
            <w:tcW w:w="1170" w:type="dxa"/>
            <w:noWrap/>
          </w:tcPr>
          <w:p w14:paraId="3902F895" w14:textId="77777777" w:rsidR="00E747F6" w:rsidRDefault="00E747F6" w:rsidP="00E747F6">
            <w:r>
              <w:t>27.10.2018</w:t>
            </w:r>
          </w:p>
        </w:tc>
        <w:tc>
          <w:tcPr>
            <w:tcW w:w="1128" w:type="dxa"/>
            <w:noWrap/>
          </w:tcPr>
          <w:p w14:paraId="42073915" w14:textId="77777777" w:rsidR="00E747F6" w:rsidRDefault="00E747F6" w:rsidP="00E747F6">
            <w:r>
              <w:t>17.11.2018</w:t>
            </w:r>
          </w:p>
        </w:tc>
        <w:tc>
          <w:tcPr>
            <w:tcW w:w="1341" w:type="dxa"/>
          </w:tcPr>
          <w:p w14:paraId="2A25A303" w14:textId="77777777" w:rsidR="00E747F6" w:rsidRPr="00F46458" w:rsidRDefault="00E747F6" w:rsidP="00E747F6">
            <w:r>
              <w:t>Em progresso</w:t>
            </w:r>
          </w:p>
        </w:tc>
      </w:tr>
      <w:tr w:rsidR="00E9533E" w:rsidRPr="00F46458" w14:paraId="7B56F914" w14:textId="77777777" w:rsidTr="00E9533E">
        <w:trPr>
          <w:trHeight w:val="270"/>
        </w:trPr>
        <w:tc>
          <w:tcPr>
            <w:tcW w:w="785" w:type="dxa"/>
            <w:noWrap/>
          </w:tcPr>
          <w:p w14:paraId="631D7691" w14:textId="77777777" w:rsidR="00E9533E" w:rsidRDefault="00E9533E" w:rsidP="00E9533E">
            <w:r>
              <w:t>5</w:t>
            </w:r>
          </w:p>
        </w:tc>
        <w:tc>
          <w:tcPr>
            <w:tcW w:w="4070" w:type="dxa"/>
            <w:noWrap/>
          </w:tcPr>
          <w:p w14:paraId="7C5A82B2" w14:textId="77777777" w:rsidR="00E9533E" w:rsidRDefault="00E9533E" w:rsidP="00E9533E">
            <w:r>
              <w:t>Criação da tela Login (Modulo Administrativo)</w:t>
            </w:r>
          </w:p>
        </w:tc>
        <w:tc>
          <w:tcPr>
            <w:tcW w:w="1170" w:type="dxa"/>
            <w:noWrap/>
          </w:tcPr>
          <w:p w14:paraId="3754F328" w14:textId="77777777" w:rsidR="00E9533E" w:rsidRDefault="00E9533E" w:rsidP="00E9533E">
            <w:r>
              <w:t>27.10.2018</w:t>
            </w:r>
          </w:p>
        </w:tc>
        <w:tc>
          <w:tcPr>
            <w:tcW w:w="1128" w:type="dxa"/>
            <w:noWrap/>
          </w:tcPr>
          <w:p w14:paraId="51010F2F" w14:textId="77777777" w:rsidR="00E9533E" w:rsidRDefault="00E9533E" w:rsidP="00E9533E">
            <w:r>
              <w:t>3.10.2018</w:t>
            </w:r>
          </w:p>
        </w:tc>
        <w:tc>
          <w:tcPr>
            <w:tcW w:w="1341" w:type="dxa"/>
          </w:tcPr>
          <w:p w14:paraId="30B06D1F" w14:textId="77777777" w:rsidR="00E9533E" w:rsidRPr="00F46458" w:rsidRDefault="00E747F6" w:rsidP="00E9533E">
            <w:r>
              <w:t>feito</w:t>
            </w:r>
          </w:p>
        </w:tc>
      </w:tr>
    </w:tbl>
    <w:p w14:paraId="529E64A8" w14:textId="77777777" w:rsidR="006E42B1" w:rsidRDefault="006E42B1" w:rsidP="006E42B1"/>
    <w:p w14:paraId="21886C8E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14:paraId="1CF53C7A" w14:textId="77777777" w:rsidTr="00DA558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9B9502B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2545272A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8FC29CE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CDCC2D7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C2B8760" w14:textId="77777777" w:rsidR="00F46458" w:rsidRPr="00F46458" w:rsidRDefault="00F46458">
            <w:r w:rsidRPr="00F46458">
              <w:t>Término</w:t>
            </w:r>
          </w:p>
        </w:tc>
      </w:tr>
      <w:tr w:rsidR="00E747F6" w:rsidRPr="00F46458" w14:paraId="41F621F3" w14:textId="77777777" w:rsidTr="00DA558B">
        <w:trPr>
          <w:trHeight w:val="300"/>
        </w:trPr>
        <w:tc>
          <w:tcPr>
            <w:tcW w:w="803" w:type="dxa"/>
          </w:tcPr>
          <w:p w14:paraId="071DDC8E" w14:textId="77777777" w:rsidR="00E747F6" w:rsidRPr="00F46458" w:rsidRDefault="00E747F6" w:rsidP="00E747F6">
            <w:r>
              <w:t>1</w:t>
            </w:r>
          </w:p>
        </w:tc>
        <w:tc>
          <w:tcPr>
            <w:tcW w:w="2976" w:type="dxa"/>
          </w:tcPr>
          <w:p w14:paraId="1FA2EAF6" w14:textId="77777777" w:rsidR="00E747F6" w:rsidRPr="00F46458" w:rsidRDefault="00E747F6" w:rsidP="00E747F6">
            <w:r>
              <w:t>Desenho de Interfaces (Modulo Administrativo)</w:t>
            </w:r>
          </w:p>
        </w:tc>
        <w:tc>
          <w:tcPr>
            <w:tcW w:w="1245" w:type="dxa"/>
          </w:tcPr>
          <w:p w14:paraId="481C9BC2" w14:textId="77777777" w:rsidR="00E747F6" w:rsidRPr="00F46458" w:rsidRDefault="00E747F6" w:rsidP="00E747F6">
            <w:r>
              <w:t>Nhamuave, Bernardino</w:t>
            </w:r>
          </w:p>
        </w:tc>
        <w:tc>
          <w:tcPr>
            <w:tcW w:w="1128" w:type="dxa"/>
          </w:tcPr>
          <w:p w14:paraId="0C904AC1" w14:textId="77777777" w:rsidR="00E747F6" w:rsidRPr="00F46458" w:rsidRDefault="00E747F6" w:rsidP="00E747F6">
            <w:pPr>
              <w:jc w:val="left"/>
            </w:pPr>
            <w:r>
              <w:t>24.10.2018</w:t>
            </w:r>
          </w:p>
        </w:tc>
        <w:tc>
          <w:tcPr>
            <w:tcW w:w="1128" w:type="dxa"/>
          </w:tcPr>
          <w:p w14:paraId="16908976" w14:textId="77777777" w:rsidR="00E747F6" w:rsidRPr="00F46458" w:rsidRDefault="00E747F6" w:rsidP="00E747F6">
            <w:pPr>
              <w:jc w:val="left"/>
            </w:pPr>
            <w:r>
              <w:t>25.10.2018</w:t>
            </w:r>
          </w:p>
        </w:tc>
      </w:tr>
      <w:tr w:rsidR="00E747F6" w:rsidRPr="00F46458" w14:paraId="0FB654DF" w14:textId="77777777" w:rsidTr="00DA558B">
        <w:trPr>
          <w:trHeight w:val="300"/>
        </w:trPr>
        <w:tc>
          <w:tcPr>
            <w:tcW w:w="803" w:type="dxa"/>
          </w:tcPr>
          <w:p w14:paraId="1A8135F4" w14:textId="77777777" w:rsidR="00E747F6" w:rsidRDefault="00E747F6" w:rsidP="00E747F6">
            <w:r>
              <w:t>2</w:t>
            </w:r>
          </w:p>
        </w:tc>
        <w:tc>
          <w:tcPr>
            <w:tcW w:w="2976" w:type="dxa"/>
          </w:tcPr>
          <w:p w14:paraId="69FFA0D6" w14:textId="77777777" w:rsidR="00E747F6" w:rsidRDefault="00E747F6" w:rsidP="00E747F6">
            <w:pPr>
              <w:jc w:val="left"/>
            </w:pPr>
            <w:r>
              <w:t>Criação da Pagina Encarregado (Modulo Administrativo)</w:t>
            </w:r>
          </w:p>
        </w:tc>
        <w:tc>
          <w:tcPr>
            <w:tcW w:w="1245" w:type="dxa"/>
          </w:tcPr>
          <w:p w14:paraId="0ECA31B9" w14:textId="77777777" w:rsidR="00E747F6" w:rsidRDefault="00E747F6" w:rsidP="00E747F6">
            <w:r>
              <w:t>Nhamuave, Bernardino</w:t>
            </w:r>
          </w:p>
        </w:tc>
        <w:tc>
          <w:tcPr>
            <w:tcW w:w="1128" w:type="dxa"/>
          </w:tcPr>
          <w:p w14:paraId="7DE242F8" w14:textId="77777777" w:rsidR="00E747F6" w:rsidRPr="00F46458" w:rsidRDefault="00E747F6" w:rsidP="00E747F6">
            <w:r>
              <w:t>24.10.2018</w:t>
            </w:r>
          </w:p>
        </w:tc>
        <w:tc>
          <w:tcPr>
            <w:tcW w:w="1128" w:type="dxa"/>
          </w:tcPr>
          <w:p w14:paraId="6C303035" w14:textId="77777777" w:rsidR="00E747F6" w:rsidRPr="00F46458" w:rsidRDefault="00E747F6" w:rsidP="00E747F6">
            <w:r>
              <w:t>31.10.2018</w:t>
            </w:r>
          </w:p>
        </w:tc>
      </w:tr>
      <w:tr w:rsidR="00E747F6" w:rsidRPr="00F46458" w14:paraId="32A92F85" w14:textId="77777777" w:rsidTr="00DA558B">
        <w:trPr>
          <w:trHeight w:val="300"/>
        </w:trPr>
        <w:tc>
          <w:tcPr>
            <w:tcW w:w="803" w:type="dxa"/>
          </w:tcPr>
          <w:p w14:paraId="60E2ACFA" w14:textId="77777777" w:rsidR="00E747F6" w:rsidRDefault="00E747F6" w:rsidP="00E747F6">
            <w:r>
              <w:t>5</w:t>
            </w:r>
          </w:p>
        </w:tc>
        <w:tc>
          <w:tcPr>
            <w:tcW w:w="2976" w:type="dxa"/>
          </w:tcPr>
          <w:p w14:paraId="7312D4F9" w14:textId="77777777" w:rsidR="00E747F6" w:rsidRDefault="00E747F6" w:rsidP="00E747F6">
            <w:r>
              <w:t>Criação da tela Login (Modulo Administrativo)</w:t>
            </w:r>
          </w:p>
        </w:tc>
        <w:tc>
          <w:tcPr>
            <w:tcW w:w="1245" w:type="dxa"/>
          </w:tcPr>
          <w:p w14:paraId="348152B6" w14:textId="77777777" w:rsidR="00E747F6" w:rsidRDefault="00E747F6" w:rsidP="00E747F6">
            <w:r>
              <w:t>Nhamuave, Bernardino</w:t>
            </w:r>
          </w:p>
        </w:tc>
        <w:tc>
          <w:tcPr>
            <w:tcW w:w="1128" w:type="dxa"/>
          </w:tcPr>
          <w:p w14:paraId="604EEC81" w14:textId="77777777" w:rsidR="00E747F6" w:rsidRDefault="00E747F6" w:rsidP="00E747F6">
            <w:r>
              <w:t>27.10.2018</w:t>
            </w:r>
          </w:p>
        </w:tc>
        <w:tc>
          <w:tcPr>
            <w:tcW w:w="1128" w:type="dxa"/>
          </w:tcPr>
          <w:p w14:paraId="4ED3E947" w14:textId="77777777" w:rsidR="00E747F6" w:rsidRDefault="00E747F6" w:rsidP="00E747F6">
            <w:r>
              <w:t>3.10.2018</w:t>
            </w:r>
          </w:p>
        </w:tc>
      </w:tr>
    </w:tbl>
    <w:p w14:paraId="1F90DC48" w14:textId="77777777" w:rsidR="006E42B1" w:rsidRDefault="006E42B1" w:rsidP="00747B7F"/>
    <w:p w14:paraId="135F7D44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  <w:gridCol w:w="1167"/>
      </w:tblGrid>
      <w:tr w:rsidR="00747B7F" w:rsidRPr="00F46458" w14:paraId="7767CF8B" w14:textId="77777777" w:rsidTr="00E747F6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51555BA4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52A9766C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4A30F0E4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529624A2" w14:textId="77777777" w:rsidR="00747B7F" w:rsidRPr="00F46458" w:rsidRDefault="00747B7F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65083177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065EA18A" w14:textId="77777777" w:rsidR="00747B7F" w:rsidRPr="00F46458" w:rsidRDefault="00747B7F">
            <w:r w:rsidRPr="00F46458">
              <w:t>Status</w:t>
            </w:r>
          </w:p>
        </w:tc>
      </w:tr>
      <w:tr w:rsidR="00E747F6" w:rsidRPr="00F46458" w14:paraId="563F1190" w14:textId="77777777" w:rsidTr="00E747F6">
        <w:trPr>
          <w:trHeight w:val="240"/>
        </w:trPr>
        <w:tc>
          <w:tcPr>
            <w:tcW w:w="803" w:type="dxa"/>
          </w:tcPr>
          <w:p w14:paraId="64921256" w14:textId="77777777" w:rsidR="00E747F6" w:rsidRDefault="00E747F6" w:rsidP="00E747F6">
            <w:r>
              <w:t>3</w:t>
            </w:r>
          </w:p>
        </w:tc>
        <w:tc>
          <w:tcPr>
            <w:tcW w:w="2976" w:type="dxa"/>
          </w:tcPr>
          <w:p w14:paraId="52D65D69" w14:textId="77777777" w:rsidR="00E747F6" w:rsidRDefault="00E747F6" w:rsidP="00E747F6">
            <w:pPr>
              <w:jc w:val="left"/>
            </w:pPr>
            <w:r>
              <w:t>Criação da Pagina Visitante (Modulo Administrativo)</w:t>
            </w:r>
          </w:p>
        </w:tc>
        <w:tc>
          <w:tcPr>
            <w:tcW w:w="1245" w:type="dxa"/>
          </w:tcPr>
          <w:p w14:paraId="04CA5BC4" w14:textId="77777777" w:rsidR="00E747F6" w:rsidRPr="00F46458" w:rsidRDefault="00E747F6" w:rsidP="00E747F6">
            <w:r>
              <w:t>Nhamuave, Bernardino</w:t>
            </w:r>
          </w:p>
        </w:tc>
        <w:tc>
          <w:tcPr>
            <w:tcW w:w="1128" w:type="dxa"/>
          </w:tcPr>
          <w:p w14:paraId="622F20C7" w14:textId="77777777" w:rsidR="00E747F6" w:rsidRDefault="00E747F6" w:rsidP="00E747F6">
            <w:r>
              <w:t>03.11.2018</w:t>
            </w:r>
          </w:p>
        </w:tc>
        <w:tc>
          <w:tcPr>
            <w:tcW w:w="1128" w:type="dxa"/>
          </w:tcPr>
          <w:p w14:paraId="4509636F" w14:textId="77777777" w:rsidR="00E747F6" w:rsidRDefault="00E747F6" w:rsidP="00E747F6">
            <w:r>
              <w:t>06.11.2018</w:t>
            </w:r>
          </w:p>
        </w:tc>
        <w:tc>
          <w:tcPr>
            <w:tcW w:w="1167" w:type="dxa"/>
          </w:tcPr>
          <w:p w14:paraId="14387DCE" w14:textId="77777777" w:rsidR="00E747F6" w:rsidRDefault="00E747F6" w:rsidP="00E747F6">
            <w:r>
              <w:t>Em progresso</w:t>
            </w:r>
          </w:p>
        </w:tc>
      </w:tr>
      <w:tr w:rsidR="00E747F6" w:rsidRPr="00F46458" w14:paraId="69D81921" w14:textId="77777777" w:rsidTr="00E747F6">
        <w:trPr>
          <w:trHeight w:val="240"/>
        </w:trPr>
        <w:tc>
          <w:tcPr>
            <w:tcW w:w="803" w:type="dxa"/>
          </w:tcPr>
          <w:p w14:paraId="4C91B753" w14:textId="77777777" w:rsidR="00E747F6" w:rsidRDefault="00E747F6" w:rsidP="00E747F6">
            <w:r>
              <w:t>4</w:t>
            </w:r>
          </w:p>
        </w:tc>
        <w:tc>
          <w:tcPr>
            <w:tcW w:w="2976" w:type="dxa"/>
          </w:tcPr>
          <w:p w14:paraId="0D32C837" w14:textId="77777777" w:rsidR="00E747F6" w:rsidRDefault="00E747F6" w:rsidP="00E747F6">
            <w:pPr>
              <w:jc w:val="left"/>
            </w:pPr>
            <w:r>
              <w:t>Criação da Pagina e Directoria (Modulo Administrativo)</w:t>
            </w:r>
          </w:p>
        </w:tc>
        <w:tc>
          <w:tcPr>
            <w:tcW w:w="1245" w:type="dxa"/>
          </w:tcPr>
          <w:p w14:paraId="7037B062" w14:textId="77777777" w:rsidR="00E747F6" w:rsidRDefault="00E747F6" w:rsidP="00E747F6">
            <w:r>
              <w:t>Nhamuave, Bernardino</w:t>
            </w:r>
          </w:p>
        </w:tc>
        <w:tc>
          <w:tcPr>
            <w:tcW w:w="1128" w:type="dxa"/>
          </w:tcPr>
          <w:p w14:paraId="2376879B" w14:textId="77777777" w:rsidR="00E747F6" w:rsidRDefault="00E747F6" w:rsidP="00E747F6">
            <w:r>
              <w:t>27.10.2018</w:t>
            </w:r>
          </w:p>
        </w:tc>
        <w:tc>
          <w:tcPr>
            <w:tcW w:w="1128" w:type="dxa"/>
          </w:tcPr>
          <w:p w14:paraId="153CFD48" w14:textId="77777777" w:rsidR="00E747F6" w:rsidRDefault="00E747F6" w:rsidP="00E747F6">
            <w:r>
              <w:t>17.11.2018</w:t>
            </w:r>
          </w:p>
        </w:tc>
        <w:tc>
          <w:tcPr>
            <w:tcW w:w="1167" w:type="dxa"/>
          </w:tcPr>
          <w:p w14:paraId="5FCD80EE" w14:textId="77777777" w:rsidR="00E747F6" w:rsidRPr="00CB1588" w:rsidRDefault="00E747F6" w:rsidP="00E747F6">
            <w:pPr>
              <w:rPr>
                <w:vertAlign w:val="subscript"/>
              </w:rPr>
            </w:pPr>
            <w:r>
              <w:t>Em progresso</w:t>
            </w:r>
          </w:p>
        </w:tc>
      </w:tr>
    </w:tbl>
    <w:p w14:paraId="2248EBB2" w14:textId="77777777" w:rsidR="006E42B1" w:rsidRDefault="006E42B1" w:rsidP="006E42B1"/>
    <w:p w14:paraId="6286C3EF" w14:textId="77777777" w:rsidR="006E42B1" w:rsidRDefault="006E42B1" w:rsidP="006E42B1">
      <w:pPr>
        <w:pStyle w:val="Heading1"/>
      </w:pPr>
      <w:r w:rsidRPr="00F4262A">
        <w:lastRenderedPageBreak/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14:paraId="092CFCA6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67179179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0E34AD25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5E32449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45F3AEB4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30821359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77C528A5" w14:textId="77777777" w:rsidTr="004671EB">
        <w:trPr>
          <w:trHeight w:val="300"/>
        </w:trPr>
        <w:tc>
          <w:tcPr>
            <w:tcW w:w="803" w:type="dxa"/>
          </w:tcPr>
          <w:p w14:paraId="1DE53271" w14:textId="77777777" w:rsidR="00747B7F" w:rsidRPr="00F46458" w:rsidRDefault="00747B7F" w:rsidP="004671EB"/>
        </w:tc>
        <w:tc>
          <w:tcPr>
            <w:tcW w:w="2976" w:type="dxa"/>
          </w:tcPr>
          <w:p w14:paraId="7CCCCD1F" w14:textId="77777777" w:rsidR="00747B7F" w:rsidRPr="00F46458" w:rsidRDefault="00747B7F" w:rsidP="004602B2">
            <w:pPr>
              <w:jc w:val="left"/>
            </w:pPr>
          </w:p>
        </w:tc>
        <w:tc>
          <w:tcPr>
            <w:tcW w:w="1245" w:type="dxa"/>
          </w:tcPr>
          <w:p w14:paraId="57E627AE" w14:textId="77777777" w:rsidR="00747B7F" w:rsidRPr="00F46458" w:rsidRDefault="00747B7F" w:rsidP="004671EB"/>
        </w:tc>
        <w:tc>
          <w:tcPr>
            <w:tcW w:w="1008" w:type="dxa"/>
          </w:tcPr>
          <w:p w14:paraId="338D1D25" w14:textId="77777777" w:rsidR="00747B7F" w:rsidRPr="00F46458" w:rsidRDefault="00747B7F" w:rsidP="004671EB"/>
        </w:tc>
        <w:tc>
          <w:tcPr>
            <w:tcW w:w="1033" w:type="dxa"/>
          </w:tcPr>
          <w:p w14:paraId="47A3F39A" w14:textId="77777777" w:rsidR="00747B7F" w:rsidRPr="00F46458" w:rsidRDefault="00747B7F" w:rsidP="004671EB"/>
        </w:tc>
      </w:tr>
      <w:tr w:rsidR="00F93A61" w:rsidRPr="00F46458" w14:paraId="2AD0BAA3" w14:textId="77777777" w:rsidTr="004671EB">
        <w:trPr>
          <w:trHeight w:val="300"/>
        </w:trPr>
        <w:tc>
          <w:tcPr>
            <w:tcW w:w="803" w:type="dxa"/>
          </w:tcPr>
          <w:p w14:paraId="61B529A4" w14:textId="77777777" w:rsidR="00F93A61" w:rsidRDefault="00F93A61" w:rsidP="004671EB"/>
        </w:tc>
        <w:tc>
          <w:tcPr>
            <w:tcW w:w="2976" w:type="dxa"/>
          </w:tcPr>
          <w:p w14:paraId="7E0B6166" w14:textId="77777777" w:rsidR="00F93A61" w:rsidRDefault="00F93A61" w:rsidP="004602B2"/>
        </w:tc>
        <w:tc>
          <w:tcPr>
            <w:tcW w:w="1245" w:type="dxa"/>
          </w:tcPr>
          <w:p w14:paraId="15A48AAE" w14:textId="77777777" w:rsidR="00F93A61" w:rsidRDefault="00F93A61" w:rsidP="004671EB"/>
        </w:tc>
        <w:tc>
          <w:tcPr>
            <w:tcW w:w="1008" w:type="dxa"/>
          </w:tcPr>
          <w:p w14:paraId="6468FC2B" w14:textId="77777777" w:rsidR="00F93A61" w:rsidRDefault="00F93A61" w:rsidP="004671EB"/>
        </w:tc>
        <w:tc>
          <w:tcPr>
            <w:tcW w:w="1033" w:type="dxa"/>
          </w:tcPr>
          <w:p w14:paraId="2A9ED7FC" w14:textId="77777777" w:rsidR="00F93A61" w:rsidRDefault="00F93A61" w:rsidP="004671EB"/>
        </w:tc>
      </w:tr>
    </w:tbl>
    <w:p w14:paraId="2494BBC2" w14:textId="77777777" w:rsidR="00747B7F" w:rsidRDefault="00747B7F" w:rsidP="00747B7F"/>
    <w:p w14:paraId="78F3D252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7671DF5B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3CD8939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5BA3E9B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3A4AF398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686FD25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4E4BEA1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7A74BB39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0992A11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93AD31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40C0C3C4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3E2308B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6111945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2BB893FD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6B3F6FF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BB662A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1EF4062D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129DADE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46259B0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631218D7" w14:textId="77777777" w:rsidR="006E42B1" w:rsidRPr="00F4262A" w:rsidRDefault="006E42B1" w:rsidP="006E42B1"/>
    <w:p w14:paraId="3A2B01C2" w14:textId="77777777" w:rsidR="008843C9" w:rsidRDefault="008843C9" w:rsidP="00930463">
      <w:pPr>
        <w:pStyle w:val="Heading1"/>
      </w:pPr>
      <w:bookmarkStart w:id="0" w:name="_GoBack"/>
      <w:bookmarkEnd w:id="0"/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EA613" w14:textId="77777777" w:rsidR="001E074A" w:rsidRDefault="001E074A" w:rsidP="005E1593">
      <w:r>
        <w:separator/>
      </w:r>
    </w:p>
  </w:endnote>
  <w:endnote w:type="continuationSeparator" w:id="0">
    <w:p w14:paraId="1A0B86A7" w14:textId="77777777" w:rsidR="001E074A" w:rsidRDefault="001E074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3AF262DE" w14:textId="77777777" w:rsidTr="00EE03D7">
      <w:trPr>
        <w:jc w:val="center"/>
      </w:trPr>
      <w:tc>
        <w:tcPr>
          <w:tcW w:w="2740" w:type="dxa"/>
          <w:vAlign w:val="center"/>
        </w:tcPr>
        <w:p w14:paraId="051E8B8C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FDC2131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4D4AA248" w14:textId="77777777" w:rsidTr="00EE03D7">
      <w:trPr>
        <w:jc w:val="center"/>
      </w:trPr>
      <w:tc>
        <w:tcPr>
          <w:tcW w:w="2740" w:type="dxa"/>
          <w:vAlign w:val="center"/>
        </w:tcPr>
        <w:p w14:paraId="7FC7A11B" w14:textId="77777777" w:rsidR="00EE03D7" w:rsidRPr="006419CA" w:rsidRDefault="00EE03D7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87C8D6F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3407E85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5B0F6" w14:textId="77777777" w:rsidR="001E074A" w:rsidRDefault="001E074A" w:rsidP="005E1593">
      <w:r>
        <w:separator/>
      </w:r>
    </w:p>
  </w:footnote>
  <w:footnote w:type="continuationSeparator" w:id="0">
    <w:p w14:paraId="0957B050" w14:textId="77777777" w:rsidR="001E074A" w:rsidRDefault="001E074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36613843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0E437626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D184022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6D221AFF" wp14:editId="5072A877">
                <wp:extent cx="695325" cy="695325"/>
                <wp:effectExtent l="0" t="0" r="9525" b="9525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0AD1DEFC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4AB828FF" w14:textId="77777777" w:rsidR="00EE03D7" w:rsidRPr="003D63E0" w:rsidRDefault="00343880" w:rsidP="002D679E">
          <w:pPr>
            <w:pStyle w:val="Header"/>
            <w:rPr>
              <w:sz w:val="22"/>
              <w:szCs w:val="22"/>
            </w:rPr>
          </w:pPr>
          <w:r w:rsidRPr="00E747F6">
            <w:rPr>
              <w:sz w:val="28"/>
            </w:rPr>
            <w:t>Centro Infantil, Amiguinhos do Rei</w:t>
          </w:r>
        </w:p>
      </w:tc>
      <w:tc>
        <w:tcPr>
          <w:tcW w:w="1956" w:type="dxa"/>
          <w:vMerge/>
          <w:vAlign w:val="center"/>
        </w:tcPr>
        <w:p w14:paraId="1609A37E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30642497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32B86"/>
    <w:rsid w:val="000773B6"/>
    <w:rsid w:val="000E2853"/>
    <w:rsid w:val="00195AE8"/>
    <w:rsid w:val="001A3A85"/>
    <w:rsid w:val="001D497F"/>
    <w:rsid w:val="001E074A"/>
    <w:rsid w:val="001F3D30"/>
    <w:rsid w:val="00204A01"/>
    <w:rsid w:val="00274187"/>
    <w:rsid w:val="00286023"/>
    <w:rsid w:val="00286512"/>
    <w:rsid w:val="0029176A"/>
    <w:rsid w:val="002A378A"/>
    <w:rsid w:val="00331443"/>
    <w:rsid w:val="00341B09"/>
    <w:rsid w:val="003434BA"/>
    <w:rsid w:val="00343880"/>
    <w:rsid w:val="0034544C"/>
    <w:rsid w:val="003C570D"/>
    <w:rsid w:val="003D377B"/>
    <w:rsid w:val="003D63E0"/>
    <w:rsid w:val="00407166"/>
    <w:rsid w:val="0042609D"/>
    <w:rsid w:val="004602B2"/>
    <w:rsid w:val="004B2855"/>
    <w:rsid w:val="004B60F1"/>
    <w:rsid w:val="004D012E"/>
    <w:rsid w:val="004E0C71"/>
    <w:rsid w:val="0055540E"/>
    <w:rsid w:val="005673D2"/>
    <w:rsid w:val="005710CD"/>
    <w:rsid w:val="005B5930"/>
    <w:rsid w:val="005E1593"/>
    <w:rsid w:val="005F487B"/>
    <w:rsid w:val="006419CA"/>
    <w:rsid w:val="00663704"/>
    <w:rsid w:val="00683E7A"/>
    <w:rsid w:val="00690430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1D45"/>
    <w:rsid w:val="008843C9"/>
    <w:rsid w:val="00894080"/>
    <w:rsid w:val="00930463"/>
    <w:rsid w:val="00956C4E"/>
    <w:rsid w:val="009C1BBB"/>
    <w:rsid w:val="009F10E6"/>
    <w:rsid w:val="00A13BFD"/>
    <w:rsid w:val="00A47105"/>
    <w:rsid w:val="00A52E31"/>
    <w:rsid w:val="00AD6432"/>
    <w:rsid w:val="00AE1992"/>
    <w:rsid w:val="00C047A4"/>
    <w:rsid w:val="00C52528"/>
    <w:rsid w:val="00C5503D"/>
    <w:rsid w:val="00C57C6A"/>
    <w:rsid w:val="00CB1588"/>
    <w:rsid w:val="00CC196E"/>
    <w:rsid w:val="00CE2B3B"/>
    <w:rsid w:val="00D124E0"/>
    <w:rsid w:val="00D175D8"/>
    <w:rsid w:val="00D37957"/>
    <w:rsid w:val="00D43615"/>
    <w:rsid w:val="00D92CA5"/>
    <w:rsid w:val="00DA558B"/>
    <w:rsid w:val="00E34C15"/>
    <w:rsid w:val="00E747F6"/>
    <w:rsid w:val="00E85FEF"/>
    <w:rsid w:val="00E9533E"/>
    <w:rsid w:val="00EA06EE"/>
    <w:rsid w:val="00EE03D7"/>
    <w:rsid w:val="00EE5DA6"/>
    <w:rsid w:val="00F46458"/>
    <w:rsid w:val="00F516B0"/>
    <w:rsid w:val="00F60578"/>
    <w:rsid w:val="00F93A61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086F9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Júlia Carlos Mahumane</cp:lastModifiedBy>
  <cp:revision>4</cp:revision>
  <dcterms:created xsi:type="dcterms:W3CDTF">2018-11-20T22:00:00Z</dcterms:created>
  <dcterms:modified xsi:type="dcterms:W3CDTF">2018-11-20T22:51:00Z</dcterms:modified>
</cp:coreProperties>
</file>