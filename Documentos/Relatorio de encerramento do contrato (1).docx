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06D7" w14:textId="77777777" w:rsidR="00F8498F" w:rsidRPr="003232B0" w:rsidRDefault="00F8498F" w:rsidP="00F8498F">
      <w:pPr>
        <w:pStyle w:val="Heading1"/>
      </w:pPr>
      <w:bookmarkStart w:id="0" w:name="_GoBack"/>
      <w:r w:rsidRPr="003232B0">
        <w:t xml:space="preserve">Objetivos deste documento </w:t>
      </w:r>
    </w:p>
    <w:bookmarkEnd w:id="0"/>
    <w:p w14:paraId="08C254D7" w14:textId="6B1E8B02" w:rsidR="005814A1" w:rsidRPr="00FA6906" w:rsidRDefault="005814A1" w:rsidP="00F8498F">
      <w:pPr>
        <w:rPr>
          <w:lang w:val="pt-PT"/>
        </w:rPr>
      </w:pPr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</w:t>
      </w:r>
      <w:r w:rsidR="00FA6906">
        <w:t>parcialmente</w:t>
      </w:r>
      <w:r w:rsidRPr="00B11B27">
        <w:t>.</w:t>
      </w:r>
      <w:r w:rsidR="00A5225C">
        <w:t xml:space="preserve"> </w:t>
      </w:r>
      <w:r w:rsidR="00F07D94">
        <w:t>O mudulo entregue foi:</w:t>
      </w:r>
    </w:p>
    <w:p w14:paraId="6CB29B28" w14:textId="77777777" w:rsidR="008426EC" w:rsidRPr="00B72FF6" w:rsidRDefault="008426EC" w:rsidP="008426EC">
      <w:pPr>
        <w:numPr>
          <w:ilvl w:val="0"/>
          <w:numId w:val="1"/>
        </w:numPr>
        <w:spacing w:before="120" w:line="360" w:lineRule="auto"/>
        <w:jc w:val="both"/>
        <w:rPr>
          <w:rStyle w:val="TEXTO"/>
          <w:rFonts w:cs="Arial"/>
        </w:rPr>
      </w:pPr>
      <w:r w:rsidRPr="00B72FF6">
        <w:rPr>
          <w:rStyle w:val="TEXTO"/>
          <w:rFonts w:cs="Arial"/>
        </w:rPr>
        <w:t>Módulo Administrativo;</w:t>
      </w:r>
    </w:p>
    <w:p w14:paraId="223D6ACA" w14:textId="77777777" w:rsidR="00F8498F" w:rsidRDefault="00F8498F" w:rsidP="009E11BF"/>
    <w:p w14:paraId="29368114" w14:textId="77777777" w:rsidR="009E11BF" w:rsidRDefault="009E11BF" w:rsidP="009E11BF">
      <w:pPr>
        <w:pStyle w:val="Heading1"/>
      </w:pPr>
      <w:r>
        <w:t>Identificação do contrato</w:t>
      </w:r>
    </w:p>
    <w:p w14:paraId="2B02B0DC" w14:textId="77777777" w:rsidR="009E11BF" w:rsidRDefault="009E11BF" w:rsidP="00777513">
      <w:pPr>
        <w:pStyle w:val="Comments"/>
      </w:pPr>
      <w:r>
        <w:t>[Identifique o contrato com código, nome de forma clara e sem ambiguidade]</w:t>
      </w:r>
    </w:p>
    <w:p w14:paraId="2147C489" w14:textId="77777777" w:rsidR="009E11BF" w:rsidRDefault="009E11BF" w:rsidP="00F8498F"/>
    <w:p w14:paraId="594B82BA" w14:textId="77777777" w:rsidR="007D5BC2" w:rsidRPr="00AA3C95" w:rsidRDefault="007D5BC2" w:rsidP="00F8498F"/>
    <w:p w14:paraId="40E2F3EF" w14:textId="77777777" w:rsidR="009E11BF" w:rsidRPr="00717A3C" w:rsidRDefault="009E11BF" w:rsidP="009E11BF">
      <w:pPr>
        <w:pStyle w:val="Heading1"/>
      </w:pPr>
      <w:bookmarkStart w:id="1" w:name="_Toc111611375"/>
      <w:r>
        <w:t>Entrega</w:t>
      </w:r>
      <w:bookmarkEnd w:id="1"/>
      <w:r>
        <w:t>s realizadas</w:t>
      </w:r>
    </w:p>
    <w:p w14:paraId="01FE148E" w14:textId="2C13D253" w:rsidR="009E11BF" w:rsidRDefault="009E11BF" w:rsidP="00A5225C">
      <w:pPr>
        <w:pStyle w:val="Comments"/>
      </w:pPr>
    </w:p>
    <w:tbl>
      <w:tblPr>
        <w:tblStyle w:val="TableGrid0"/>
        <w:tblW w:w="8104" w:type="dxa"/>
        <w:tblInd w:w="-100" w:type="dxa"/>
        <w:tblCellMar>
          <w:top w:w="9" w:type="dxa"/>
          <w:left w:w="67" w:type="dxa"/>
          <w:right w:w="13" w:type="dxa"/>
        </w:tblCellMar>
        <w:tblLook w:val="04A0" w:firstRow="1" w:lastRow="0" w:firstColumn="1" w:lastColumn="0" w:noHBand="0" w:noVBand="1"/>
      </w:tblPr>
      <w:tblGrid>
        <w:gridCol w:w="2136"/>
        <w:gridCol w:w="2641"/>
        <w:gridCol w:w="1067"/>
        <w:gridCol w:w="2260"/>
      </w:tblGrid>
      <w:tr w:rsidR="00320E2D" w:rsidRPr="00CA19E2" w14:paraId="54998F42" w14:textId="77777777" w:rsidTr="00F07D94">
        <w:trPr>
          <w:trHeight w:val="552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408928" w14:textId="77777777" w:rsidR="00320E2D" w:rsidRPr="00CA19E2" w:rsidRDefault="00320E2D" w:rsidP="0082197F">
            <w:pPr>
              <w:spacing w:line="259" w:lineRule="auto"/>
              <w:ind w:right="60"/>
              <w:jc w:val="center"/>
              <w:rPr>
                <w:lang w:val="pt-BR"/>
              </w:rPr>
            </w:pPr>
            <w:r w:rsidRPr="00CA19E2">
              <w:rPr>
                <w:b/>
                <w:lang w:val="pt-BR"/>
              </w:rPr>
              <w:t>Fases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DA8326" w14:textId="058BE9C1" w:rsidR="00320E2D" w:rsidRPr="00CA19E2" w:rsidRDefault="00320E2D" w:rsidP="0082197F">
            <w:pPr>
              <w:spacing w:line="259" w:lineRule="auto"/>
              <w:ind w:right="53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Actividades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E60473" w14:textId="2AD7EDC6" w:rsidR="00320E2D" w:rsidRPr="00CA19E2" w:rsidRDefault="00320E2D" w:rsidP="0082197F">
            <w:pPr>
              <w:spacing w:line="259" w:lineRule="auto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Status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95BDF7C" w14:textId="77777777" w:rsidR="00320E2D" w:rsidRPr="00CA19E2" w:rsidRDefault="00320E2D" w:rsidP="0082197F">
            <w:pPr>
              <w:spacing w:after="160" w:line="259" w:lineRule="auto"/>
              <w:jc w:val="center"/>
              <w:rPr>
                <w:b/>
                <w:lang w:val="pt-BR"/>
              </w:rPr>
            </w:pPr>
            <w:r w:rsidRPr="00CA19E2">
              <w:rPr>
                <w:b/>
                <w:lang w:val="pt-BR"/>
              </w:rPr>
              <w:t>Produtos</w:t>
            </w:r>
          </w:p>
        </w:tc>
      </w:tr>
      <w:tr w:rsidR="00D517AE" w:rsidRPr="00CA19E2" w14:paraId="6A7316DD" w14:textId="77777777" w:rsidTr="00F07D94">
        <w:trPr>
          <w:trHeight w:val="279"/>
        </w:trPr>
        <w:tc>
          <w:tcPr>
            <w:tcW w:w="21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14:paraId="2219B085" w14:textId="556EFBA4" w:rsidR="00D517AE" w:rsidRPr="00CA19E2" w:rsidRDefault="00D517AE" w:rsidP="0082197F">
            <w:pPr>
              <w:spacing w:line="259" w:lineRule="auto"/>
              <w:ind w:right="64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 xml:space="preserve">Iniciacao 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95941D" w14:textId="15E9CBEC" w:rsidR="00D517AE" w:rsidRPr="00CA19E2" w:rsidRDefault="00D517AE" w:rsidP="00D517AE">
            <w:pPr>
              <w:spacing w:line="259" w:lineRule="auto"/>
              <w:ind w:left="40"/>
              <w:rPr>
                <w:lang w:val="pt-BR"/>
              </w:rPr>
            </w:pPr>
            <w:r>
              <w:rPr>
                <w:lang w:val="pt-BR"/>
              </w:rPr>
              <w:t>Descricao do projecto</w:t>
            </w:r>
          </w:p>
        </w:tc>
        <w:tc>
          <w:tcPr>
            <w:tcW w:w="1067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600668" w14:textId="26811616" w:rsidR="00D517AE" w:rsidRPr="00CA19E2" w:rsidRDefault="00D517AE" w:rsidP="0082197F">
            <w:pPr>
              <w:spacing w:line="259" w:lineRule="auto"/>
              <w:ind w:left="93"/>
              <w:jc w:val="center"/>
              <w:rPr>
                <w:lang w:val="pt-BR"/>
              </w:rPr>
            </w:pPr>
            <w:r>
              <w:rPr>
                <w:lang w:val="pt-BR"/>
              </w:rPr>
              <w:t>100%</w:t>
            </w:r>
          </w:p>
        </w:tc>
        <w:tc>
          <w:tcPr>
            <w:tcW w:w="2260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D8E62DA" w14:textId="1DDE8871" w:rsidR="00D517AE" w:rsidRPr="00CA19E2" w:rsidRDefault="00D517AE" w:rsidP="0082197F">
            <w:pPr>
              <w:spacing w:line="259" w:lineRule="auto"/>
              <w:ind w:left="3"/>
              <w:jc w:val="center"/>
              <w:rPr>
                <w:lang w:val="pt-BR"/>
              </w:rPr>
            </w:pPr>
            <w:r>
              <w:rPr>
                <w:lang w:val="pt-BR"/>
              </w:rPr>
              <w:t>Termos de Abertura</w:t>
            </w:r>
          </w:p>
        </w:tc>
      </w:tr>
      <w:tr w:rsidR="00D517AE" w:rsidRPr="00CA19E2" w14:paraId="74C298DB" w14:textId="77777777" w:rsidTr="00F07D94">
        <w:trPr>
          <w:trHeight w:val="484"/>
        </w:trPr>
        <w:tc>
          <w:tcPr>
            <w:tcW w:w="2136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475B0355" w14:textId="77777777" w:rsidR="00D517AE" w:rsidRDefault="00D517AE" w:rsidP="0082197F">
            <w:pPr>
              <w:spacing w:line="259" w:lineRule="auto"/>
              <w:ind w:right="64"/>
              <w:jc w:val="center"/>
              <w:rPr>
                <w:b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4E4112" w14:textId="77777777" w:rsidR="00D517AE" w:rsidRDefault="00D517AE" w:rsidP="00D517AE">
            <w:pPr>
              <w:spacing w:line="259" w:lineRule="auto"/>
              <w:ind w:left="40"/>
              <w:rPr>
                <w:lang w:val="pt-BR"/>
              </w:rPr>
            </w:pPr>
          </w:p>
          <w:p w14:paraId="099B9F2F" w14:textId="6F9334F4" w:rsidR="00D517AE" w:rsidRPr="00D517AE" w:rsidRDefault="00D517AE" w:rsidP="00D517AE">
            <w:pPr>
              <w:spacing w:line="259" w:lineRule="auto"/>
              <w:ind w:left="40"/>
              <w:rPr>
                <w:lang w:val="pt-PT"/>
              </w:rPr>
            </w:pPr>
            <w:r>
              <w:rPr>
                <w:lang w:val="pt-BR"/>
              </w:rPr>
              <w:t>Descricao do produto</w:t>
            </w:r>
          </w:p>
        </w:tc>
        <w:tc>
          <w:tcPr>
            <w:tcW w:w="10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36969B" w14:textId="77777777" w:rsidR="00D517AE" w:rsidRPr="00D517AE" w:rsidRDefault="00D517AE" w:rsidP="0082197F">
            <w:pPr>
              <w:spacing w:line="259" w:lineRule="auto"/>
              <w:ind w:left="93"/>
              <w:jc w:val="center"/>
              <w:rPr>
                <w:lang w:val="pt-PT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C8B8D" w14:textId="77777777" w:rsidR="00D517AE" w:rsidRPr="00D517AE" w:rsidRDefault="00D517AE" w:rsidP="0082197F">
            <w:pPr>
              <w:spacing w:line="259" w:lineRule="auto"/>
              <w:ind w:left="3"/>
              <w:jc w:val="center"/>
              <w:rPr>
                <w:lang w:val="pt-PT"/>
              </w:rPr>
            </w:pPr>
          </w:p>
        </w:tc>
      </w:tr>
      <w:tr w:rsidR="00D517AE" w:rsidRPr="00CA19E2" w14:paraId="53D0F95B" w14:textId="77777777" w:rsidTr="00F07D94">
        <w:trPr>
          <w:trHeight w:val="314"/>
        </w:trPr>
        <w:tc>
          <w:tcPr>
            <w:tcW w:w="2136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7FA20DEC" w14:textId="77777777" w:rsidR="00D517AE" w:rsidRDefault="00D517AE" w:rsidP="0082197F">
            <w:pPr>
              <w:spacing w:line="259" w:lineRule="auto"/>
              <w:ind w:right="64"/>
              <w:jc w:val="center"/>
              <w:rPr>
                <w:b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43A249" w14:textId="77777777" w:rsidR="00D517AE" w:rsidRDefault="00D517AE" w:rsidP="00D517AE">
            <w:pPr>
              <w:spacing w:line="259" w:lineRule="auto"/>
              <w:ind w:left="40"/>
              <w:rPr>
                <w:lang w:val="pt-BR"/>
              </w:rPr>
            </w:pPr>
          </w:p>
          <w:p w14:paraId="06FD0B8D" w14:textId="26F33FAB" w:rsidR="00D517AE" w:rsidRPr="00D517AE" w:rsidRDefault="00D517AE" w:rsidP="00D517AE">
            <w:pPr>
              <w:spacing w:line="259" w:lineRule="auto"/>
              <w:ind w:left="40"/>
              <w:rPr>
                <w:lang w:val="pt-PT"/>
              </w:rPr>
            </w:pPr>
            <w:r>
              <w:rPr>
                <w:lang w:val="pt-BR"/>
              </w:rPr>
              <w:t>Entregas</w:t>
            </w:r>
          </w:p>
        </w:tc>
        <w:tc>
          <w:tcPr>
            <w:tcW w:w="10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B0DA98" w14:textId="77777777" w:rsidR="00D517AE" w:rsidRPr="00D517AE" w:rsidRDefault="00D517AE" w:rsidP="0082197F">
            <w:pPr>
              <w:spacing w:line="259" w:lineRule="auto"/>
              <w:ind w:left="93"/>
              <w:jc w:val="center"/>
              <w:rPr>
                <w:lang w:val="pt-PT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EBFCC" w14:textId="77777777" w:rsidR="00D517AE" w:rsidRPr="00D517AE" w:rsidRDefault="00D517AE" w:rsidP="0082197F">
            <w:pPr>
              <w:spacing w:line="259" w:lineRule="auto"/>
              <w:ind w:left="3"/>
              <w:jc w:val="center"/>
              <w:rPr>
                <w:lang w:val="pt-PT"/>
              </w:rPr>
            </w:pPr>
          </w:p>
        </w:tc>
      </w:tr>
      <w:tr w:rsidR="00D517AE" w:rsidRPr="00CA19E2" w14:paraId="332265BB" w14:textId="77777777" w:rsidTr="00F07D94">
        <w:trPr>
          <w:trHeight w:val="199"/>
        </w:trPr>
        <w:tc>
          <w:tcPr>
            <w:tcW w:w="2136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4C38154F" w14:textId="77777777" w:rsidR="00D517AE" w:rsidRDefault="00D517AE" w:rsidP="0082197F">
            <w:pPr>
              <w:spacing w:line="259" w:lineRule="auto"/>
              <w:ind w:right="64"/>
              <w:jc w:val="center"/>
              <w:rPr>
                <w:b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E965271" w14:textId="225D3BF0" w:rsidR="00D517AE" w:rsidRPr="00D517AE" w:rsidRDefault="00D517AE" w:rsidP="00D517AE">
            <w:pPr>
              <w:spacing w:line="259" w:lineRule="auto"/>
              <w:ind w:left="40"/>
              <w:rPr>
                <w:lang w:val="pt-PT"/>
              </w:rPr>
            </w:pPr>
            <w:r>
              <w:rPr>
                <w:lang w:val="pt-BR"/>
              </w:rPr>
              <w:t>Plano de Aceitacao</w:t>
            </w:r>
          </w:p>
        </w:tc>
        <w:tc>
          <w:tcPr>
            <w:tcW w:w="10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E56B42" w14:textId="77777777" w:rsidR="00D517AE" w:rsidRPr="00D517AE" w:rsidRDefault="00D517AE" w:rsidP="0082197F">
            <w:pPr>
              <w:spacing w:line="259" w:lineRule="auto"/>
              <w:ind w:left="93"/>
              <w:jc w:val="center"/>
              <w:rPr>
                <w:lang w:val="pt-PT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06AEB" w14:textId="77777777" w:rsidR="00D517AE" w:rsidRPr="00D517AE" w:rsidRDefault="00D517AE" w:rsidP="0082197F">
            <w:pPr>
              <w:spacing w:line="259" w:lineRule="auto"/>
              <w:ind w:left="3"/>
              <w:jc w:val="center"/>
              <w:rPr>
                <w:lang w:val="pt-PT"/>
              </w:rPr>
            </w:pPr>
          </w:p>
        </w:tc>
      </w:tr>
      <w:tr w:rsidR="00D517AE" w:rsidRPr="00CA19E2" w14:paraId="4D754C4E" w14:textId="77777777" w:rsidTr="00F07D94">
        <w:trPr>
          <w:trHeight w:val="783"/>
        </w:trPr>
        <w:tc>
          <w:tcPr>
            <w:tcW w:w="2136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075362" w14:textId="77777777" w:rsidR="00D517AE" w:rsidRDefault="00D517AE" w:rsidP="0082197F">
            <w:pPr>
              <w:spacing w:line="259" w:lineRule="auto"/>
              <w:ind w:right="64"/>
              <w:jc w:val="center"/>
              <w:rPr>
                <w:b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72F694" w14:textId="186CD94D" w:rsidR="00D517AE" w:rsidRPr="00D517AE" w:rsidRDefault="00D517AE" w:rsidP="00D517AE">
            <w:pPr>
              <w:spacing w:line="259" w:lineRule="auto"/>
              <w:ind w:left="40"/>
              <w:rPr>
                <w:lang w:val="pt-PT"/>
              </w:rPr>
            </w:pPr>
            <w:r>
              <w:rPr>
                <w:lang w:val="pt-BR"/>
              </w:rPr>
              <w:t xml:space="preserve">Criterio do status da </w:t>
            </w:r>
          </w:p>
          <w:p w14:paraId="4016C0ED" w14:textId="6F6A70D7" w:rsidR="00D517AE" w:rsidRPr="00D517AE" w:rsidRDefault="00D517AE" w:rsidP="00D517AE">
            <w:pPr>
              <w:spacing w:line="259" w:lineRule="auto"/>
              <w:ind w:left="40"/>
              <w:rPr>
                <w:lang w:val="pt-PT"/>
              </w:rPr>
            </w:pPr>
            <w:r>
              <w:rPr>
                <w:lang w:val="pt-BR"/>
              </w:rPr>
              <w:t>aceitacao</w:t>
            </w:r>
          </w:p>
        </w:tc>
        <w:tc>
          <w:tcPr>
            <w:tcW w:w="10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F41459" w14:textId="77777777" w:rsidR="00D517AE" w:rsidRPr="00D517AE" w:rsidRDefault="00D517AE" w:rsidP="0082197F">
            <w:pPr>
              <w:spacing w:line="259" w:lineRule="auto"/>
              <w:ind w:left="93"/>
              <w:jc w:val="center"/>
              <w:rPr>
                <w:lang w:val="pt-PT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626B" w14:textId="77777777" w:rsidR="00D517AE" w:rsidRPr="00D517AE" w:rsidRDefault="00D517AE" w:rsidP="0082197F">
            <w:pPr>
              <w:spacing w:line="259" w:lineRule="auto"/>
              <w:ind w:left="3"/>
              <w:jc w:val="center"/>
              <w:rPr>
                <w:lang w:val="pt-PT"/>
              </w:rPr>
            </w:pPr>
          </w:p>
        </w:tc>
      </w:tr>
      <w:tr w:rsidR="00D517AE" w:rsidRPr="00CA19E2" w14:paraId="56CF7D22" w14:textId="77777777" w:rsidTr="00F07D94">
        <w:trPr>
          <w:trHeight w:val="586"/>
        </w:trPr>
        <w:tc>
          <w:tcPr>
            <w:tcW w:w="2136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1445B097" w14:textId="3553A0E9" w:rsidR="00D517AE" w:rsidRPr="00D517AE" w:rsidRDefault="00D517AE" w:rsidP="0082197F">
            <w:pPr>
              <w:spacing w:after="160" w:line="259" w:lineRule="auto"/>
              <w:jc w:val="center"/>
              <w:rPr>
                <w:b/>
                <w:lang w:val="pt-BR"/>
              </w:rPr>
            </w:pPr>
            <w:r w:rsidRPr="00D517AE">
              <w:rPr>
                <w:b/>
                <w:lang w:val="pt-BR"/>
              </w:rPr>
              <w:t>Planejamento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5C0A91" w14:textId="32827301" w:rsidR="00D517AE" w:rsidRPr="00D517AE" w:rsidRDefault="00D517AE" w:rsidP="00D517AE">
            <w:pPr>
              <w:spacing w:line="259" w:lineRule="auto"/>
              <w:rPr>
                <w:lang w:val="pt-BR"/>
              </w:rPr>
            </w:pPr>
            <w:r w:rsidRPr="00D517AE">
              <w:rPr>
                <w:lang w:val="pt-BR"/>
              </w:rPr>
              <w:t>Arquitetura do sistema</w:t>
            </w:r>
          </w:p>
        </w:tc>
        <w:tc>
          <w:tcPr>
            <w:tcW w:w="10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0E4F65" w14:textId="562F8B5F" w:rsidR="00D517AE" w:rsidRPr="00CA19E2" w:rsidRDefault="00482F90" w:rsidP="0082197F">
            <w:pPr>
              <w:spacing w:line="259" w:lineRule="auto"/>
              <w:ind w:left="89"/>
              <w:jc w:val="center"/>
              <w:rPr>
                <w:lang w:val="pt-BR"/>
              </w:rPr>
            </w:pPr>
            <w:r>
              <w:rPr>
                <w:lang w:val="pt-BR"/>
              </w:rPr>
              <w:t>75</w:t>
            </w:r>
            <w:r w:rsidR="00D517AE">
              <w:rPr>
                <w:lang w:val="pt-BR"/>
              </w:rPr>
              <w:t>%</w:t>
            </w:r>
          </w:p>
        </w:tc>
        <w:tc>
          <w:tcPr>
            <w:tcW w:w="2260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7F90510" w14:textId="29156C5D" w:rsidR="00D517AE" w:rsidRPr="00CA19E2" w:rsidRDefault="00D517AE" w:rsidP="0082197F">
            <w:pPr>
              <w:spacing w:line="259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Proposta Tecnica</w:t>
            </w:r>
          </w:p>
          <w:p w14:paraId="230A2238" w14:textId="49DBE17D" w:rsidR="00D517AE" w:rsidRPr="00CA19E2" w:rsidRDefault="00D517AE" w:rsidP="0082197F">
            <w:pPr>
              <w:spacing w:line="259" w:lineRule="auto"/>
              <w:jc w:val="center"/>
              <w:rPr>
                <w:lang w:val="pt-BR"/>
              </w:rPr>
            </w:pPr>
          </w:p>
        </w:tc>
      </w:tr>
      <w:tr w:rsidR="00D517AE" w:rsidRPr="00CA19E2" w14:paraId="51FFF708" w14:textId="77777777" w:rsidTr="00F07D94">
        <w:trPr>
          <w:trHeight w:val="1346"/>
        </w:trPr>
        <w:tc>
          <w:tcPr>
            <w:tcW w:w="2136" w:type="dxa"/>
            <w:vMerge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74DC7A6D" w14:textId="77777777" w:rsidR="00D517AE" w:rsidRPr="00D517AE" w:rsidRDefault="00D517AE" w:rsidP="0082197F">
            <w:pPr>
              <w:spacing w:after="160" w:line="259" w:lineRule="auto"/>
              <w:jc w:val="center"/>
              <w:rPr>
                <w:b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867D52" w14:textId="77777777" w:rsidR="00D517AE" w:rsidRPr="00D517AE" w:rsidRDefault="00D517AE" w:rsidP="00D517AE">
            <w:pPr>
              <w:spacing w:line="259" w:lineRule="auto"/>
              <w:rPr>
                <w:lang w:val="pt-BR"/>
              </w:rPr>
            </w:pPr>
            <w:r w:rsidRPr="00D517AE">
              <w:rPr>
                <w:lang w:val="pt-BR"/>
              </w:rPr>
              <w:t>Requisitos preliminares e funcionalidades</w:t>
            </w:r>
          </w:p>
          <w:p w14:paraId="49519358" w14:textId="77777777" w:rsidR="00D517AE" w:rsidRPr="00D517AE" w:rsidRDefault="00D517AE" w:rsidP="00D517AE">
            <w:pPr>
              <w:spacing w:line="259" w:lineRule="auto"/>
            </w:pPr>
          </w:p>
        </w:tc>
        <w:tc>
          <w:tcPr>
            <w:tcW w:w="10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8E7899" w14:textId="77777777" w:rsidR="00D517AE" w:rsidRDefault="00D517AE" w:rsidP="0082197F">
            <w:pPr>
              <w:spacing w:line="259" w:lineRule="auto"/>
              <w:ind w:left="89"/>
              <w:jc w:val="center"/>
            </w:pPr>
          </w:p>
        </w:tc>
        <w:tc>
          <w:tcPr>
            <w:tcW w:w="226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9B5796C" w14:textId="77777777" w:rsidR="00D517AE" w:rsidRDefault="00D517AE" w:rsidP="0082197F">
            <w:pPr>
              <w:spacing w:line="259" w:lineRule="auto"/>
              <w:jc w:val="center"/>
            </w:pPr>
          </w:p>
        </w:tc>
      </w:tr>
      <w:tr w:rsidR="00D517AE" w:rsidRPr="00CA19E2" w14:paraId="3CEB91C4" w14:textId="77777777" w:rsidTr="00774340">
        <w:trPr>
          <w:trHeight w:val="1714"/>
        </w:trPr>
        <w:tc>
          <w:tcPr>
            <w:tcW w:w="2136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FCE023" w14:textId="77777777" w:rsidR="00D517AE" w:rsidRPr="00D517AE" w:rsidRDefault="00D517AE" w:rsidP="0082197F">
            <w:pPr>
              <w:spacing w:after="160" w:line="259" w:lineRule="auto"/>
              <w:jc w:val="center"/>
              <w:rPr>
                <w:b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2F70EA" w14:textId="02465CD6" w:rsidR="008426EC" w:rsidRPr="008426EC" w:rsidRDefault="008426EC" w:rsidP="008426EC">
            <w:pPr>
              <w:spacing w:line="259" w:lineRule="auto"/>
              <w:rPr>
                <w:lang w:val="pt-PT"/>
              </w:rPr>
            </w:pPr>
            <w:r w:rsidRPr="008426EC">
              <w:rPr>
                <w:lang w:val="pt-PT"/>
              </w:rPr>
              <w:t xml:space="preserve">Entradas e </w:t>
            </w:r>
            <w:r w:rsidR="00482F90" w:rsidRPr="008426EC">
              <w:rPr>
                <w:lang w:val="pt-PT"/>
              </w:rPr>
              <w:t>saídas</w:t>
            </w:r>
            <w:r w:rsidRPr="008426EC">
              <w:rPr>
                <w:lang w:val="pt-PT"/>
              </w:rPr>
              <w:t xml:space="preserve"> do </w:t>
            </w:r>
            <w:r w:rsidR="00482F90" w:rsidRPr="008426EC">
              <w:rPr>
                <w:lang w:val="pt-PT"/>
              </w:rPr>
              <w:t>sistema</w:t>
            </w:r>
            <w:r>
              <w:rPr>
                <w:lang w:val="pt-PT"/>
              </w:rPr>
              <w:t xml:space="preserve">. </w:t>
            </w:r>
            <w:r w:rsidR="00482F90" w:rsidRPr="008426EC">
              <w:rPr>
                <w:lang w:val="pt-PT"/>
              </w:rPr>
              <w:t>Organização</w:t>
            </w:r>
            <w:r w:rsidRPr="008426EC">
              <w:rPr>
                <w:lang w:val="pt-PT"/>
              </w:rPr>
              <w:t xml:space="preserve"> do </w:t>
            </w:r>
            <w:r w:rsidR="00482F90" w:rsidRPr="008426EC">
              <w:rPr>
                <w:lang w:val="pt-PT"/>
              </w:rPr>
              <w:t>projeto</w:t>
            </w:r>
            <w:r w:rsidR="00482F90">
              <w:rPr>
                <w:lang w:val="pt-PT"/>
              </w:rPr>
              <w:t xml:space="preserve">, Ações de risco, ações corretivas, Cronogramas, </w:t>
            </w:r>
            <w:proofErr w:type="gramStart"/>
            <w:r w:rsidR="00774340">
              <w:rPr>
                <w:lang w:val="pt-PT"/>
              </w:rPr>
              <w:t>Estimativas</w:t>
            </w:r>
            <w:proofErr w:type="gram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0B7E72" w14:textId="4181810C" w:rsidR="00D517AE" w:rsidRDefault="00482F90" w:rsidP="0082197F">
            <w:pPr>
              <w:spacing w:line="259" w:lineRule="auto"/>
              <w:ind w:left="89"/>
              <w:jc w:val="center"/>
            </w:pPr>
            <w:r>
              <w:t>50</w:t>
            </w:r>
            <w:r w:rsidR="008426EC">
              <w:t>%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9273BE3" w14:textId="77777777" w:rsidR="00D517AE" w:rsidRDefault="008426EC" w:rsidP="0082197F">
            <w:pPr>
              <w:spacing w:line="259" w:lineRule="auto"/>
              <w:jc w:val="center"/>
            </w:pPr>
            <w:r>
              <w:t>Plano de projecto</w:t>
            </w:r>
          </w:p>
          <w:p w14:paraId="25FED985" w14:textId="0ED8AB10" w:rsidR="00F07D94" w:rsidRPr="00CA19E2" w:rsidRDefault="00F07D94" w:rsidP="0082197F">
            <w:pPr>
              <w:spacing w:line="259" w:lineRule="auto"/>
              <w:jc w:val="center"/>
            </w:pPr>
          </w:p>
        </w:tc>
      </w:tr>
      <w:tr w:rsidR="00774340" w:rsidRPr="00CA19E2" w14:paraId="667712DE" w14:textId="77777777" w:rsidTr="00774340">
        <w:trPr>
          <w:trHeight w:val="1714"/>
        </w:trPr>
        <w:tc>
          <w:tcPr>
            <w:tcW w:w="2136" w:type="dxa"/>
            <w:tcBorders>
              <w:top w:val="single" w:sz="4" w:space="0" w:color="auto"/>
              <w:left w:val="single" w:sz="8" w:space="0" w:color="000000"/>
              <w:bottom w:val="nil"/>
              <w:right w:val="single" w:sz="4" w:space="0" w:color="auto"/>
            </w:tcBorders>
            <w:vAlign w:val="center"/>
          </w:tcPr>
          <w:p w14:paraId="3252BE15" w14:textId="3F58D460" w:rsidR="00774340" w:rsidRPr="00D517AE" w:rsidRDefault="00774340" w:rsidP="0082197F">
            <w:pPr>
              <w:spacing w:after="160" w:line="259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Execu</w:t>
            </w:r>
            <w:r>
              <w:rPr>
                <w:rFonts w:cs="Calibri"/>
                <w:b/>
              </w:rPr>
              <w:t>ç</w:t>
            </w:r>
            <w:r>
              <w:rPr>
                <w:b/>
              </w:rPr>
              <w:t>ao</w:t>
            </w:r>
            <w:proofErr w:type="spellEnd"/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0632610E" w14:textId="77777777" w:rsidR="00774340" w:rsidRDefault="00774340" w:rsidP="008426EC">
            <w:pPr>
              <w:spacing w:line="259" w:lineRule="auto"/>
              <w:rPr>
                <w:lang w:val="pt-PT"/>
              </w:rPr>
            </w:pPr>
            <w:proofErr w:type="gramStart"/>
            <w:r>
              <w:rPr>
                <w:lang w:val="pt-PT"/>
              </w:rPr>
              <w:t>Modulo Administrativo</w:t>
            </w:r>
            <w:proofErr w:type="gramEnd"/>
            <w:r>
              <w:rPr>
                <w:lang w:val="pt-PT"/>
              </w:rPr>
              <w:t>,</w:t>
            </w:r>
          </w:p>
          <w:p w14:paraId="2B52FE0D" w14:textId="1C2A5751" w:rsidR="00774340" w:rsidRPr="008426EC" w:rsidRDefault="00774340" w:rsidP="008426EC">
            <w:pPr>
              <w:spacing w:line="259" w:lineRule="auto"/>
              <w:rPr>
                <w:lang w:val="pt-PT"/>
              </w:rPr>
            </w:pPr>
            <w:r>
              <w:rPr>
                <w:lang w:val="pt-PT"/>
              </w:rPr>
              <w:t xml:space="preserve">Foram desenvolvidas as </w:t>
            </w:r>
            <w:proofErr w:type="spellStart"/>
            <w:r>
              <w:rPr>
                <w:lang w:val="pt-PT"/>
              </w:rPr>
              <w:t>actividades</w:t>
            </w:r>
            <w:proofErr w:type="spellEnd"/>
            <w:r>
              <w:rPr>
                <w:lang w:val="pt-PT"/>
              </w:rPr>
              <w:t xml:space="preserve"> realizadas pelo visitante</w:t>
            </w:r>
            <w:r w:rsidR="00966283">
              <w:rPr>
                <w:lang w:val="pt-PT"/>
              </w:rPr>
              <w:t xml:space="preserve"> no sistema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9E90B12" w14:textId="48A39EC1" w:rsidR="00774340" w:rsidRPr="00774340" w:rsidRDefault="00774340" w:rsidP="0082197F">
            <w:pPr>
              <w:spacing w:line="259" w:lineRule="auto"/>
              <w:ind w:left="89"/>
              <w:jc w:val="center"/>
              <w:rPr>
                <w:lang w:val="pt-PT"/>
              </w:rPr>
            </w:pPr>
            <w:r>
              <w:rPr>
                <w:lang w:val="pt-PT"/>
              </w:rPr>
              <w:t>100%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7704687E" w14:textId="7A3D5772" w:rsidR="00774340" w:rsidRDefault="00774340" w:rsidP="0082197F">
            <w:pPr>
              <w:spacing w:line="259" w:lineRule="auto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Pagina</w:t>
            </w:r>
            <w:proofErr w:type="gramEnd"/>
            <w:r>
              <w:rPr>
                <w:lang w:val="pt-PT"/>
              </w:rPr>
              <w:t xml:space="preserve"> inicial, galeria, formulário de </w:t>
            </w:r>
            <w:proofErr w:type="spellStart"/>
            <w:r>
              <w:rPr>
                <w:lang w:val="pt-PT"/>
              </w:rPr>
              <w:t>pre</w:t>
            </w:r>
            <w:proofErr w:type="spellEnd"/>
            <w:r>
              <w:rPr>
                <w:lang w:val="pt-PT"/>
              </w:rPr>
              <w:t>- inscrição, contactos e informações do centro</w:t>
            </w:r>
          </w:p>
          <w:p w14:paraId="6C5A7CEA" w14:textId="2CF2BB33" w:rsidR="00774340" w:rsidRPr="00774340" w:rsidRDefault="00774340" w:rsidP="00774340">
            <w:pPr>
              <w:spacing w:line="259" w:lineRule="auto"/>
              <w:rPr>
                <w:lang w:val="pt-PT"/>
              </w:rPr>
            </w:pPr>
          </w:p>
        </w:tc>
      </w:tr>
    </w:tbl>
    <w:p w14:paraId="0B673613" w14:textId="2C6CFF2C" w:rsidR="009E11BF" w:rsidRDefault="009E11BF" w:rsidP="009E11BF"/>
    <w:p w14:paraId="6C8603AA" w14:textId="6C4771F0" w:rsidR="00482F90" w:rsidRDefault="00482F90" w:rsidP="009E11BF"/>
    <w:p w14:paraId="0BEAF4A9" w14:textId="4FB89D3C" w:rsidR="00482F90" w:rsidRDefault="00482F90" w:rsidP="009E11BF"/>
    <w:p w14:paraId="7874D638" w14:textId="77777777" w:rsidR="00482F90" w:rsidRDefault="00482F90" w:rsidP="009E11BF"/>
    <w:p w14:paraId="11922A02" w14:textId="77777777" w:rsidR="008843C9" w:rsidRDefault="00F8498F" w:rsidP="00321EE0">
      <w:pPr>
        <w:pStyle w:val="Heading1"/>
      </w:pPr>
      <w:r w:rsidRPr="00F8498F">
        <w:t>Questões em Aberto</w:t>
      </w:r>
    </w:p>
    <w:p w14:paraId="2F62548D" w14:textId="77777777" w:rsidR="00F8498F" w:rsidRDefault="00F8498F" w:rsidP="00777513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43"/>
        <w:gridCol w:w="1236"/>
        <w:gridCol w:w="922"/>
        <w:gridCol w:w="2541"/>
      </w:tblGrid>
      <w:tr w:rsidR="00A42DA6" w:rsidRPr="00A84EAF" w14:paraId="5017BE8B" w14:textId="77777777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14:paraId="6A527AE7" w14:textId="77777777"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7941D1A9" w14:textId="77777777"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14:paraId="6D152B8A" w14:textId="77777777"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603443BE" w14:textId="77777777"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14:paraId="0378A4C9" w14:textId="77777777" w:rsidTr="001E4A39">
        <w:tc>
          <w:tcPr>
            <w:tcW w:w="3964" w:type="dxa"/>
            <w:vAlign w:val="center"/>
          </w:tcPr>
          <w:p w14:paraId="39F5B144" w14:textId="4E7CBD10" w:rsidR="00A42DA6" w:rsidRPr="00A84EAF" w:rsidRDefault="00A5225C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Confirmacao do pagamento</w:t>
            </w:r>
          </w:p>
        </w:tc>
        <w:tc>
          <w:tcPr>
            <w:tcW w:w="1204" w:type="dxa"/>
            <w:vAlign w:val="center"/>
          </w:tcPr>
          <w:p w14:paraId="219E3E38" w14:textId="3916BEF6" w:rsidR="00A42DA6" w:rsidRPr="00A84EAF" w:rsidRDefault="00A5225C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Cossa junior, Aurelio Antonio</w:t>
            </w:r>
          </w:p>
        </w:tc>
        <w:tc>
          <w:tcPr>
            <w:tcW w:w="923" w:type="dxa"/>
            <w:vAlign w:val="center"/>
          </w:tcPr>
          <w:p w14:paraId="4EC5ACE1" w14:textId="1339A014" w:rsidR="00A42DA6" w:rsidRPr="00A84EAF" w:rsidRDefault="00A5225C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1 Mes</w:t>
            </w:r>
          </w:p>
        </w:tc>
        <w:tc>
          <w:tcPr>
            <w:tcW w:w="2551" w:type="dxa"/>
            <w:vAlign w:val="center"/>
          </w:tcPr>
          <w:p w14:paraId="108618F8" w14:textId="24896026" w:rsidR="00A42DA6" w:rsidRPr="00A84EAF" w:rsidRDefault="00FA6906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Para que a confirmacao de pagamento seja totalmente efectivada </w:t>
            </w:r>
            <w:r>
              <w:rPr>
                <w:rFonts w:cs="Calibri"/>
                <w:sz w:val="18"/>
                <w:szCs w:val="16"/>
              </w:rPr>
              <w:t>é</w:t>
            </w:r>
            <w:r>
              <w:rPr>
                <w:sz w:val="18"/>
                <w:szCs w:val="16"/>
              </w:rPr>
              <w:t xml:space="preserve"> necessario a verificacao do pagamento no extrato bancario</w:t>
            </w:r>
          </w:p>
        </w:tc>
      </w:tr>
      <w:tr w:rsidR="00A42DA6" w:rsidRPr="00A84EAF" w14:paraId="462B930C" w14:textId="77777777" w:rsidTr="001E4A39">
        <w:tc>
          <w:tcPr>
            <w:tcW w:w="3964" w:type="dxa"/>
            <w:vAlign w:val="center"/>
          </w:tcPr>
          <w:p w14:paraId="46565975" w14:textId="12A84E1A" w:rsidR="00A42DA6" w:rsidRPr="00A84EAF" w:rsidRDefault="00FA6906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Manter cadastro de funcionarios</w:t>
            </w:r>
          </w:p>
        </w:tc>
        <w:tc>
          <w:tcPr>
            <w:tcW w:w="1204" w:type="dxa"/>
            <w:vAlign w:val="center"/>
          </w:tcPr>
          <w:p w14:paraId="79B2BE4F" w14:textId="402C7435" w:rsidR="00A42DA6" w:rsidRPr="00A84EAF" w:rsidRDefault="008426EC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Cossa junior, Aurelio Antonio</w:t>
            </w:r>
          </w:p>
        </w:tc>
        <w:tc>
          <w:tcPr>
            <w:tcW w:w="923" w:type="dxa"/>
            <w:vAlign w:val="center"/>
          </w:tcPr>
          <w:p w14:paraId="593BD09D" w14:textId="4D13C1EC" w:rsidR="00A42DA6" w:rsidRPr="00A84EAF" w:rsidRDefault="00482F90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1 Mes</w:t>
            </w:r>
          </w:p>
        </w:tc>
        <w:tc>
          <w:tcPr>
            <w:tcW w:w="2551" w:type="dxa"/>
            <w:vAlign w:val="center"/>
          </w:tcPr>
          <w:p w14:paraId="66BEF0DF" w14:textId="7F395FD3" w:rsidR="00A42DA6" w:rsidRPr="00A84EAF" w:rsidRDefault="00F07D9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 cronograma esta funcionalidade deve  ser desenvolvida depois do dia 30</w:t>
            </w:r>
          </w:p>
        </w:tc>
      </w:tr>
      <w:tr w:rsidR="00A42DA6" w:rsidRPr="00A84EAF" w14:paraId="7C8E8E1E" w14:textId="77777777" w:rsidTr="001E4A39">
        <w:tc>
          <w:tcPr>
            <w:tcW w:w="3964" w:type="dxa"/>
            <w:vAlign w:val="center"/>
          </w:tcPr>
          <w:p w14:paraId="10B50CC1" w14:textId="127F11D4" w:rsidR="00A42DA6" w:rsidRPr="00A84EAF" w:rsidRDefault="00FA6906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Manter cadastro do encarregado e da crianca</w:t>
            </w:r>
          </w:p>
        </w:tc>
        <w:tc>
          <w:tcPr>
            <w:tcW w:w="1204" w:type="dxa"/>
            <w:vAlign w:val="center"/>
          </w:tcPr>
          <w:p w14:paraId="0CB6EFFB" w14:textId="0472FD1C" w:rsidR="00A42DA6" w:rsidRPr="00A84EAF" w:rsidRDefault="008426EC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Cossa junior, Aurelio Antonio</w:t>
            </w:r>
          </w:p>
        </w:tc>
        <w:tc>
          <w:tcPr>
            <w:tcW w:w="923" w:type="dxa"/>
            <w:vAlign w:val="center"/>
          </w:tcPr>
          <w:p w14:paraId="61211592" w14:textId="0A03521B" w:rsidR="00A42DA6" w:rsidRPr="00A84EAF" w:rsidRDefault="00482F90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1 Mes</w:t>
            </w:r>
          </w:p>
        </w:tc>
        <w:tc>
          <w:tcPr>
            <w:tcW w:w="2551" w:type="dxa"/>
            <w:vAlign w:val="center"/>
          </w:tcPr>
          <w:p w14:paraId="4D457461" w14:textId="00AF609C" w:rsidR="00A42DA6" w:rsidRPr="00A84EAF" w:rsidRDefault="00F07D9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 cronograma esta funcionalidade deve  ser desenvolvida depois do dia 30</w:t>
            </w:r>
          </w:p>
        </w:tc>
      </w:tr>
      <w:tr w:rsidR="008426EC" w:rsidRPr="00A84EAF" w14:paraId="39C9B04C" w14:textId="77777777" w:rsidTr="001E4A39">
        <w:tc>
          <w:tcPr>
            <w:tcW w:w="3964" w:type="dxa"/>
            <w:vAlign w:val="center"/>
          </w:tcPr>
          <w:p w14:paraId="605BCDBA" w14:textId="6354623B" w:rsidR="008426EC" w:rsidRDefault="008426EC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 xml:space="preserve">Autenticacao </w:t>
            </w:r>
          </w:p>
        </w:tc>
        <w:tc>
          <w:tcPr>
            <w:tcW w:w="1204" w:type="dxa"/>
            <w:vAlign w:val="center"/>
          </w:tcPr>
          <w:p w14:paraId="3CF03E79" w14:textId="64CB1BA8" w:rsidR="008426EC" w:rsidRDefault="00482F90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Mahumane, Julia Carlos</w:t>
            </w:r>
          </w:p>
        </w:tc>
        <w:tc>
          <w:tcPr>
            <w:tcW w:w="923" w:type="dxa"/>
            <w:vAlign w:val="center"/>
          </w:tcPr>
          <w:p w14:paraId="679982FE" w14:textId="3C718158" w:rsidR="008426EC" w:rsidRPr="00A84EAF" w:rsidRDefault="00482F90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1 Mes</w:t>
            </w:r>
          </w:p>
        </w:tc>
        <w:tc>
          <w:tcPr>
            <w:tcW w:w="2551" w:type="dxa"/>
            <w:vAlign w:val="center"/>
          </w:tcPr>
          <w:p w14:paraId="07433EB7" w14:textId="26AD2BFB" w:rsidR="008426EC" w:rsidRPr="00A84EAF" w:rsidRDefault="00F07D9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Dificuldade  de definicao de permissao</w:t>
            </w:r>
          </w:p>
        </w:tc>
      </w:tr>
      <w:tr w:rsidR="008426EC" w:rsidRPr="00A84EAF" w14:paraId="08F95A29" w14:textId="77777777" w:rsidTr="001E4A39">
        <w:tc>
          <w:tcPr>
            <w:tcW w:w="3964" w:type="dxa"/>
            <w:vAlign w:val="center"/>
          </w:tcPr>
          <w:p w14:paraId="5B057FA9" w14:textId="294174AE" w:rsidR="008426EC" w:rsidRDefault="008426EC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Modulo de pagamentos</w:t>
            </w:r>
          </w:p>
        </w:tc>
        <w:tc>
          <w:tcPr>
            <w:tcW w:w="1204" w:type="dxa"/>
            <w:vAlign w:val="center"/>
          </w:tcPr>
          <w:p w14:paraId="17C0016B" w14:textId="77777777" w:rsidR="008426EC" w:rsidRDefault="00482F90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Cossa Junior,Aurelio</w:t>
            </w:r>
          </w:p>
          <w:p w14:paraId="620F2D8A" w14:textId="77777777" w:rsidR="00482F90" w:rsidRDefault="00482F90" w:rsidP="00A42DA6">
            <w:pPr>
              <w:pStyle w:val="Tabela"/>
              <w:rPr>
                <w:sz w:val="18"/>
              </w:rPr>
            </w:pPr>
          </w:p>
          <w:p w14:paraId="38CC3CC1" w14:textId="077040BF" w:rsidR="00482F90" w:rsidRDefault="00482F90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Cuamba, Nerio da Lucia</w:t>
            </w:r>
          </w:p>
          <w:p w14:paraId="7CFF552D" w14:textId="7B52F69F" w:rsidR="00482F90" w:rsidRDefault="00482F90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14:paraId="6A7396EE" w14:textId="4C397880" w:rsidR="008426EC" w:rsidRPr="00A84EAF" w:rsidRDefault="00F07D9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2</w:t>
            </w:r>
            <w:r w:rsidR="00482F90">
              <w:rPr>
                <w:sz w:val="18"/>
              </w:rPr>
              <w:t xml:space="preserve"> Mes</w:t>
            </w:r>
          </w:p>
        </w:tc>
        <w:tc>
          <w:tcPr>
            <w:tcW w:w="2551" w:type="dxa"/>
            <w:vAlign w:val="center"/>
          </w:tcPr>
          <w:p w14:paraId="6F7224C4" w14:textId="6319F977" w:rsidR="008426EC" w:rsidRPr="00A84EAF" w:rsidRDefault="00F07D9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 cronograma esta funcionalidade deve  ser desenvolvida depois do dia 30</w:t>
            </w:r>
          </w:p>
        </w:tc>
      </w:tr>
      <w:tr w:rsidR="008426EC" w:rsidRPr="00A84EAF" w14:paraId="3A57DBFD" w14:textId="77777777" w:rsidTr="001E4A39">
        <w:tc>
          <w:tcPr>
            <w:tcW w:w="3964" w:type="dxa"/>
            <w:vAlign w:val="center"/>
          </w:tcPr>
          <w:p w14:paraId="4E1F2B51" w14:textId="60C9C71F" w:rsidR="008426EC" w:rsidRDefault="00482F90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Modulo encarregado</w:t>
            </w:r>
          </w:p>
        </w:tc>
        <w:tc>
          <w:tcPr>
            <w:tcW w:w="1204" w:type="dxa"/>
            <w:vAlign w:val="center"/>
          </w:tcPr>
          <w:p w14:paraId="1CCDA34F" w14:textId="55385BB4" w:rsidR="008426EC" w:rsidRDefault="00F07D9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Mahumane, Julia Carlos</w:t>
            </w:r>
          </w:p>
        </w:tc>
        <w:tc>
          <w:tcPr>
            <w:tcW w:w="923" w:type="dxa"/>
            <w:vAlign w:val="center"/>
          </w:tcPr>
          <w:p w14:paraId="17FEE239" w14:textId="3E579CAC" w:rsidR="008426EC" w:rsidRPr="00A84EAF" w:rsidRDefault="00F07D9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1 mes</w:t>
            </w:r>
          </w:p>
        </w:tc>
        <w:tc>
          <w:tcPr>
            <w:tcW w:w="2551" w:type="dxa"/>
            <w:vAlign w:val="center"/>
          </w:tcPr>
          <w:p w14:paraId="283953FD" w14:textId="5D6CF791" w:rsidR="008426EC" w:rsidRPr="00A84EAF" w:rsidRDefault="00F07D9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Dificuldade no uso de ferramentas</w:t>
            </w:r>
          </w:p>
        </w:tc>
      </w:tr>
      <w:tr w:rsidR="00482F90" w:rsidRPr="00A84EAF" w14:paraId="6DF10545" w14:textId="77777777" w:rsidTr="00F07D94">
        <w:trPr>
          <w:trHeight w:val="568"/>
        </w:trPr>
        <w:tc>
          <w:tcPr>
            <w:tcW w:w="3964" w:type="dxa"/>
            <w:vAlign w:val="center"/>
          </w:tcPr>
          <w:p w14:paraId="24F5DF94" w14:textId="12E46EFC" w:rsidR="00482F90" w:rsidRDefault="00482F90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Base de dados</w:t>
            </w:r>
          </w:p>
        </w:tc>
        <w:tc>
          <w:tcPr>
            <w:tcW w:w="1204" w:type="dxa"/>
            <w:vAlign w:val="center"/>
          </w:tcPr>
          <w:p w14:paraId="078EE5E5" w14:textId="5981A1D5" w:rsidR="00482F90" w:rsidRDefault="00F07D9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Nhamuave, Bernadino</w:t>
            </w:r>
          </w:p>
        </w:tc>
        <w:tc>
          <w:tcPr>
            <w:tcW w:w="923" w:type="dxa"/>
            <w:vAlign w:val="center"/>
          </w:tcPr>
          <w:p w14:paraId="10162D5A" w14:textId="612AC2E4" w:rsidR="00482F90" w:rsidRPr="00A84EAF" w:rsidRDefault="00F07D94" w:rsidP="00A42DA6">
            <w:pPr>
              <w:pStyle w:val="Tabela"/>
              <w:rPr>
                <w:sz w:val="18"/>
              </w:rPr>
            </w:pPr>
            <w:r>
              <w:rPr>
                <w:sz w:val="18"/>
              </w:rPr>
              <w:t>1 mes</w:t>
            </w:r>
          </w:p>
        </w:tc>
        <w:tc>
          <w:tcPr>
            <w:tcW w:w="2551" w:type="dxa"/>
            <w:vAlign w:val="center"/>
          </w:tcPr>
          <w:p w14:paraId="3DD6A126" w14:textId="1D942804" w:rsidR="00482F90" w:rsidRPr="00A84EAF" w:rsidRDefault="00F07D94" w:rsidP="00A42DA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Ma planificacao  do tempo, levou a não criacao da base de dados</w:t>
            </w:r>
          </w:p>
        </w:tc>
      </w:tr>
    </w:tbl>
    <w:p w14:paraId="03EF0FC9" w14:textId="77777777" w:rsidR="00B11B27" w:rsidRPr="00727C66" w:rsidRDefault="00B11B27" w:rsidP="00B11B27"/>
    <w:p w14:paraId="053D414E" w14:textId="77777777" w:rsidR="00F8498F" w:rsidRDefault="00F8498F" w:rsidP="00F8498F"/>
    <w:p w14:paraId="5EF6F44A" w14:textId="4306AAAD" w:rsidR="00F07D94" w:rsidRDefault="00F07D94" w:rsidP="00F8498F"/>
    <w:p w14:paraId="71CE88FC" w14:textId="1B6A1918" w:rsidR="00F07D94" w:rsidRDefault="00F07D94" w:rsidP="00F8498F"/>
    <w:p w14:paraId="505176C6" w14:textId="60466797" w:rsidR="00F07D94" w:rsidRDefault="00F07D94" w:rsidP="00F8498F"/>
    <w:p w14:paraId="0800E7A5" w14:textId="25C36BFA" w:rsidR="00F07D94" w:rsidRDefault="00F07D94" w:rsidP="00F8498F"/>
    <w:p w14:paraId="551210CA" w14:textId="311AED5A" w:rsidR="00F07D94" w:rsidRDefault="00F07D94" w:rsidP="00F8498F"/>
    <w:p w14:paraId="7110529C" w14:textId="1A3E1E5D" w:rsidR="00F07D94" w:rsidRDefault="00F07D94" w:rsidP="00F8498F"/>
    <w:p w14:paraId="5C1F9AA5" w14:textId="437C8302" w:rsidR="00F07D94" w:rsidRDefault="00F07D94" w:rsidP="00F8498F"/>
    <w:p w14:paraId="1ABAC01E" w14:textId="0968F0F4" w:rsidR="00F07D94" w:rsidRDefault="00F07D94" w:rsidP="00F8498F"/>
    <w:p w14:paraId="19F08102" w14:textId="3A91DE54" w:rsidR="00F07D94" w:rsidRDefault="00F07D94" w:rsidP="00F8498F"/>
    <w:p w14:paraId="090B03A0" w14:textId="0696D311" w:rsidR="00F07D94" w:rsidRDefault="00F07D94" w:rsidP="00F8498F"/>
    <w:p w14:paraId="632BE0A8" w14:textId="255670B0" w:rsidR="00F07D94" w:rsidRDefault="00F07D94" w:rsidP="00F8498F"/>
    <w:p w14:paraId="002DD9BF" w14:textId="7A0724A3" w:rsidR="00F07D94" w:rsidRDefault="00F07D94" w:rsidP="00F8498F"/>
    <w:p w14:paraId="7F158084" w14:textId="76F0478E" w:rsidR="00F07D94" w:rsidRDefault="00F07D94" w:rsidP="00F8498F"/>
    <w:p w14:paraId="7AF5F94F" w14:textId="60642E72" w:rsidR="00F07D94" w:rsidRDefault="00F07D94" w:rsidP="00F8498F"/>
    <w:p w14:paraId="7E56A7CD" w14:textId="5D7052E4" w:rsidR="00774340" w:rsidRDefault="00774340" w:rsidP="00F8498F"/>
    <w:p w14:paraId="3928D290" w14:textId="77777777" w:rsidR="00774340" w:rsidRDefault="00774340" w:rsidP="00F8498F"/>
    <w:p w14:paraId="0E1CAC99" w14:textId="77777777" w:rsidR="00F07D94" w:rsidRDefault="00F07D94" w:rsidP="00F8498F"/>
    <w:p w14:paraId="6498B6B6" w14:textId="77777777" w:rsidR="00B11B27" w:rsidRPr="00727C66" w:rsidRDefault="00B11B27" w:rsidP="00B11B27">
      <w:pPr>
        <w:pStyle w:val="Heading1"/>
      </w:pPr>
      <w:r w:rsidRPr="00727C66">
        <w:t>Informações adicionais</w:t>
      </w:r>
    </w:p>
    <w:p w14:paraId="51A643BA" w14:textId="77777777" w:rsidR="00B11B27" w:rsidRDefault="00B11B27" w:rsidP="00B11B27"/>
    <w:p w14:paraId="7E983065" w14:textId="77777777" w:rsidR="008843C9" w:rsidRDefault="008843C9" w:rsidP="003D377B"/>
    <w:tbl>
      <w:tblPr>
        <w:tblW w:w="9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2145"/>
      </w:tblGrid>
      <w:tr w:rsidR="008843C9" w:rsidRPr="00C52528" w14:paraId="322A8F52" w14:textId="77777777" w:rsidTr="00F07D94">
        <w:trPr>
          <w:trHeight w:val="420"/>
        </w:trPr>
        <w:tc>
          <w:tcPr>
            <w:tcW w:w="9715" w:type="dxa"/>
            <w:gridSpan w:val="4"/>
            <w:shd w:val="clear" w:color="auto" w:fill="DBE5F1" w:themeFill="accent1" w:themeFillTint="33"/>
            <w:vAlign w:val="center"/>
          </w:tcPr>
          <w:p w14:paraId="2F859179" w14:textId="77777777"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14:paraId="73AB62A4" w14:textId="77777777" w:rsidTr="00F07D94">
        <w:trPr>
          <w:trHeight w:val="420"/>
        </w:trPr>
        <w:tc>
          <w:tcPr>
            <w:tcW w:w="9715" w:type="dxa"/>
            <w:gridSpan w:val="4"/>
            <w:shd w:val="clear" w:color="auto" w:fill="auto"/>
            <w:vAlign w:val="center"/>
          </w:tcPr>
          <w:p w14:paraId="25C917C1" w14:textId="77777777"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14:paraId="2EA10E39" w14:textId="77777777"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14:paraId="0422352A" w14:textId="77777777" w:rsidTr="00F07D94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14:paraId="10F427CA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14:paraId="01A72DC1" w14:textId="77777777"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14:paraId="0592EF87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145" w:type="dxa"/>
            <w:shd w:val="clear" w:color="auto" w:fill="DBE5F1" w:themeFill="accent1" w:themeFillTint="33"/>
            <w:vAlign w:val="center"/>
          </w:tcPr>
          <w:p w14:paraId="70FBBA2D" w14:textId="77777777"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14:paraId="30A96C82" w14:textId="77777777" w:rsidTr="00F07D94">
        <w:trPr>
          <w:trHeight w:val="379"/>
        </w:trPr>
        <w:tc>
          <w:tcPr>
            <w:tcW w:w="1565" w:type="dxa"/>
            <w:vAlign w:val="center"/>
          </w:tcPr>
          <w:p w14:paraId="2F5E3432" w14:textId="77777777"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14:paraId="4C0534E2" w14:textId="7F6D99AD" w:rsidR="001E4A39" w:rsidRPr="00C52528" w:rsidRDefault="00F07D94" w:rsidP="002D679E">
            <w:r>
              <w:t>Iolanda Afonso Fanequi</w:t>
            </w:r>
            <w:r>
              <w:rPr>
                <w:rFonts w:cs="Calibri"/>
              </w:rPr>
              <w:t>ç</w:t>
            </w:r>
            <w:r>
              <w:t>o Tauzene</w:t>
            </w:r>
          </w:p>
        </w:tc>
        <w:tc>
          <w:tcPr>
            <w:tcW w:w="1621" w:type="dxa"/>
            <w:vAlign w:val="center"/>
          </w:tcPr>
          <w:p w14:paraId="7ECAB051" w14:textId="77777777" w:rsidR="001E4A39" w:rsidRPr="00C52528" w:rsidRDefault="001E4A39" w:rsidP="002D679E"/>
        </w:tc>
        <w:tc>
          <w:tcPr>
            <w:tcW w:w="2145" w:type="dxa"/>
            <w:vAlign w:val="center"/>
          </w:tcPr>
          <w:p w14:paraId="40DB1B0C" w14:textId="3E900EBB" w:rsidR="001E4A39" w:rsidRPr="00C52528" w:rsidRDefault="00F07D94" w:rsidP="002D679E">
            <w:r>
              <w:t>21/11/2018</w:t>
            </w:r>
          </w:p>
        </w:tc>
      </w:tr>
      <w:tr w:rsidR="001E4A39" w:rsidRPr="00C52528" w14:paraId="17E901F7" w14:textId="77777777" w:rsidTr="00F07D94">
        <w:trPr>
          <w:trHeight w:val="379"/>
        </w:trPr>
        <w:tc>
          <w:tcPr>
            <w:tcW w:w="1565" w:type="dxa"/>
            <w:vAlign w:val="center"/>
          </w:tcPr>
          <w:p w14:paraId="6EB48633" w14:textId="77777777"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14:paraId="1E8D3D9A" w14:textId="3122BD9C" w:rsidR="001E4A39" w:rsidRPr="00C52528" w:rsidRDefault="00F07D94" w:rsidP="002D679E">
            <w:r>
              <w:t>Bernardino Carlos Nhamuave</w:t>
            </w:r>
          </w:p>
        </w:tc>
        <w:tc>
          <w:tcPr>
            <w:tcW w:w="1621" w:type="dxa"/>
            <w:vAlign w:val="center"/>
          </w:tcPr>
          <w:p w14:paraId="2B810627" w14:textId="77777777" w:rsidR="001E4A39" w:rsidRPr="00C52528" w:rsidRDefault="001E4A39" w:rsidP="002D679E"/>
        </w:tc>
        <w:tc>
          <w:tcPr>
            <w:tcW w:w="2145" w:type="dxa"/>
            <w:vAlign w:val="center"/>
          </w:tcPr>
          <w:p w14:paraId="0FD5CB68" w14:textId="7B467C1D" w:rsidR="001E4A39" w:rsidRPr="00C52528" w:rsidRDefault="00F07D94" w:rsidP="002D679E">
            <w:r>
              <w:t>21/11/2018</w:t>
            </w:r>
          </w:p>
        </w:tc>
      </w:tr>
    </w:tbl>
    <w:p w14:paraId="60FD2883" w14:textId="77777777" w:rsidR="008843C9" w:rsidRDefault="008843C9" w:rsidP="008843C9"/>
    <w:p w14:paraId="6B0803E0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8B0AA" w14:textId="77777777" w:rsidR="00171EAA" w:rsidRDefault="00171EAA" w:rsidP="005E1593">
      <w:r>
        <w:separator/>
      </w:r>
    </w:p>
  </w:endnote>
  <w:endnote w:type="continuationSeparator" w:id="0">
    <w:p w14:paraId="71FBA67A" w14:textId="77777777" w:rsidR="00171EAA" w:rsidRDefault="00171EA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14:paraId="43E49284" w14:textId="77777777" w:rsidTr="007D5BC2">
      <w:trPr>
        <w:jc w:val="center"/>
      </w:trPr>
      <w:tc>
        <w:tcPr>
          <w:tcW w:w="3846" w:type="dxa"/>
          <w:vAlign w:val="center"/>
        </w:tcPr>
        <w:p w14:paraId="65351E7F" w14:textId="57184D07"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C74B3">
            <w:rPr>
              <w:noProof/>
              <w:color w:val="244061" w:themeColor="accent1" w:themeShade="80"/>
            </w:rPr>
            <w:t>Relatorio de encerramento do contrato (1)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14:paraId="41DFDB15" w14:textId="77777777"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14:paraId="77F2AEE4" w14:textId="77777777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14:paraId="32D59C48" w14:textId="77777777"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14:paraId="47D95730" w14:textId="77777777" w:rsidR="005713A0" w:rsidRPr="006419CA" w:rsidRDefault="00171EA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14:paraId="342C5498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CE4DE" w14:textId="77777777" w:rsidR="00171EAA" w:rsidRDefault="00171EAA" w:rsidP="005E1593">
      <w:r>
        <w:separator/>
      </w:r>
    </w:p>
  </w:footnote>
  <w:footnote w:type="continuationSeparator" w:id="0">
    <w:p w14:paraId="46003DF4" w14:textId="77777777" w:rsidR="00171EAA" w:rsidRDefault="00171EA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14:paraId="79F3A48E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4077DBFB" w14:textId="5EE62F6E" w:rsidR="005713A0" w:rsidRPr="007D5BC2" w:rsidRDefault="005713A0" w:rsidP="00777513">
          <w:pPr>
            <w:pStyle w:val="Comments"/>
          </w:pPr>
          <w:r w:rsidRPr="007D5BC2">
            <w:fldChar w:fldCharType="begin"/>
          </w:r>
          <w:r w:rsidRPr="007D5BC2">
            <w:rPr>
              <w:sz w:val="22"/>
            </w:rPr>
            <w:instrText xml:space="preserve"> TITLE   \* MERGEFORMAT </w:instrText>
          </w:r>
          <w:r w:rsidRPr="007D5BC2">
            <w:fldChar w:fldCharType="separate"/>
          </w:r>
          <w:r w:rsidR="005C74B3">
            <w:rPr>
              <w:sz w:val="22"/>
            </w:rPr>
            <w:t>Relatório de encerramento do contrato</w:t>
          </w:r>
          <w:r w:rsidRPr="007D5BC2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513F06C5" w14:textId="13631DA0" w:rsidR="005713A0" w:rsidRPr="00AD691F" w:rsidRDefault="00A5225C" w:rsidP="00777513">
          <w:pPr>
            <w:pStyle w:val="Comments"/>
          </w:pPr>
          <w:r>
            <w:rPr>
              <w:noProof/>
            </w:rPr>
            <w:drawing>
              <wp:inline distT="0" distB="0" distL="0" distR="0" wp14:anchorId="30369591" wp14:editId="392674FF">
                <wp:extent cx="807720" cy="807720"/>
                <wp:effectExtent l="0" t="0" r="0" b="0"/>
                <wp:docPr id="1" name="Picture 1" descr="ami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mi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14:paraId="663FED28" w14:textId="77777777" w:rsidTr="005713A0">
      <w:trPr>
        <w:trHeight w:val="567"/>
        <w:jc w:val="center"/>
      </w:trPr>
      <w:tc>
        <w:tcPr>
          <w:tcW w:w="6492" w:type="dxa"/>
          <w:vAlign w:val="center"/>
        </w:tcPr>
        <w:p w14:paraId="12FCD87F" w14:textId="4A9BD116" w:rsidR="005713A0" w:rsidRPr="007D5BC2" w:rsidRDefault="00A5225C" w:rsidP="002D679E">
          <w:pPr>
            <w:pStyle w:val="Header"/>
            <w:rPr>
              <w:sz w:val="22"/>
            </w:rPr>
          </w:pPr>
          <w:r>
            <w:t>Gestao de Centro Infantil amiguinhos do Rei</w:t>
          </w:r>
        </w:p>
      </w:tc>
      <w:tc>
        <w:tcPr>
          <w:tcW w:w="1956" w:type="dxa"/>
          <w:vMerge/>
          <w:vAlign w:val="center"/>
        </w:tcPr>
        <w:p w14:paraId="090A2BD3" w14:textId="77777777"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14:paraId="3D79F784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B3E2A"/>
    <w:multiLevelType w:val="hybridMultilevel"/>
    <w:tmpl w:val="4620A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CF428B"/>
    <w:multiLevelType w:val="hybridMultilevel"/>
    <w:tmpl w:val="41D88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80AED"/>
    <w:rsid w:val="000E2853"/>
    <w:rsid w:val="00171EAA"/>
    <w:rsid w:val="00174B48"/>
    <w:rsid w:val="00187BBB"/>
    <w:rsid w:val="001D497F"/>
    <w:rsid w:val="001E4A39"/>
    <w:rsid w:val="001F3D30"/>
    <w:rsid w:val="00274187"/>
    <w:rsid w:val="002D14A2"/>
    <w:rsid w:val="00310275"/>
    <w:rsid w:val="00320E2D"/>
    <w:rsid w:val="00321EE0"/>
    <w:rsid w:val="00331443"/>
    <w:rsid w:val="00341B09"/>
    <w:rsid w:val="0034544C"/>
    <w:rsid w:val="00356299"/>
    <w:rsid w:val="0037313A"/>
    <w:rsid w:val="003D377B"/>
    <w:rsid w:val="0042609D"/>
    <w:rsid w:val="00482F90"/>
    <w:rsid w:val="004B2855"/>
    <w:rsid w:val="004B60F1"/>
    <w:rsid w:val="0055540E"/>
    <w:rsid w:val="005713A0"/>
    <w:rsid w:val="005814A1"/>
    <w:rsid w:val="005A6BEF"/>
    <w:rsid w:val="005C74B3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74340"/>
    <w:rsid w:val="00777513"/>
    <w:rsid w:val="007A054B"/>
    <w:rsid w:val="007D3FB3"/>
    <w:rsid w:val="007D5BC2"/>
    <w:rsid w:val="007E6433"/>
    <w:rsid w:val="008426EC"/>
    <w:rsid w:val="00842903"/>
    <w:rsid w:val="00871E89"/>
    <w:rsid w:val="008843C9"/>
    <w:rsid w:val="008A2F21"/>
    <w:rsid w:val="00966283"/>
    <w:rsid w:val="00990136"/>
    <w:rsid w:val="009E11BF"/>
    <w:rsid w:val="00A42DA6"/>
    <w:rsid w:val="00A5225C"/>
    <w:rsid w:val="00A84EAF"/>
    <w:rsid w:val="00AB6247"/>
    <w:rsid w:val="00AE1992"/>
    <w:rsid w:val="00B11B27"/>
    <w:rsid w:val="00BC6121"/>
    <w:rsid w:val="00C52528"/>
    <w:rsid w:val="00CE2B3B"/>
    <w:rsid w:val="00D37957"/>
    <w:rsid w:val="00D37C5A"/>
    <w:rsid w:val="00D517AE"/>
    <w:rsid w:val="00E34C15"/>
    <w:rsid w:val="00F07D94"/>
    <w:rsid w:val="00F267F3"/>
    <w:rsid w:val="00F8498F"/>
    <w:rsid w:val="00FA6906"/>
    <w:rsid w:val="00FB5A09"/>
    <w:rsid w:val="00FD741A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AB4C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A84EAF"/>
    <w:rPr>
      <w:rFonts w:eastAsia="Times" w:cs="Times New Roman"/>
      <w:sz w:val="16"/>
      <w:szCs w:val="20"/>
      <w:lang w:eastAsia="pt-BR"/>
    </w:rPr>
  </w:style>
  <w:style w:type="character" w:customStyle="1" w:styleId="TEXTO">
    <w:name w:val="TEXTO"/>
    <w:rsid w:val="00A5225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FA6906"/>
    <w:pPr>
      <w:ind w:left="720"/>
      <w:contextualSpacing/>
    </w:pPr>
  </w:style>
  <w:style w:type="table" w:customStyle="1" w:styleId="TableGrid0">
    <w:name w:val="TableGrid"/>
    <w:rsid w:val="00FA6906"/>
    <w:pPr>
      <w:spacing w:after="0" w:line="240" w:lineRule="auto"/>
    </w:pPr>
    <w:rPr>
      <w:rFonts w:eastAsiaTheme="minorEastAsia"/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B2BD4"/>
    <w:rsid w:val="002D3900"/>
    <w:rsid w:val="00584B7E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B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Larisse Tauzene</cp:lastModifiedBy>
  <cp:revision>2</cp:revision>
  <cp:lastPrinted>2018-11-21T10:10:00Z</cp:lastPrinted>
  <dcterms:created xsi:type="dcterms:W3CDTF">2018-11-21T11:17:00Z</dcterms:created>
  <dcterms:modified xsi:type="dcterms:W3CDTF">2018-11-21T11:17:00Z</dcterms:modified>
</cp:coreProperties>
</file>