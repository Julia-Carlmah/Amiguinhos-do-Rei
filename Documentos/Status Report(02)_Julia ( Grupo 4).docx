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14:paraId="7EE860B1" w14:textId="77777777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14:paraId="7E64554D" w14:textId="77777777"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6A295B5D" w14:textId="77777777" w:rsidR="006E42B1" w:rsidRPr="00E221BD" w:rsidRDefault="000216C3" w:rsidP="00637831">
            <w:r>
              <w:t>24</w:t>
            </w:r>
            <w:r w:rsidR="006E42B1">
              <w:t>/</w:t>
            </w:r>
            <w:r>
              <w:t>10</w:t>
            </w:r>
            <w:r w:rsidR="006E42B1">
              <w:t>/</w:t>
            </w:r>
            <w:r>
              <w:t>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4FA2EA4E" w14:textId="77777777"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14:paraId="3803A547" w14:textId="77777777" w:rsidR="006E42B1" w:rsidRPr="00E221BD" w:rsidRDefault="000216C3" w:rsidP="00637831">
            <w:r>
              <w:t>1</w:t>
            </w:r>
            <w:r w:rsidR="001823F7">
              <w:t>0</w:t>
            </w:r>
            <w:r w:rsidR="006E42B1">
              <w:t>/</w:t>
            </w:r>
            <w:r>
              <w:t>11</w:t>
            </w:r>
            <w:r w:rsidR="006E42B1">
              <w:t>/</w:t>
            </w:r>
            <w:r>
              <w:t>2018</w:t>
            </w:r>
          </w:p>
        </w:tc>
      </w:tr>
    </w:tbl>
    <w:p w14:paraId="33D26694" w14:textId="77777777" w:rsidR="006E42B1" w:rsidRPr="00826E5A" w:rsidRDefault="006E42B1" w:rsidP="006E42B1"/>
    <w:p w14:paraId="29B61468" w14:textId="77777777"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14:paraId="0DDDC625" w14:textId="77777777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14:paraId="4939AF0D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14:paraId="44FD5453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4598BC62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0F7FD957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14:paraId="36C19B00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3C6411E9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660FF959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14:paraId="100721C2" w14:textId="77777777"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634"/>
        <w:gridCol w:w="6233"/>
      </w:tblGrid>
      <w:tr w:rsidR="000216C3" w14:paraId="58852D92" w14:textId="77777777" w:rsidTr="003E5600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7CA6B84F" w14:textId="77777777" w:rsidR="000216C3" w:rsidRDefault="000216C3" w:rsidP="003E5600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22F9AEAE" w14:textId="77777777" w:rsidR="000216C3" w:rsidRDefault="000216C3" w:rsidP="003E5600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233" w:type="dxa"/>
            <w:shd w:val="clear" w:color="auto" w:fill="DBE5F1" w:themeFill="accent1" w:themeFillTint="33"/>
            <w:vAlign w:val="center"/>
          </w:tcPr>
          <w:p w14:paraId="5FAF05FA" w14:textId="77777777" w:rsidR="000216C3" w:rsidRDefault="000216C3" w:rsidP="003E5600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0216C3" w:rsidRPr="00512219" w14:paraId="75158C56" w14:textId="77777777" w:rsidTr="003E5600">
        <w:trPr>
          <w:trHeight w:val="305"/>
        </w:trPr>
        <w:tc>
          <w:tcPr>
            <w:tcW w:w="2313" w:type="dxa"/>
            <w:vAlign w:val="center"/>
          </w:tcPr>
          <w:p w14:paraId="08322D82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634" w:type="dxa"/>
            <w:shd w:val="clear" w:color="auto" w:fill="FFFF00"/>
            <w:vAlign w:val="center"/>
          </w:tcPr>
          <w:p w14:paraId="0808842F" w14:textId="77777777" w:rsidR="000216C3" w:rsidRPr="00013128" w:rsidRDefault="000216C3" w:rsidP="003E5600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49C3BC24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Finalização do projecto prologado em execesso devido à alguns entraves sofridos.</w:t>
            </w:r>
          </w:p>
        </w:tc>
      </w:tr>
      <w:tr w:rsidR="000216C3" w14:paraId="28E5AB75" w14:textId="77777777" w:rsidTr="003E5600">
        <w:trPr>
          <w:trHeight w:val="305"/>
        </w:trPr>
        <w:tc>
          <w:tcPr>
            <w:tcW w:w="2313" w:type="dxa"/>
            <w:vAlign w:val="center"/>
          </w:tcPr>
          <w:p w14:paraId="56B5C896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FFFF00"/>
            <w:vAlign w:val="center"/>
          </w:tcPr>
          <w:p w14:paraId="16DCFA63" w14:textId="77777777" w:rsidR="000216C3" w:rsidRPr="00013128" w:rsidRDefault="000216C3" w:rsidP="003E5600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367E5DEA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Há maior custo no projecto devido ao factor prolongamento do tempo.</w:t>
            </w:r>
          </w:p>
        </w:tc>
      </w:tr>
      <w:tr w:rsidR="000216C3" w:rsidRPr="00512219" w14:paraId="487A3888" w14:textId="77777777" w:rsidTr="003E5600">
        <w:trPr>
          <w:trHeight w:val="305"/>
        </w:trPr>
        <w:tc>
          <w:tcPr>
            <w:tcW w:w="2313" w:type="dxa"/>
            <w:vAlign w:val="center"/>
          </w:tcPr>
          <w:p w14:paraId="0DEF6BFE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634" w:type="dxa"/>
            <w:shd w:val="clear" w:color="auto" w:fill="FFFF00"/>
            <w:vAlign w:val="center"/>
          </w:tcPr>
          <w:p w14:paraId="350EA380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14:paraId="0DA33022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Devido a alguns atrasos, torna-se deficil obter um escopo desejado.</w:t>
            </w:r>
          </w:p>
        </w:tc>
      </w:tr>
      <w:tr w:rsidR="000216C3" w:rsidRPr="00512219" w14:paraId="1B0C6E8B" w14:textId="77777777" w:rsidTr="003E5600">
        <w:trPr>
          <w:trHeight w:val="305"/>
        </w:trPr>
        <w:tc>
          <w:tcPr>
            <w:tcW w:w="2313" w:type="dxa"/>
            <w:vAlign w:val="center"/>
          </w:tcPr>
          <w:p w14:paraId="13D78B61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634" w:type="dxa"/>
            <w:shd w:val="clear" w:color="auto" w:fill="008000"/>
            <w:vAlign w:val="center"/>
          </w:tcPr>
          <w:p w14:paraId="4F0AD723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14:paraId="6DEC3DD1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Havendo troca de ideias entre os integrates da equipa, é de se aplaudir a equipe nessa questão.</w:t>
            </w:r>
          </w:p>
        </w:tc>
      </w:tr>
    </w:tbl>
    <w:p w14:paraId="46F98876" w14:textId="77777777" w:rsidR="006E42B1" w:rsidRDefault="006E42B1" w:rsidP="006E42B1"/>
    <w:p w14:paraId="6DF4F905" w14:textId="77777777" w:rsidR="006E42B1" w:rsidRDefault="006E42B1" w:rsidP="006E42B1"/>
    <w:p w14:paraId="6A023311" w14:textId="77777777"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14:paraId="716E15EC" w14:textId="77777777"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1128"/>
        <w:gridCol w:w="1128"/>
        <w:gridCol w:w="1022"/>
      </w:tblGrid>
      <w:tr w:rsidR="00F46458" w:rsidRPr="00F46458" w14:paraId="65784D78" w14:textId="77777777" w:rsidTr="001823F7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14:paraId="274BFD84" w14:textId="77777777"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14:paraId="29497151" w14:textId="77777777"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018D0B65" w14:textId="77777777" w:rsidR="00F46458" w:rsidRPr="00F46458" w:rsidRDefault="00F46458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1AFAC270" w14:textId="77777777" w:rsidR="00F46458" w:rsidRPr="00F46458" w:rsidRDefault="00F46458">
            <w:r w:rsidRPr="00F46458">
              <w:t>Término</w:t>
            </w:r>
          </w:p>
        </w:tc>
        <w:tc>
          <w:tcPr>
            <w:tcW w:w="1022" w:type="dxa"/>
            <w:shd w:val="clear" w:color="auto" w:fill="DBE5F1" w:themeFill="accent1" w:themeFillTint="33"/>
          </w:tcPr>
          <w:p w14:paraId="210204A1" w14:textId="77777777" w:rsidR="00F46458" w:rsidRPr="00F46458" w:rsidRDefault="00F46458">
            <w:r w:rsidRPr="00F46458">
              <w:t>Status</w:t>
            </w:r>
          </w:p>
        </w:tc>
      </w:tr>
      <w:tr w:rsidR="000216C3" w:rsidRPr="00F46458" w14:paraId="47C8E8ED" w14:textId="77777777" w:rsidTr="001823F7">
        <w:trPr>
          <w:trHeight w:val="270"/>
        </w:trPr>
        <w:tc>
          <w:tcPr>
            <w:tcW w:w="785" w:type="dxa"/>
            <w:noWrap/>
          </w:tcPr>
          <w:p w14:paraId="5340E6E5" w14:textId="77777777" w:rsidR="000216C3" w:rsidRPr="00F46458" w:rsidRDefault="000216C3" w:rsidP="00F46458">
            <w:r>
              <w:t>1</w:t>
            </w:r>
          </w:p>
        </w:tc>
        <w:tc>
          <w:tcPr>
            <w:tcW w:w="4264" w:type="dxa"/>
            <w:noWrap/>
          </w:tcPr>
          <w:p w14:paraId="7BE6CFBB" w14:textId="77777777" w:rsidR="000216C3" w:rsidRPr="00F46458" w:rsidRDefault="000216C3">
            <w:r>
              <w:t>Enviar referência de pagamento e confirmação de pagamento</w:t>
            </w:r>
          </w:p>
        </w:tc>
        <w:tc>
          <w:tcPr>
            <w:tcW w:w="1128" w:type="dxa"/>
            <w:noWrap/>
          </w:tcPr>
          <w:p w14:paraId="60BC3264" w14:textId="77777777" w:rsidR="000216C3" w:rsidRPr="00F46458" w:rsidRDefault="00EA1FAE" w:rsidP="00F46458">
            <w:r>
              <w:t>29.10.2018</w:t>
            </w:r>
          </w:p>
        </w:tc>
        <w:tc>
          <w:tcPr>
            <w:tcW w:w="1128" w:type="dxa"/>
            <w:noWrap/>
          </w:tcPr>
          <w:p w14:paraId="2EE6111A" w14:textId="77777777" w:rsidR="000216C3" w:rsidRPr="00F46458" w:rsidRDefault="00EA1FAE" w:rsidP="00F46458">
            <w:r>
              <w:t>14.11.2018</w:t>
            </w:r>
          </w:p>
        </w:tc>
        <w:tc>
          <w:tcPr>
            <w:tcW w:w="1022" w:type="dxa"/>
          </w:tcPr>
          <w:p w14:paraId="4B2AE611" w14:textId="77777777" w:rsidR="000216C3" w:rsidRPr="00F46458" w:rsidRDefault="00EA1FAE">
            <w:r>
              <w:t>Em progresso</w:t>
            </w:r>
          </w:p>
        </w:tc>
      </w:tr>
      <w:tr w:rsidR="00EA1FAE" w:rsidRPr="00F46458" w14:paraId="1926B8F1" w14:textId="77777777" w:rsidTr="001823F7">
        <w:trPr>
          <w:trHeight w:val="270"/>
        </w:trPr>
        <w:tc>
          <w:tcPr>
            <w:tcW w:w="785" w:type="dxa"/>
            <w:noWrap/>
          </w:tcPr>
          <w:p w14:paraId="019CA245" w14:textId="77777777" w:rsidR="00EA1FAE" w:rsidRPr="00F46458" w:rsidRDefault="00EA1FAE" w:rsidP="00EA1FAE">
            <w:r>
              <w:t>2</w:t>
            </w:r>
          </w:p>
        </w:tc>
        <w:tc>
          <w:tcPr>
            <w:tcW w:w="4264" w:type="dxa"/>
            <w:noWrap/>
          </w:tcPr>
          <w:p w14:paraId="7109E032" w14:textId="77777777" w:rsidR="00EA1FAE" w:rsidRPr="00F46458" w:rsidRDefault="00EA1FAE" w:rsidP="00EA1FAE">
            <w:r>
              <w:t>Reconhecer os dados de login</w:t>
            </w:r>
          </w:p>
        </w:tc>
        <w:tc>
          <w:tcPr>
            <w:tcW w:w="1128" w:type="dxa"/>
            <w:noWrap/>
          </w:tcPr>
          <w:p w14:paraId="22EAC1AC" w14:textId="77777777" w:rsidR="00EA1FAE" w:rsidRPr="00F46458" w:rsidRDefault="00EA1FAE" w:rsidP="00EA1FAE">
            <w:r>
              <w:t>24.10.2018</w:t>
            </w:r>
          </w:p>
        </w:tc>
        <w:tc>
          <w:tcPr>
            <w:tcW w:w="1128" w:type="dxa"/>
            <w:noWrap/>
          </w:tcPr>
          <w:p w14:paraId="2314AAE5" w14:textId="77777777" w:rsidR="00EA1FAE" w:rsidRPr="00F46458" w:rsidRDefault="00EA1FAE" w:rsidP="00EA1FAE">
            <w:r>
              <w:t>1.11.2018</w:t>
            </w:r>
          </w:p>
        </w:tc>
        <w:tc>
          <w:tcPr>
            <w:tcW w:w="1022" w:type="dxa"/>
          </w:tcPr>
          <w:p w14:paraId="6AECCAA3" w14:textId="77777777" w:rsidR="00EA1FAE" w:rsidRPr="00F46458" w:rsidRDefault="00EA1FAE" w:rsidP="00EA1FAE">
            <w:r>
              <w:t>Em progresso</w:t>
            </w:r>
          </w:p>
        </w:tc>
      </w:tr>
      <w:tr w:rsidR="00EA1FAE" w:rsidRPr="00F46458" w14:paraId="4268EEAB" w14:textId="77777777" w:rsidTr="001823F7">
        <w:trPr>
          <w:trHeight w:val="270"/>
        </w:trPr>
        <w:tc>
          <w:tcPr>
            <w:tcW w:w="785" w:type="dxa"/>
            <w:noWrap/>
          </w:tcPr>
          <w:p w14:paraId="7D91B46A" w14:textId="77777777" w:rsidR="00EA1FAE" w:rsidRPr="00F46458" w:rsidRDefault="00EA1FAE" w:rsidP="00EA1FAE">
            <w:r>
              <w:t>3</w:t>
            </w:r>
          </w:p>
        </w:tc>
        <w:tc>
          <w:tcPr>
            <w:tcW w:w="4264" w:type="dxa"/>
            <w:noWrap/>
          </w:tcPr>
          <w:p w14:paraId="59C32F8E" w14:textId="77777777" w:rsidR="00EA1FAE" w:rsidRPr="00F46458" w:rsidRDefault="00EA1FAE" w:rsidP="00EA1FAE">
            <w:r>
              <w:t>Criar a tela de login</w:t>
            </w:r>
          </w:p>
        </w:tc>
        <w:tc>
          <w:tcPr>
            <w:tcW w:w="1128" w:type="dxa"/>
            <w:noWrap/>
          </w:tcPr>
          <w:p w14:paraId="30044DE7" w14:textId="77777777" w:rsidR="00EA1FAE" w:rsidRPr="00F46458" w:rsidRDefault="00EA1FAE" w:rsidP="00EA1FAE">
            <w:r>
              <w:t>29.10.2018</w:t>
            </w:r>
          </w:p>
        </w:tc>
        <w:tc>
          <w:tcPr>
            <w:tcW w:w="1128" w:type="dxa"/>
            <w:noWrap/>
          </w:tcPr>
          <w:p w14:paraId="302D5F4D" w14:textId="77777777" w:rsidR="00EA1FAE" w:rsidRPr="00F46458" w:rsidRDefault="00EA1FAE" w:rsidP="00EA1FAE">
            <w:r>
              <w:t>14.11.2018</w:t>
            </w:r>
          </w:p>
        </w:tc>
        <w:tc>
          <w:tcPr>
            <w:tcW w:w="1022" w:type="dxa"/>
          </w:tcPr>
          <w:p w14:paraId="57ADD248" w14:textId="77777777" w:rsidR="00EA1FAE" w:rsidRPr="00F46458" w:rsidRDefault="001823F7" w:rsidP="00EA1FAE">
            <w:r>
              <w:t>feito</w:t>
            </w:r>
          </w:p>
        </w:tc>
      </w:tr>
      <w:tr w:rsidR="001F2E2F" w:rsidRPr="00F46458" w14:paraId="16A7379E" w14:textId="77777777" w:rsidTr="001823F7">
        <w:trPr>
          <w:trHeight w:val="270"/>
        </w:trPr>
        <w:tc>
          <w:tcPr>
            <w:tcW w:w="785" w:type="dxa"/>
            <w:noWrap/>
          </w:tcPr>
          <w:p w14:paraId="4E990025" w14:textId="77777777" w:rsidR="001F2E2F" w:rsidRPr="00F46458" w:rsidRDefault="001F2E2F" w:rsidP="001F2E2F">
            <w:pPr>
              <w:jc w:val="left"/>
            </w:pPr>
            <w:r>
              <w:t>4</w:t>
            </w:r>
          </w:p>
        </w:tc>
        <w:tc>
          <w:tcPr>
            <w:tcW w:w="4264" w:type="dxa"/>
            <w:noWrap/>
          </w:tcPr>
          <w:p w14:paraId="5EA7661A" w14:textId="77777777" w:rsidR="001F2E2F" w:rsidRPr="00F46458" w:rsidRDefault="001F2E2F" w:rsidP="001F2E2F">
            <w:pPr>
              <w:jc w:val="left"/>
            </w:pPr>
            <w:r>
              <w:t>Criação do projecto em laravel</w:t>
            </w:r>
          </w:p>
        </w:tc>
        <w:tc>
          <w:tcPr>
            <w:tcW w:w="1128" w:type="dxa"/>
            <w:noWrap/>
          </w:tcPr>
          <w:p w14:paraId="5704EB68" w14:textId="77777777" w:rsidR="001F2E2F" w:rsidRPr="00F46458" w:rsidRDefault="001F2E2F" w:rsidP="001F2E2F">
            <w:pPr>
              <w:jc w:val="left"/>
            </w:pPr>
            <w:r>
              <w:t>28.10.2018</w:t>
            </w:r>
          </w:p>
        </w:tc>
        <w:tc>
          <w:tcPr>
            <w:tcW w:w="1128" w:type="dxa"/>
            <w:noWrap/>
          </w:tcPr>
          <w:p w14:paraId="72C7C733" w14:textId="77777777" w:rsidR="001F2E2F" w:rsidRPr="00F46458" w:rsidRDefault="001F2E2F" w:rsidP="001F2E2F">
            <w:pPr>
              <w:jc w:val="left"/>
            </w:pPr>
            <w:r>
              <w:t>29.10.2018</w:t>
            </w:r>
          </w:p>
        </w:tc>
        <w:tc>
          <w:tcPr>
            <w:tcW w:w="1022" w:type="dxa"/>
          </w:tcPr>
          <w:p w14:paraId="7531E83C" w14:textId="66A250BC" w:rsidR="001F2E2F" w:rsidRPr="00F46458" w:rsidRDefault="001F2E2F" w:rsidP="001F2E2F">
            <w:r w:rsidRPr="00F83826">
              <w:t>feito</w:t>
            </w:r>
          </w:p>
        </w:tc>
      </w:tr>
      <w:tr w:rsidR="001F2E2F" w:rsidRPr="00F46458" w14:paraId="21DF0380" w14:textId="77777777" w:rsidTr="001823F7">
        <w:trPr>
          <w:trHeight w:val="270"/>
        </w:trPr>
        <w:tc>
          <w:tcPr>
            <w:tcW w:w="785" w:type="dxa"/>
            <w:noWrap/>
          </w:tcPr>
          <w:p w14:paraId="280D5894" w14:textId="77777777" w:rsidR="001F2E2F" w:rsidRDefault="001F2E2F" w:rsidP="001F2E2F">
            <w:r>
              <w:t>5</w:t>
            </w:r>
          </w:p>
        </w:tc>
        <w:tc>
          <w:tcPr>
            <w:tcW w:w="4264" w:type="dxa"/>
            <w:noWrap/>
          </w:tcPr>
          <w:p w14:paraId="230BF7BD" w14:textId="77777777" w:rsidR="001F2E2F" w:rsidRDefault="001F2E2F" w:rsidP="001F2E2F">
            <w:r>
              <w:t>Implementar o desenho de interfaces</w:t>
            </w:r>
          </w:p>
        </w:tc>
        <w:tc>
          <w:tcPr>
            <w:tcW w:w="1128" w:type="dxa"/>
            <w:noWrap/>
          </w:tcPr>
          <w:p w14:paraId="1D2BDC90" w14:textId="77777777" w:rsidR="001F2E2F" w:rsidRDefault="001F2E2F" w:rsidP="001F2E2F">
            <w:r>
              <w:t>27.10.2018</w:t>
            </w:r>
          </w:p>
        </w:tc>
        <w:tc>
          <w:tcPr>
            <w:tcW w:w="1128" w:type="dxa"/>
            <w:noWrap/>
          </w:tcPr>
          <w:p w14:paraId="36B93E0E" w14:textId="77777777" w:rsidR="001F2E2F" w:rsidRDefault="001F2E2F" w:rsidP="001F2E2F">
            <w:r>
              <w:t>17.11.2018</w:t>
            </w:r>
          </w:p>
        </w:tc>
        <w:tc>
          <w:tcPr>
            <w:tcW w:w="1022" w:type="dxa"/>
          </w:tcPr>
          <w:p w14:paraId="7B8E6C55" w14:textId="2ABA0A40" w:rsidR="001F2E2F" w:rsidRPr="00F46458" w:rsidRDefault="001F2E2F" w:rsidP="001F2E2F">
            <w:r w:rsidRPr="00F83826">
              <w:t>feito</w:t>
            </w:r>
          </w:p>
        </w:tc>
      </w:tr>
      <w:tr w:rsidR="001F2E2F" w:rsidRPr="00F46458" w14:paraId="2DF44695" w14:textId="77777777" w:rsidTr="001823F7">
        <w:trPr>
          <w:trHeight w:val="270"/>
        </w:trPr>
        <w:tc>
          <w:tcPr>
            <w:tcW w:w="785" w:type="dxa"/>
            <w:noWrap/>
          </w:tcPr>
          <w:p w14:paraId="0395FA7A" w14:textId="77777777" w:rsidR="001F2E2F" w:rsidRDefault="001F2E2F" w:rsidP="001F2E2F">
            <w:r>
              <w:t>6</w:t>
            </w:r>
          </w:p>
        </w:tc>
        <w:tc>
          <w:tcPr>
            <w:tcW w:w="4264" w:type="dxa"/>
            <w:noWrap/>
          </w:tcPr>
          <w:p w14:paraId="2BB6DDE8" w14:textId="77777777" w:rsidR="001F2E2F" w:rsidRDefault="001F2E2F" w:rsidP="001F2E2F">
            <w:r>
              <w:t>Criação do repositório</w:t>
            </w:r>
          </w:p>
        </w:tc>
        <w:tc>
          <w:tcPr>
            <w:tcW w:w="1128" w:type="dxa"/>
            <w:noWrap/>
          </w:tcPr>
          <w:p w14:paraId="216BE0FA" w14:textId="77777777" w:rsidR="001F2E2F" w:rsidRPr="00F46458" w:rsidRDefault="001F2E2F" w:rsidP="001F2E2F">
            <w:r>
              <w:t>10.10.2018</w:t>
            </w:r>
          </w:p>
        </w:tc>
        <w:tc>
          <w:tcPr>
            <w:tcW w:w="1128" w:type="dxa"/>
            <w:noWrap/>
          </w:tcPr>
          <w:p w14:paraId="42A2AC8A" w14:textId="77777777" w:rsidR="001F2E2F" w:rsidRPr="00F46458" w:rsidRDefault="001F2E2F" w:rsidP="001F2E2F">
            <w:r>
              <w:t>11.10.2018</w:t>
            </w:r>
          </w:p>
        </w:tc>
        <w:tc>
          <w:tcPr>
            <w:tcW w:w="1022" w:type="dxa"/>
          </w:tcPr>
          <w:p w14:paraId="75C1FC2D" w14:textId="1FE1C884" w:rsidR="001F2E2F" w:rsidRPr="00F46458" w:rsidRDefault="001F2E2F" w:rsidP="001F2E2F">
            <w:r w:rsidRPr="00F83826">
              <w:t>feito</w:t>
            </w:r>
          </w:p>
        </w:tc>
      </w:tr>
      <w:tr w:rsidR="001F2E2F" w:rsidRPr="00F46458" w14:paraId="52029DA4" w14:textId="77777777" w:rsidTr="001823F7">
        <w:trPr>
          <w:trHeight w:val="270"/>
        </w:trPr>
        <w:tc>
          <w:tcPr>
            <w:tcW w:w="785" w:type="dxa"/>
            <w:noWrap/>
          </w:tcPr>
          <w:p w14:paraId="0F447BE7" w14:textId="7B7A4936" w:rsidR="001F2E2F" w:rsidRDefault="001F2E2F" w:rsidP="001F2E2F">
            <w:r>
              <w:t>7</w:t>
            </w:r>
          </w:p>
        </w:tc>
        <w:tc>
          <w:tcPr>
            <w:tcW w:w="4264" w:type="dxa"/>
            <w:noWrap/>
          </w:tcPr>
          <w:p w14:paraId="5152021E" w14:textId="77777777" w:rsidR="001F2E2F" w:rsidRDefault="001F2E2F" w:rsidP="001F2E2F">
            <w:r>
              <w:t>Colocar o codigo a disposição do grupo</w:t>
            </w:r>
          </w:p>
        </w:tc>
        <w:tc>
          <w:tcPr>
            <w:tcW w:w="1128" w:type="dxa"/>
            <w:noWrap/>
          </w:tcPr>
          <w:p w14:paraId="52281163" w14:textId="77777777" w:rsidR="001F2E2F" w:rsidRPr="00F46458" w:rsidRDefault="001F2E2F" w:rsidP="001F2E2F">
            <w:pPr>
              <w:jc w:val="left"/>
            </w:pPr>
            <w:r>
              <w:t>28.10.2018</w:t>
            </w:r>
          </w:p>
        </w:tc>
        <w:tc>
          <w:tcPr>
            <w:tcW w:w="1128" w:type="dxa"/>
            <w:noWrap/>
          </w:tcPr>
          <w:p w14:paraId="662FF0A8" w14:textId="77777777" w:rsidR="001F2E2F" w:rsidRPr="00F46458" w:rsidRDefault="001F2E2F" w:rsidP="001F2E2F">
            <w:pPr>
              <w:jc w:val="left"/>
            </w:pPr>
            <w:r>
              <w:t>29.10.2018</w:t>
            </w:r>
          </w:p>
        </w:tc>
        <w:tc>
          <w:tcPr>
            <w:tcW w:w="1022" w:type="dxa"/>
          </w:tcPr>
          <w:p w14:paraId="58305A3C" w14:textId="3BDD24D2" w:rsidR="001F2E2F" w:rsidRPr="00F46458" w:rsidRDefault="001F2E2F" w:rsidP="001F2E2F">
            <w:r w:rsidRPr="00F83826">
              <w:t>feito</w:t>
            </w:r>
          </w:p>
        </w:tc>
      </w:tr>
    </w:tbl>
    <w:p w14:paraId="4966815B" w14:textId="77777777" w:rsidR="006E42B1" w:rsidRDefault="006E42B1" w:rsidP="006E42B1"/>
    <w:p w14:paraId="7C7D65A8" w14:textId="77777777"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</w:tblGrid>
      <w:tr w:rsidR="00F46458" w:rsidRPr="00F46458" w14:paraId="2F40AF9B" w14:textId="77777777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71B1E9EB" w14:textId="77777777"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5167E15E" w14:textId="77777777"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193DBCE0" w14:textId="77777777"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70839C2A" w14:textId="77777777" w:rsidR="00F46458" w:rsidRPr="00F46458" w:rsidRDefault="00F46458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040AD958" w14:textId="77777777" w:rsidR="00F46458" w:rsidRPr="00F46458" w:rsidRDefault="00F46458">
            <w:r w:rsidRPr="00F46458">
              <w:t>Término</w:t>
            </w:r>
          </w:p>
        </w:tc>
      </w:tr>
      <w:tr w:rsidR="00277E55" w:rsidRPr="00F46458" w14:paraId="4EAB1927" w14:textId="77777777" w:rsidTr="00F46458">
        <w:trPr>
          <w:trHeight w:val="300"/>
        </w:trPr>
        <w:tc>
          <w:tcPr>
            <w:tcW w:w="803" w:type="dxa"/>
          </w:tcPr>
          <w:p w14:paraId="5F9D8E58" w14:textId="77777777" w:rsidR="00277E55" w:rsidRPr="00F46458" w:rsidRDefault="00277E55" w:rsidP="00277E55">
            <w:r>
              <w:t>3</w:t>
            </w:r>
          </w:p>
        </w:tc>
        <w:tc>
          <w:tcPr>
            <w:tcW w:w="2976" w:type="dxa"/>
          </w:tcPr>
          <w:p w14:paraId="3A6AB949" w14:textId="77777777" w:rsidR="00277E55" w:rsidRPr="00F46458" w:rsidRDefault="00277E55" w:rsidP="00277E55">
            <w:r>
              <w:t>Criar a tela de login</w:t>
            </w:r>
          </w:p>
        </w:tc>
        <w:tc>
          <w:tcPr>
            <w:tcW w:w="1245" w:type="dxa"/>
          </w:tcPr>
          <w:p w14:paraId="2B52EDE7" w14:textId="77777777" w:rsidR="00277E55" w:rsidRPr="00F46458" w:rsidRDefault="00277E55" w:rsidP="00277E55">
            <w:r>
              <w:t>Mahumane, Júlia carlos</w:t>
            </w:r>
          </w:p>
        </w:tc>
        <w:tc>
          <w:tcPr>
            <w:tcW w:w="1008" w:type="dxa"/>
          </w:tcPr>
          <w:p w14:paraId="277D7C3A" w14:textId="77777777" w:rsidR="00277E55" w:rsidRPr="00F46458" w:rsidRDefault="00277E55" w:rsidP="00277E55">
            <w:r>
              <w:t>24.10.2018</w:t>
            </w:r>
          </w:p>
        </w:tc>
        <w:tc>
          <w:tcPr>
            <w:tcW w:w="1033" w:type="dxa"/>
          </w:tcPr>
          <w:p w14:paraId="14139796" w14:textId="77777777" w:rsidR="00277E55" w:rsidRPr="00F46458" w:rsidRDefault="00277E55" w:rsidP="00277E55">
            <w:r>
              <w:t>1.11.2018</w:t>
            </w:r>
          </w:p>
        </w:tc>
      </w:tr>
      <w:tr w:rsidR="00277E55" w:rsidRPr="00F46458" w14:paraId="742A89D3" w14:textId="77777777" w:rsidTr="00F46458">
        <w:trPr>
          <w:trHeight w:val="300"/>
        </w:trPr>
        <w:tc>
          <w:tcPr>
            <w:tcW w:w="803" w:type="dxa"/>
          </w:tcPr>
          <w:p w14:paraId="14F0C7D6" w14:textId="77777777" w:rsidR="00277E55" w:rsidRPr="00F46458" w:rsidRDefault="00277E55" w:rsidP="00277E55">
            <w:pPr>
              <w:jc w:val="left"/>
            </w:pPr>
            <w:r>
              <w:t>4</w:t>
            </w:r>
          </w:p>
        </w:tc>
        <w:tc>
          <w:tcPr>
            <w:tcW w:w="2976" w:type="dxa"/>
          </w:tcPr>
          <w:p w14:paraId="742F07F9" w14:textId="77777777" w:rsidR="00277E55" w:rsidRPr="00F46458" w:rsidRDefault="00277E55" w:rsidP="00277E55">
            <w:pPr>
              <w:jc w:val="left"/>
            </w:pPr>
            <w:r>
              <w:t>Criação do projecto em laravel</w:t>
            </w:r>
          </w:p>
        </w:tc>
        <w:tc>
          <w:tcPr>
            <w:tcW w:w="1245" w:type="dxa"/>
          </w:tcPr>
          <w:p w14:paraId="4B51D43E" w14:textId="77777777" w:rsidR="00277E55" w:rsidRDefault="00277E55" w:rsidP="00277E55">
            <w:r w:rsidRPr="0019439E">
              <w:t>Mahumane, Júlia carlos</w:t>
            </w:r>
          </w:p>
        </w:tc>
        <w:tc>
          <w:tcPr>
            <w:tcW w:w="1008" w:type="dxa"/>
          </w:tcPr>
          <w:p w14:paraId="1D4820DF" w14:textId="77777777" w:rsidR="00277E55" w:rsidRPr="00F46458" w:rsidRDefault="00277E55" w:rsidP="00277E55">
            <w:r>
              <w:t>29.10.2018</w:t>
            </w:r>
          </w:p>
        </w:tc>
        <w:tc>
          <w:tcPr>
            <w:tcW w:w="1033" w:type="dxa"/>
          </w:tcPr>
          <w:p w14:paraId="7321D663" w14:textId="77777777" w:rsidR="00277E55" w:rsidRPr="00F46458" w:rsidRDefault="00277E55" w:rsidP="00277E55">
            <w:r>
              <w:t>14.11.2018</w:t>
            </w:r>
          </w:p>
        </w:tc>
      </w:tr>
      <w:tr w:rsidR="00277E55" w:rsidRPr="00F46458" w14:paraId="508CF568" w14:textId="77777777" w:rsidTr="00F46458">
        <w:trPr>
          <w:trHeight w:val="300"/>
        </w:trPr>
        <w:tc>
          <w:tcPr>
            <w:tcW w:w="803" w:type="dxa"/>
          </w:tcPr>
          <w:p w14:paraId="1EF65938" w14:textId="77777777" w:rsidR="00277E55" w:rsidRDefault="00277E55" w:rsidP="00277E55">
            <w:r>
              <w:t>5</w:t>
            </w:r>
          </w:p>
        </w:tc>
        <w:tc>
          <w:tcPr>
            <w:tcW w:w="2976" w:type="dxa"/>
          </w:tcPr>
          <w:p w14:paraId="6BC96CAB" w14:textId="77777777" w:rsidR="00277E55" w:rsidRDefault="00277E55" w:rsidP="00277E55">
            <w:r>
              <w:t>Implementar o desenho de interfaces</w:t>
            </w:r>
          </w:p>
        </w:tc>
        <w:tc>
          <w:tcPr>
            <w:tcW w:w="1245" w:type="dxa"/>
          </w:tcPr>
          <w:p w14:paraId="295AC639" w14:textId="77777777" w:rsidR="00277E55" w:rsidRDefault="00277E55" w:rsidP="00277E55">
            <w:r w:rsidRPr="0019439E">
              <w:t>Mahumane, Júlia carlos</w:t>
            </w:r>
          </w:p>
        </w:tc>
        <w:tc>
          <w:tcPr>
            <w:tcW w:w="1008" w:type="dxa"/>
          </w:tcPr>
          <w:p w14:paraId="1A7333FA" w14:textId="77777777" w:rsidR="00277E55" w:rsidRPr="00F46458" w:rsidRDefault="00277E55" w:rsidP="00277E55">
            <w:pPr>
              <w:jc w:val="left"/>
            </w:pPr>
            <w:r>
              <w:t>28.10.2018</w:t>
            </w:r>
          </w:p>
        </w:tc>
        <w:tc>
          <w:tcPr>
            <w:tcW w:w="1033" w:type="dxa"/>
          </w:tcPr>
          <w:p w14:paraId="509DCB4C" w14:textId="77777777" w:rsidR="00277E55" w:rsidRPr="00F46458" w:rsidRDefault="00277E55" w:rsidP="00277E55">
            <w:pPr>
              <w:jc w:val="left"/>
            </w:pPr>
            <w:r>
              <w:t>29.10.2018</w:t>
            </w:r>
          </w:p>
        </w:tc>
      </w:tr>
      <w:tr w:rsidR="00277E55" w:rsidRPr="00F46458" w14:paraId="30D590F5" w14:textId="77777777" w:rsidTr="00F46458">
        <w:trPr>
          <w:trHeight w:val="300"/>
        </w:trPr>
        <w:tc>
          <w:tcPr>
            <w:tcW w:w="803" w:type="dxa"/>
          </w:tcPr>
          <w:p w14:paraId="4AAF659B" w14:textId="77777777" w:rsidR="00277E55" w:rsidRDefault="00277E55" w:rsidP="00277E55">
            <w:r>
              <w:t>6</w:t>
            </w:r>
          </w:p>
        </w:tc>
        <w:tc>
          <w:tcPr>
            <w:tcW w:w="2976" w:type="dxa"/>
          </w:tcPr>
          <w:p w14:paraId="45D9C872" w14:textId="77777777" w:rsidR="00277E55" w:rsidRDefault="00277E55" w:rsidP="00277E55">
            <w:r>
              <w:t>Criação do repositório</w:t>
            </w:r>
          </w:p>
        </w:tc>
        <w:tc>
          <w:tcPr>
            <w:tcW w:w="1245" w:type="dxa"/>
          </w:tcPr>
          <w:p w14:paraId="4EEB8EC9" w14:textId="77777777" w:rsidR="00277E55" w:rsidRDefault="00277E55" w:rsidP="00277E55">
            <w:r w:rsidRPr="0019439E">
              <w:t>Mahumane, Júlia carlos</w:t>
            </w:r>
          </w:p>
        </w:tc>
        <w:tc>
          <w:tcPr>
            <w:tcW w:w="1008" w:type="dxa"/>
          </w:tcPr>
          <w:p w14:paraId="3DD198E6" w14:textId="77777777" w:rsidR="00277E55" w:rsidRDefault="00277E55" w:rsidP="00277E55">
            <w:r>
              <w:t>27.10.2018</w:t>
            </w:r>
          </w:p>
        </w:tc>
        <w:tc>
          <w:tcPr>
            <w:tcW w:w="1033" w:type="dxa"/>
          </w:tcPr>
          <w:p w14:paraId="2CE38E44" w14:textId="77777777" w:rsidR="00277E55" w:rsidRDefault="00277E55" w:rsidP="00277E55">
            <w:r>
              <w:t>17.11.2018</w:t>
            </w:r>
          </w:p>
        </w:tc>
      </w:tr>
      <w:tr w:rsidR="00277E55" w:rsidRPr="00F46458" w14:paraId="2E7B85D8" w14:textId="77777777" w:rsidTr="00F46458">
        <w:trPr>
          <w:trHeight w:val="300"/>
        </w:trPr>
        <w:tc>
          <w:tcPr>
            <w:tcW w:w="803" w:type="dxa"/>
          </w:tcPr>
          <w:p w14:paraId="0C26E112" w14:textId="77777777" w:rsidR="00277E55" w:rsidRDefault="00277E55" w:rsidP="00277E55">
            <w:r>
              <w:t>5</w:t>
            </w:r>
          </w:p>
        </w:tc>
        <w:tc>
          <w:tcPr>
            <w:tcW w:w="2976" w:type="dxa"/>
          </w:tcPr>
          <w:p w14:paraId="4A952FC1" w14:textId="77777777" w:rsidR="00277E55" w:rsidRDefault="00277E55" w:rsidP="00277E55">
            <w:r>
              <w:t>Colocar o codigo a disposição do grupo</w:t>
            </w:r>
          </w:p>
        </w:tc>
        <w:tc>
          <w:tcPr>
            <w:tcW w:w="1245" w:type="dxa"/>
          </w:tcPr>
          <w:p w14:paraId="5855CC23" w14:textId="77777777" w:rsidR="00277E55" w:rsidRDefault="00277E55" w:rsidP="00277E55">
            <w:r w:rsidRPr="0019439E">
              <w:t>Mahumane, Júlia carlos</w:t>
            </w:r>
          </w:p>
        </w:tc>
        <w:tc>
          <w:tcPr>
            <w:tcW w:w="1008" w:type="dxa"/>
          </w:tcPr>
          <w:p w14:paraId="6E85506D" w14:textId="77777777" w:rsidR="00277E55" w:rsidRPr="00F46458" w:rsidRDefault="00277E55" w:rsidP="00277E55">
            <w:r>
              <w:t>10.10.2018</w:t>
            </w:r>
          </w:p>
        </w:tc>
        <w:tc>
          <w:tcPr>
            <w:tcW w:w="1033" w:type="dxa"/>
          </w:tcPr>
          <w:p w14:paraId="0B6B4D27" w14:textId="77777777" w:rsidR="00277E55" w:rsidRPr="00F46458" w:rsidRDefault="00277E55" w:rsidP="00277E55">
            <w:r>
              <w:t>11.10.2018</w:t>
            </w:r>
          </w:p>
        </w:tc>
      </w:tr>
    </w:tbl>
    <w:p w14:paraId="53CA7D8B" w14:textId="77777777" w:rsidR="006E42B1" w:rsidRDefault="006E42B1" w:rsidP="00747B7F"/>
    <w:p w14:paraId="1A3F21AE" w14:textId="77777777" w:rsidR="00277E55" w:rsidRDefault="00277E55" w:rsidP="00747B7F"/>
    <w:p w14:paraId="02FBBE12" w14:textId="77777777" w:rsidR="00277E55" w:rsidRDefault="00277E55" w:rsidP="00747B7F"/>
    <w:p w14:paraId="0EB77250" w14:textId="77777777" w:rsidR="00277E55" w:rsidRDefault="00277E55" w:rsidP="00747B7F"/>
    <w:p w14:paraId="2EA91C44" w14:textId="77777777" w:rsidR="006E42B1" w:rsidRDefault="006E42B1" w:rsidP="006E42B1">
      <w:pPr>
        <w:pStyle w:val="Heading1"/>
      </w:pPr>
      <w:r w:rsidRPr="00F4262A">
        <w:lastRenderedPageBreak/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  <w:gridCol w:w="1167"/>
      </w:tblGrid>
      <w:tr w:rsidR="00747B7F" w:rsidRPr="00F46458" w14:paraId="144AE961" w14:textId="77777777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28AE25D6" w14:textId="77777777"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3BEE4102" w14:textId="77777777"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3E40C165" w14:textId="77777777"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55480719" w14:textId="77777777"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474527E4" w14:textId="77777777"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14:paraId="43183F8D" w14:textId="77777777" w:rsidR="00747B7F" w:rsidRPr="00F46458" w:rsidRDefault="00747B7F">
            <w:r w:rsidRPr="00F46458">
              <w:t>Status</w:t>
            </w:r>
          </w:p>
        </w:tc>
      </w:tr>
      <w:tr w:rsidR="00277E55" w:rsidRPr="00F46458" w14:paraId="596727E3" w14:textId="77777777" w:rsidTr="00747B7F">
        <w:trPr>
          <w:trHeight w:val="240"/>
        </w:trPr>
        <w:tc>
          <w:tcPr>
            <w:tcW w:w="803" w:type="dxa"/>
          </w:tcPr>
          <w:p w14:paraId="18E7E9F5" w14:textId="77777777" w:rsidR="00277E55" w:rsidRPr="00F46458" w:rsidRDefault="00277E55" w:rsidP="00277E55">
            <w:r>
              <w:t>1</w:t>
            </w:r>
          </w:p>
        </w:tc>
        <w:tc>
          <w:tcPr>
            <w:tcW w:w="2976" w:type="dxa"/>
          </w:tcPr>
          <w:p w14:paraId="14072CEE" w14:textId="77777777" w:rsidR="00277E55" w:rsidRPr="00F46458" w:rsidRDefault="00277E55" w:rsidP="00277E55">
            <w:r>
              <w:t>Enviar referência de pagamento e confirmação de pagamento</w:t>
            </w:r>
          </w:p>
        </w:tc>
        <w:tc>
          <w:tcPr>
            <w:tcW w:w="1245" w:type="dxa"/>
          </w:tcPr>
          <w:p w14:paraId="72536087" w14:textId="77777777" w:rsidR="00277E55" w:rsidRPr="00F46458" w:rsidRDefault="00277E55" w:rsidP="00277E55">
            <w:r>
              <w:t>Mahumane, Júlia carlos</w:t>
            </w:r>
          </w:p>
        </w:tc>
        <w:tc>
          <w:tcPr>
            <w:tcW w:w="1008" w:type="dxa"/>
          </w:tcPr>
          <w:p w14:paraId="03AB127C" w14:textId="77777777" w:rsidR="00277E55" w:rsidRPr="00F46458" w:rsidRDefault="00277E55" w:rsidP="00277E55">
            <w:r>
              <w:t>29.10.2018</w:t>
            </w:r>
          </w:p>
        </w:tc>
        <w:tc>
          <w:tcPr>
            <w:tcW w:w="1033" w:type="dxa"/>
          </w:tcPr>
          <w:p w14:paraId="54F0C0D7" w14:textId="77777777" w:rsidR="00277E55" w:rsidRPr="00F46458" w:rsidRDefault="00277E55" w:rsidP="00277E55">
            <w:r>
              <w:t>14.11.2018</w:t>
            </w:r>
          </w:p>
        </w:tc>
        <w:tc>
          <w:tcPr>
            <w:tcW w:w="1167" w:type="dxa"/>
          </w:tcPr>
          <w:p w14:paraId="3322CEE0" w14:textId="77777777" w:rsidR="00277E55" w:rsidRPr="00F46458" w:rsidRDefault="00277E55" w:rsidP="00277E55">
            <w:r>
              <w:t>Em Progresso</w:t>
            </w:r>
          </w:p>
        </w:tc>
      </w:tr>
      <w:tr w:rsidR="00277E55" w:rsidRPr="00F46458" w14:paraId="5C562FE8" w14:textId="77777777" w:rsidTr="00747B7F">
        <w:trPr>
          <w:trHeight w:val="240"/>
        </w:trPr>
        <w:tc>
          <w:tcPr>
            <w:tcW w:w="803" w:type="dxa"/>
          </w:tcPr>
          <w:p w14:paraId="6572185D" w14:textId="77777777" w:rsidR="00277E55" w:rsidRPr="00F46458" w:rsidRDefault="00277E55" w:rsidP="00277E55">
            <w:r>
              <w:t>2</w:t>
            </w:r>
          </w:p>
        </w:tc>
        <w:tc>
          <w:tcPr>
            <w:tcW w:w="2976" w:type="dxa"/>
          </w:tcPr>
          <w:p w14:paraId="651D8D03" w14:textId="77777777" w:rsidR="00277E55" w:rsidRPr="00F46458" w:rsidRDefault="00277E55" w:rsidP="00277E55">
            <w:r>
              <w:t>Reconhecer os dados de login</w:t>
            </w:r>
          </w:p>
        </w:tc>
        <w:tc>
          <w:tcPr>
            <w:tcW w:w="1245" w:type="dxa"/>
          </w:tcPr>
          <w:p w14:paraId="39B79524" w14:textId="77777777" w:rsidR="00277E55" w:rsidRPr="00F46458" w:rsidRDefault="00277E55" w:rsidP="00277E55">
            <w:r>
              <w:t>Mahumane, Júlia carlos</w:t>
            </w:r>
          </w:p>
        </w:tc>
        <w:tc>
          <w:tcPr>
            <w:tcW w:w="1008" w:type="dxa"/>
          </w:tcPr>
          <w:p w14:paraId="52E152E1" w14:textId="77777777" w:rsidR="00277E55" w:rsidRPr="00F46458" w:rsidRDefault="00277E55" w:rsidP="00277E55">
            <w:r>
              <w:t>24.10.2018</w:t>
            </w:r>
          </w:p>
        </w:tc>
        <w:tc>
          <w:tcPr>
            <w:tcW w:w="1033" w:type="dxa"/>
          </w:tcPr>
          <w:p w14:paraId="2935628C" w14:textId="77777777" w:rsidR="00277E55" w:rsidRPr="00F46458" w:rsidRDefault="00277E55" w:rsidP="00277E55">
            <w:r>
              <w:t>1.11.2018</w:t>
            </w:r>
          </w:p>
        </w:tc>
        <w:tc>
          <w:tcPr>
            <w:tcW w:w="1167" w:type="dxa"/>
          </w:tcPr>
          <w:p w14:paraId="0012626A" w14:textId="77777777" w:rsidR="00277E55" w:rsidRPr="00F46458" w:rsidRDefault="00277E55" w:rsidP="00277E55">
            <w:r>
              <w:t>Em progresso</w:t>
            </w:r>
          </w:p>
        </w:tc>
      </w:tr>
      <w:tr w:rsidR="001823F7" w:rsidRPr="00F46458" w14:paraId="1AB673DE" w14:textId="77777777" w:rsidTr="00747B7F">
        <w:trPr>
          <w:trHeight w:val="240"/>
        </w:trPr>
        <w:tc>
          <w:tcPr>
            <w:tcW w:w="803" w:type="dxa"/>
          </w:tcPr>
          <w:p w14:paraId="7178C859" w14:textId="77777777" w:rsidR="001823F7" w:rsidRDefault="001823F7" w:rsidP="00277E55"/>
        </w:tc>
        <w:tc>
          <w:tcPr>
            <w:tcW w:w="2976" w:type="dxa"/>
          </w:tcPr>
          <w:p w14:paraId="41AAE97B" w14:textId="77777777" w:rsidR="001823F7" w:rsidRDefault="001823F7" w:rsidP="00277E55"/>
        </w:tc>
        <w:tc>
          <w:tcPr>
            <w:tcW w:w="1245" w:type="dxa"/>
          </w:tcPr>
          <w:p w14:paraId="54CBE3EE" w14:textId="77777777" w:rsidR="001823F7" w:rsidRDefault="001823F7" w:rsidP="00277E55"/>
        </w:tc>
        <w:tc>
          <w:tcPr>
            <w:tcW w:w="1008" w:type="dxa"/>
          </w:tcPr>
          <w:p w14:paraId="2CF40FE8" w14:textId="77777777" w:rsidR="001823F7" w:rsidRDefault="001823F7" w:rsidP="00277E55"/>
        </w:tc>
        <w:tc>
          <w:tcPr>
            <w:tcW w:w="1033" w:type="dxa"/>
          </w:tcPr>
          <w:p w14:paraId="2A130715" w14:textId="77777777" w:rsidR="001823F7" w:rsidRDefault="001823F7" w:rsidP="00277E55"/>
        </w:tc>
        <w:tc>
          <w:tcPr>
            <w:tcW w:w="1167" w:type="dxa"/>
          </w:tcPr>
          <w:p w14:paraId="37037544" w14:textId="77777777" w:rsidR="001823F7" w:rsidRDefault="001823F7" w:rsidP="00277E55"/>
        </w:tc>
      </w:tr>
    </w:tbl>
    <w:p w14:paraId="6487CE08" w14:textId="77777777" w:rsidR="006E42B1" w:rsidRDefault="006E42B1" w:rsidP="006E42B1"/>
    <w:p w14:paraId="48F80690" w14:textId="77777777"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</w:tblGrid>
      <w:tr w:rsidR="00747B7F" w:rsidRPr="00F46458" w14:paraId="77D2C0C4" w14:textId="77777777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6E208D3D" w14:textId="77777777"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71D74F93" w14:textId="77777777"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6C14A253" w14:textId="77777777"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6EA447F4" w14:textId="77777777"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2F695AF2" w14:textId="77777777" w:rsidR="00747B7F" w:rsidRPr="00F46458" w:rsidRDefault="00747B7F" w:rsidP="004671EB">
            <w:r w:rsidRPr="00F46458">
              <w:t>Término</w:t>
            </w:r>
          </w:p>
        </w:tc>
      </w:tr>
      <w:tr w:rsidR="00747B7F" w:rsidRPr="00F46458" w14:paraId="4BD30224" w14:textId="77777777" w:rsidTr="004671EB">
        <w:trPr>
          <w:trHeight w:val="300"/>
        </w:trPr>
        <w:tc>
          <w:tcPr>
            <w:tcW w:w="803" w:type="dxa"/>
          </w:tcPr>
          <w:p w14:paraId="6B3A0AA6" w14:textId="77777777" w:rsidR="00747B7F" w:rsidRPr="00F46458" w:rsidRDefault="00277E55" w:rsidP="004671EB">
            <w:r>
              <w:t>1</w:t>
            </w:r>
          </w:p>
        </w:tc>
        <w:tc>
          <w:tcPr>
            <w:tcW w:w="2976" w:type="dxa"/>
          </w:tcPr>
          <w:p w14:paraId="2CB76E6D" w14:textId="77777777" w:rsidR="00747B7F" w:rsidRPr="00F46458" w:rsidRDefault="00277E55" w:rsidP="004671EB">
            <w:r>
              <w:t>Garantir interligação das páginas iniciais ( visitante )</w:t>
            </w:r>
          </w:p>
        </w:tc>
        <w:tc>
          <w:tcPr>
            <w:tcW w:w="1245" w:type="dxa"/>
          </w:tcPr>
          <w:p w14:paraId="141429A3" w14:textId="77777777" w:rsidR="00747B7F" w:rsidRPr="00F46458" w:rsidRDefault="00277E55" w:rsidP="004671EB">
            <w:r>
              <w:t>Mahumane, Júlia carlos</w:t>
            </w:r>
          </w:p>
        </w:tc>
        <w:tc>
          <w:tcPr>
            <w:tcW w:w="1008" w:type="dxa"/>
          </w:tcPr>
          <w:p w14:paraId="648E041D" w14:textId="77777777" w:rsidR="00747B7F" w:rsidRPr="00F46458" w:rsidRDefault="00277E55" w:rsidP="004671EB">
            <w:r>
              <w:t>10.11.2018</w:t>
            </w:r>
          </w:p>
        </w:tc>
        <w:tc>
          <w:tcPr>
            <w:tcW w:w="1033" w:type="dxa"/>
          </w:tcPr>
          <w:p w14:paraId="3740CBB0" w14:textId="77777777" w:rsidR="00747B7F" w:rsidRPr="00F46458" w:rsidRDefault="00277E55" w:rsidP="004671EB">
            <w:r>
              <w:t>26.11.2018</w:t>
            </w:r>
          </w:p>
        </w:tc>
      </w:tr>
    </w:tbl>
    <w:p w14:paraId="79060BCC" w14:textId="77777777" w:rsidR="00747B7F" w:rsidRDefault="00747B7F" w:rsidP="00747B7F"/>
    <w:p w14:paraId="77FF8073" w14:textId="77777777"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14:paraId="3299B37D" w14:textId="77777777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14:paraId="1FEFB8FC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4A98631A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14:paraId="531EC831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14:paraId="5EF2E148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26B96D10" w14:textId="77777777"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14:paraId="476F93F1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4D87907C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4BEC939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063A8A4B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0ED81905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13448A05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14:paraId="7B8709C9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1E8B7240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6AAB1BA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3D711A6A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370F394A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5E158B1F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14:paraId="068F68F2" w14:textId="77777777" w:rsidR="006E42B1" w:rsidRPr="00F4262A" w:rsidRDefault="006E42B1" w:rsidP="006E42B1"/>
    <w:p w14:paraId="46B9C862" w14:textId="77777777" w:rsidR="006E42B1" w:rsidRPr="00F4262A" w:rsidRDefault="006E42B1" w:rsidP="006E42B1">
      <w:pPr>
        <w:pStyle w:val="Heading1"/>
      </w:pPr>
      <w:r w:rsidRPr="00F4262A">
        <w:t>Informações adicionais</w:t>
      </w:r>
    </w:p>
    <w:p w14:paraId="6049217B" w14:textId="77777777" w:rsidR="008843C9" w:rsidRDefault="00277E55" w:rsidP="003D377B">
      <w:r>
        <w:t xml:space="preserve">Feita uma análise, foi acordado que áte </w:t>
      </w:r>
      <w:bookmarkStart w:id="0" w:name="_GoBack"/>
      <w:bookmarkEnd w:id="0"/>
      <w:r>
        <w:t xml:space="preserve"> 30.11.2018  devem ser entregues as páginas iniciais (visitantes) ou estar funcionais para progressar a outras partes e fazer a entrega das mesmas ao cliente.</w:t>
      </w:r>
    </w:p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D41BB" w14:textId="77777777" w:rsidR="00CC059A" w:rsidRDefault="00CC059A" w:rsidP="005E1593">
      <w:r>
        <w:separator/>
      </w:r>
    </w:p>
  </w:endnote>
  <w:endnote w:type="continuationSeparator" w:id="0">
    <w:p w14:paraId="3EB56979" w14:textId="77777777" w:rsidR="00CC059A" w:rsidRDefault="00CC059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1103017B" w14:textId="77777777" w:rsidTr="00EE03D7">
      <w:trPr>
        <w:jc w:val="center"/>
      </w:trPr>
      <w:tc>
        <w:tcPr>
          <w:tcW w:w="2740" w:type="dxa"/>
          <w:vAlign w:val="center"/>
        </w:tcPr>
        <w:p w14:paraId="2D018302" w14:textId="77777777"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2E0BAD45" w14:textId="77777777"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13BF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13BF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14:paraId="62286E5B" w14:textId="77777777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3B5C7981" w14:textId="77777777"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65AE1354" w14:textId="77777777"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441E8807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24108" w14:textId="77777777" w:rsidR="00CC059A" w:rsidRDefault="00CC059A" w:rsidP="005E1593">
      <w:r>
        <w:separator/>
      </w:r>
    </w:p>
  </w:footnote>
  <w:footnote w:type="continuationSeparator" w:id="0">
    <w:p w14:paraId="2E9F9390" w14:textId="77777777" w:rsidR="00CC059A" w:rsidRDefault="00CC059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14:paraId="67DB631A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2EF06F97" w14:textId="77777777"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58F5C6E0" w14:textId="77777777" w:rsidR="00EE03D7" w:rsidRPr="00AD691F" w:rsidRDefault="00007D3C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122B8347" wp14:editId="2A57E4AE">
                <wp:extent cx="933450" cy="9334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mi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14:paraId="0AD74C71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6675D394" w14:textId="77777777" w:rsidR="00EE03D7" w:rsidRPr="003D63E0" w:rsidRDefault="00007D3C" w:rsidP="002D679E">
          <w:pPr>
            <w:pStyle w:val="Header"/>
            <w:rPr>
              <w:sz w:val="22"/>
              <w:szCs w:val="22"/>
            </w:rPr>
          </w:pPr>
          <w:r w:rsidRPr="00007D3C">
            <w:rPr>
              <w:sz w:val="40"/>
            </w:rPr>
            <w:t>Centro Infantil Amiguinhos do Rei</w:t>
          </w:r>
        </w:p>
      </w:tc>
      <w:tc>
        <w:tcPr>
          <w:tcW w:w="1956" w:type="dxa"/>
          <w:vMerge/>
          <w:vAlign w:val="center"/>
        </w:tcPr>
        <w:p w14:paraId="5142CDA0" w14:textId="77777777"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14:paraId="009C5250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07D3C"/>
    <w:rsid w:val="000216C3"/>
    <w:rsid w:val="00032B86"/>
    <w:rsid w:val="000E2853"/>
    <w:rsid w:val="001823F7"/>
    <w:rsid w:val="00195AE8"/>
    <w:rsid w:val="001A3A85"/>
    <w:rsid w:val="001D497F"/>
    <w:rsid w:val="001F2E2F"/>
    <w:rsid w:val="001F3D30"/>
    <w:rsid w:val="00204A01"/>
    <w:rsid w:val="00274187"/>
    <w:rsid w:val="00277E55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B2855"/>
    <w:rsid w:val="004B60F1"/>
    <w:rsid w:val="004E0C71"/>
    <w:rsid w:val="00522870"/>
    <w:rsid w:val="0055540E"/>
    <w:rsid w:val="005673D2"/>
    <w:rsid w:val="005E1593"/>
    <w:rsid w:val="005F487B"/>
    <w:rsid w:val="006419CA"/>
    <w:rsid w:val="00663704"/>
    <w:rsid w:val="006A233C"/>
    <w:rsid w:val="006C42B5"/>
    <w:rsid w:val="006E42B1"/>
    <w:rsid w:val="00743E89"/>
    <w:rsid w:val="00747B7F"/>
    <w:rsid w:val="007A054B"/>
    <w:rsid w:val="007E3BFD"/>
    <w:rsid w:val="007F4991"/>
    <w:rsid w:val="00842903"/>
    <w:rsid w:val="00871E89"/>
    <w:rsid w:val="008843C9"/>
    <w:rsid w:val="00894080"/>
    <w:rsid w:val="00A13BFD"/>
    <w:rsid w:val="00A52E31"/>
    <w:rsid w:val="00AD6432"/>
    <w:rsid w:val="00AE1992"/>
    <w:rsid w:val="00C047A4"/>
    <w:rsid w:val="00C52528"/>
    <w:rsid w:val="00C5503D"/>
    <w:rsid w:val="00CC059A"/>
    <w:rsid w:val="00CC196E"/>
    <w:rsid w:val="00CE2B3B"/>
    <w:rsid w:val="00D124E0"/>
    <w:rsid w:val="00D175D8"/>
    <w:rsid w:val="00D37957"/>
    <w:rsid w:val="00D43615"/>
    <w:rsid w:val="00D92CA5"/>
    <w:rsid w:val="00E34C15"/>
    <w:rsid w:val="00E85FEF"/>
    <w:rsid w:val="00EA1FAE"/>
    <w:rsid w:val="00EE03D7"/>
    <w:rsid w:val="00EE5DA6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0DA00B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F0"/>
    <w:rsid w:val="000635F3"/>
    <w:rsid w:val="002601F0"/>
    <w:rsid w:val="00264EF8"/>
    <w:rsid w:val="003563C2"/>
    <w:rsid w:val="00740940"/>
    <w:rsid w:val="009B0FF6"/>
    <w:rsid w:val="00AB0C05"/>
    <w:rsid w:val="00AC21A9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</TotalTime>
  <Pages>2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Júlia Carlos Mahumane</cp:lastModifiedBy>
  <cp:revision>5</cp:revision>
  <dcterms:created xsi:type="dcterms:W3CDTF">2018-11-20T22:31:00Z</dcterms:created>
  <dcterms:modified xsi:type="dcterms:W3CDTF">2018-11-20T22:49:00Z</dcterms:modified>
</cp:coreProperties>
</file>