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40FC1FEE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031F8D87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6C8538AD" w14:textId="77777777" w:rsidR="006E42B1" w:rsidRPr="00E221BD" w:rsidRDefault="007B582F" w:rsidP="00637831">
            <w:r>
              <w:t>28</w:t>
            </w:r>
            <w:r w:rsidR="006E42B1">
              <w:t>/</w:t>
            </w:r>
            <w:r w:rsidR="00287739">
              <w:t>10</w:t>
            </w:r>
            <w:r w:rsidR="006E42B1">
              <w:t>/</w:t>
            </w:r>
            <w:r w:rsidR="000216C3">
              <w:t>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4DDC2D60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12C59544" w14:textId="77777777" w:rsidR="006E42B1" w:rsidRPr="00E221BD" w:rsidRDefault="000216C3" w:rsidP="00637831">
            <w:r>
              <w:t>1</w:t>
            </w:r>
            <w:r w:rsidR="00287739">
              <w:t>4</w:t>
            </w:r>
            <w:r w:rsidR="006E42B1">
              <w:t>/</w:t>
            </w:r>
            <w:r>
              <w:t>11</w:t>
            </w:r>
            <w:r w:rsidR="006E42B1">
              <w:t>/</w:t>
            </w:r>
            <w:r>
              <w:t>2018</w:t>
            </w:r>
          </w:p>
        </w:tc>
      </w:tr>
    </w:tbl>
    <w:p w14:paraId="2361B937" w14:textId="77777777" w:rsidR="006E42B1" w:rsidRPr="00826E5A" w:rsidRDefault="006E42B1" w:rsidP="006E42B1"/>
    <w:p w14:paraId="770B3EF4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57EBF40D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057B1DE4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5F36620F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45CB610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33C14AC5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195E41EF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014238C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2FA494C4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1FE7031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0216C3" w14:paraId="6933EF7D" w14:textId="77777777" w:rsidTr="003E5600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6922B6A1" w14:textId="77777777" w:rsidR="000216C3" w:rsidRDefault="000216C3" w:rsidP="003E5600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73C52C7B" w14:textId="77777777" w:rsidR="000216C3" w:rsidRDefault="000216C3" w:rsidP="003E5600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6E485D65" w14:textId="77777777" w:rsidR="000216C3" w:rsidRDefault="000216C3" w:rsidP="003E5600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0216C3" w:rsidRPr="00512219" w14:paraId="1035B9A6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08777BBC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6AD28F4B" w14:textId="77777777" w:rsidR="000216C3" w:rsidRPr="00013128" w:rsidRDefault="000216C3" w:rsidP="003E5600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2AD032B3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Finalização do projecto prologado em execesso devido à alguns entraves sofridos.</w:t>
            </w:r>
          </w:p>
        </w:tc>
      </w:tr>
      <w:tr w:rsidR="000216C3" w14:paraId="0776D1FB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781FC6C1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7618D5D1" w14:textId="77777777" w:rsidR="000216C3" w:rsidRPr="00013128" w:rsidRDefault="000216C3" w:rsidP="003E5600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31CFAEEF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0216C3" w:rsidRPr="00512219" w14:paraId="53E41B1C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746244C6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78F561C7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78B50740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atrasos, torna-se deficil obter um escopo desejado.</w:t>
            </w:r>
          </w:p>
        </w:tc>
      </w:tr>
      <w:tr w:rsidR="000216C3" w:rsidRPr="00512219" w14:paraId="49AAF971" w14:textId="77777777" w:rsidTr="003E5600">
        <w:trPr>
          <w:trHeight w:val="305"/>
        </w:trPr>
        <w:tc>
          <w:tcPr>
            <w:tcW w:w="2313" w:type="dxa"/>
            <w:vAlign w:val="center"/>
          </w:tcPr>
          <w:p w14:paraId="70F0DA8F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62FD9489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35383DE3" w14:textId="77777777" w:rsidR="000216C3" w:rsidRPr="00512219" w:rsidRDefault="000216C3" w:rsidP="003E56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3F3044EF" w14:textId="77777777" w:rsidR="006E42B1" w:rsidRDefault="006E42B1" w:rsidP="006E42B1"/>
    <w:p w14:paraId="39D15958" w14:textId="77777777" w:rsidR="006E42B1" w:rsidRDefault="006E42B1" w:rsidP="006E42B1"/>
    <w:p w14:paraId="2F5D5A9D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2B6A041D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28"/>
        <w:gridCol w:w="1128"/>
        <w:gridCol w:w="1022"/>
      </w:tblGrid>
      <w:tr w:rsidR="00F46458" w:rsidRPr="00F46458" w14:paraId="2FED01C5" w14:textId="77777777" w:rsidTr="001823F7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1D2CA687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54FD424A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12E4E209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71C01BE1" w14:textId="77777777" w:rsidR="00F46458" w:rsidRPr="00F46458" w:rsidRDefault="00F46458">
            <w:r w:rsidRPr="00F46458">
              <w:t>Término</w:t>
            </w:r>
          </w:p>
        </w:tc>
        <w:tc>
          <w:tcPr>
            <w:tcW w:w="1022" w:type="dxa"/>
            <w:shd w:val="clear" w:color="auto" w:fill="DBE5F1" w:themeFill="accent1" w:themeFillTint="33"/>
          </w:tcPr>
          <w:p w14:paraId="71FA71CF" w14:textId="77777777" w:rsidR="00F46458" w:rsidRPr="00F46458" w:rsidRDefault="00F46458">
            <w:r w:rsidRPr="00F46458">
              <w:t>Status</w:t>
            </w:r>
          </w:p>
        </w:tc>
      </w:tr>
      <w:tr w:rsidR="000216C3" w:rsidRPr="00F46458" w14:paraId="28D824EC" w14:textId="77777777" w:rsidTr="001823F7">
        <w:trPr>
          <w:trHeight w:val="270"/>
        </w:trPr>
        <w:tc>
          <w:tcPr>
            <w:tcW w:w="785" w:type="dxa"/>
            <w:noWrap/>
          </w:tcPr>
          <w:p w14:paraId="3269A7E0" w14:textId="77777777" w:rsidR="000216C3" w:rsidRPr="00F46458" w:rsidRDefault="000216C3" w:rsidP="00F46458">
            <w:r>
              <w:t>1</w:t>
            </w:r>
          </w:p>
        </w:tc>
        <w:tc>
          <w:tcPr>
            <w:tcW w:w="4264" w:type="dxa"/>
            <w:noWrap/>
          </w:tcPr>
          <w:p w14:paraId="1A5A16E4" w14:textId="77777777" w:rsidR="000216C3" w:rsidRPr="00F46458" w:rsidRDefault="000216C3">
            <w:r>
              <w:t>Enviar referência de pagamento e confirmação de pagamento</w:t>
            </w:r>
          </w:p>
        </w:tc>
        <w:tc>
          <w:tcPr>
            <w:tcW w:w="1128" w:type="dxa"/>
            <w:noWrap/>
          </w:tcPr>
          <w:p w14:paraId="0D2CEC7E" w14:textId="77777777" w:rsidR="000216C3" w:rsidRPr="00F46458" w:rsidRDefault="00EA1FAE" w:rsidP="00F46458">
            <w:r>
              <w:t>29.10.2018</w:t>
            </w:r>
          </w:p>
        </w:tc>
        <w:tc>
          <w:tcPr>
            <w:tcW w:w="1128" w:type="dxa"/>
            <w:noWrap/>
          </w:tcPr>
          <w:p w14:paraId="0F795214" w14:textId="77777777" w:rsidR="000216C3" w:rsidRPr="00F46458" w:rsidRDefault="00EA1FAE" w:rsidP="00F46458">
            <w:r>
              <w:t>14.11.2018</w:t>
            </w:r>
          </w:p>
        </w:tc>
        <w:tc>
          <w:tcPr>
            <w:tcW w:w="1022" w:type="dxa"/>
          </w:tcPr>
          <w:p w14:paraId="3C4E7480" w14:textId="77777777" w:rsidR="000216C3" w:rsidRPr="00F46458" w:rsidRDefault="00EA1FAE">
            <w:r>
              <w:t>Em progresso</w:t>
            </w:r>
          </w:p>
        </w:tc>
      </w:tr>
      <w:tr w:rsidR="00EA1FAE" w:rsidRPr="00F46458" w14:paraId="1122BD74" w14:textId="77777777" w:rsidTr="001823F7">
        <w:trPr>
          <w:trHeight w:val="270"/>
        </w:trPr>
        <w:tc>
          <w:tcPr>
            <w:tcW w:w="785" w:type="dxa"/>
            <w:noWrap/>
          </w:tcPr>
          <w:p w14:paraId="070D4416" w14:textId="77777777" w:rsidR="00EA1FAE" w:rsidRPr="00F46458" w:rsidRDefault="00EA1FAE" w:rsidP="00EA1FAE">
            <w:r>
              <w:t>2</w:t>
            </w:r>
          </w:p>
        </w:tc>
        <w:tc>
          <w:tcPr>
            <w:tcW w:w="4264" w:type="dxa"/>
            <w:noWrap/>
          </w:tcPr>
          <w:p w14:paraId="22F9A502" w14:textId="77777777" w:rsidR="00EA1FAE" w:rsidRPr="00F46458" w:rsidRDefault="00EA1FAE" w:rsidP="00EA1FAE">
            <w:r>
              <w:t>Reconhecer os dados de login</w:t>
            </w:r>
          </w:p>
        </w:tc>
        <w:tc>
          <w:tcPr>
            <w:tcW w:w="1128" w:type="dxa"/>
            <w:noWrap/>
          </w:tcPr>
          <w:p w14:paraId="5E3C0D39" w14:textId="77777777" w:rsidR="00EA1FAE" w:rsidRPr="00F46458" w:rsidRDefault="00EA1FAE" w:rsidP="00EA1FAE">
            <w:r>
              <w:t>24.10.2018</w:t>
            </w:r>
          </w:p>
        </w:tc>
        <w:tc>
          <w:tcPr>
            <w:tcW w:w="1128" w:type="dxa"/>
            <w:noWrap/>
          </w:tcPr>
          <w:p w14:paraId="40D43932" w14:textId="77777777" w:rsidR="00EA1FAE" w:rsidRPr="00F46458" w:rsidRDefault="00EA1FAE" w:rsidP="00EA1FAE">
            <w:r>
              <w:t>1.11.2018</w:t>
            </w:r>
          </w:p>
        </w:tc>
        <w:tc>
          <w:tcPr>
            <w:tcW w:w="1022" w:type="dxa"/>
          </w:tcPr>
          <w:p w14:paraId="28A305D0" w14:textId="77777777" w:rsidR="00EA1FAE" w:rsidRPr="00F46458" w:rsidRDefault="00EA1FAE" w:rsidP="00EA1FAE">
            <w:r>
              <w:t>Em progresso</w:t>
            </w:r>
          </w:p>
        </w:tc>
      </w:tr>
      <w:tr w:rsidR="00EA1FAE" w:rsidRPr="00F46458" w14:paraId="03F2B4E0" w14:textId="77777777" w:rsidTr="001823F7">
        <w:trPr>
          <w:trHeight w:val="270"/>
        </w:trPr>
        <w:tc>
          <w:tcPr>
            <w:tcW w:w="785" w:type="dxa"/>
            <w:noWrap/>
          </w:tcPr>
          <w:p w14:paraId="7CCACA27" w14:textId="77777777" w:rsidR="00EA1FAE" w:rsidRPr="00F46458" w:rsidRDefault="00EA1FAE" w:rsidP="00EA1FAE">
            <w:r>
              <w:t>3</w:t>
            </w:r>
          </w:p>
        </w:tc>
        <w:tc>
          <w:tcPr>
            <w:tcW w:w="4264" w:type="dxa"/>
            <w:noWrap/>
          </w:tcPr>
          <w:p w14:paraId="0ABA3128" w14:textId="77777777" w:rsidR="00EA1FAE" w:rsidRPr="00F46458" w:rsidRDefault="00EA1FAE" w:rsidP="00EA1FAE">
            <w:r>
              <w:t>Criar a tela de login</w:t>
            </w:r>
          </w:p>
        </w:tc>
        <w:tc>
          <w:tcPr>
            <w:tcW w:w="1128" w:type="dxa"/>
            <w:noWrap/>
          </w:tcPr>
          <w:p w14:paraId="23FC9018" w14:textId="77777777" w:rsidR="00EA1FAE" w:rsidRPr="00F46458" w:rsidRDefault="00EA1FAE" w:rsidP="00EA1FAE">
            <w:r>
              <w:t>29.10.2018</w:t>
            </w:r>
          </w:p>
        </w:tc>
        <w:tc>
          <w:tcPr>
            <w:tcW w:w="1128" w:type="dxa"/>
            <w:noWrap/>
          </w:tcPr>
          <w:p w14:paraId="2B30A3EA" w14:textId="77777777" w:rsidR="00EA1FAE" w:rsidRPr="00F46458" w:rsidRDefault="00EA1FAE" w:rsidP="00EA1FAE">
            <w:r>
              <w:t>14.11.2018</w:t>
            </w:r>
          </w:p>
        </w:tc>
        <w:tc>
          <w:tcPr>
            <w:tcW w:w="1022" w:type="dxa"/>
          </w:tcPr>
          <w:p w14:paraId="040D0E85" w14:textId="77777777" w:rsidR="00EA1FAE" w:rsidRPr="00F46458" w:rsidRDefault="001823F7" w:rsidP="00EA1FAE">
            <w:r>
              <w:t>feito</w:t>
            </w:r>
          </w:p>
        </w:tc>
      </w:tr>
      <w:tr w:rsidR="001823F7" w:rsidRPr="00F46458" w14:paraId="32700EF0" w14:textId="77777777" w:rsidTr="001823F7">
        <w:trPr>
          <w:trHeight w:val="270"/>
        </w:trPr>
        <w:tc>
          <w:tcPr>
            <w:tcW w:w="785" w:type="dxa"/>
            <w:noWrap/>
          </w:tcPr>
          <w:p w14:paraId="11119D77" w14:textId="77777777" w:rsidR="001823F7" w:rsidRPr="00F46458" w:rsidRDefault="001823F7" w:rsidP="001823F7">
            <w:pPr>
              <w:jc w:val="left"/>
            </w:pPr>
            <w:r>
              <w:t>4</w:t>
            </w:r>
          </w:p>
        </w:tc>
        <w:tc>
          <w:tcPr>
            <w:tcW w:w="4264" w:type="dxa"/>
            <w:noWrap/>
          </w:tcPr>
          <w:p w14:paraId="6BD29886" w14:textId="77777777" w:rsidR="001823F7" w:rsidRPr="00F46458" w:rsidRDefault="001823F7" w:rsidP="001823F7">
            <w:pPr>
              <w:jc w:val="left"/>
            </w:pPr>
            <w:r>
              <w:t>Criação do projecto em laravel</w:t>
            </w:r>
          </w:p>
        </w:tc>
        <w:tc>
          <w:tcPr>
            <w:tcW w:w="1128" w:type="dxa"/>
            <w:noWrap/>
          </w:tcPr>
          <w:p w14:paraId="093232A9" w14:textId="77777777" w:rsidR="001823F7" w:rsidRPr="00F46458" w:rsidRDefault="001823F7" w:rsidP="001823F7">
            <w:pPr>
              <w:jc w:val="left"/>
            </w:pPr>
            <w:r>
              <w:t>28.10.2018</w:t>
            </w:r>
          </w:p>
        </w:tc>
        <w:tc>
          <w:tcPr>
            <w:tcW w:w="1128" w:type="dxa"/>
            <w:noWrap/>
          </w:tcPr>
          <w:p w14:paraId="65CE391C" w14:textId="77777777" w:rsidR="001823F7" w:rsidRPr="00F46458" w:rsidRDefault="001823F7" w:rsidP="001823F7">
            <w:pPr>
              <w:jc w:val="left"/>
            </w:pPr>
            <w:r>
              <w:t>29.10.2018</w:t>
            </w:r>
          </w:p>
        </w:tc>
        <w:tc>
          <w:tcPr>
            <w:tcW w:w="1022" w:type="dxa"/>
          </w:tcPr>
          <w:p w14:paraId="3371DE75" w14:textId="77777777" w:rsidR="001823F7" w:rsidRPr="00F46458" w:rsidRDefault="001823F7" w:rsidP="001823F7">
            <w:r>
              <w:t>Em progresso</w:t>
            </w:r>
          </w:p>
        </w:tc>
      </w:tr>
      <w:tr w:rsidR="001823F7" w:rsidRPr="00F46458" w14:paraId="6468464D" w14:textId="77777777" w:rsidTr="001823F7">
        <w:trPr>
          <w:trHeight w:val="270"/>
        </w:trPr>
        <w:tc>
          <w:tcPr>
            <w:tcW w:w="785" w:type="dxa"/>
            <w:noWrap/>
          </w:tcPr>
          <w:p w14:paraId="0FF9DE43" w14:textId="77777777" w:rsidR="001823F7" w:rsidRDefault="001823F7" w:rsidP="001823F7">
            <w:r>
              <w:t>5</w:t>
            </w:r>
          </w:p>
        </w:tc>
        <w:tc>
          <w:tcPr>
            <w:tcW w:w="4264" w:type="dxa"/>
            <w:noWrap/>
          </w:tcPr>
          <w:p w14:paraId="7FD07858" w14:textId="77777777" w:rsidR="001823F7" w:rsidRDefault="001823F7" w:rsidP="001823F7">
            <w:r>
              <w:t>Implementar o desenho de interfaces</w:t>
            </w:r>
          </w:p>
        </w:tc>
        <w:tc>
          <w:tcPr>
            <w:tcW w:w="1128" w:type="dxa"/>
            <w:noWrap/>
          </w:tcPr>
          <w:p w14:paraId="7BA5B729" w14:textId="77777777" w:rsidR="001823F7" w:rsidRDefault="001823F7" w:rsidP="001823F7">
            <w:r>
              <w:t>27.10.2018</w:t>
            </w:r>
          </w:p>
        </w:tc>
        <w:tc>
          <w:tcPr>
            <w:tcW w:w="1128" w:type="dxa"/>
            <w:noWrap/>
          </w:tcPr>
          <w:p w14:paraId="1F708F04" w14:textId="77777777" w:rsidR="001823F7" w:rsidRDefault="001823F7" w:rsidP="001823F7">
            <w:r>
              <w:t>17.11.2018</w:t>
            </w:r>
          </w:p>
        </w:tc>
        <w:tc>
          <w:tcPr>
            <w:tcW w:w="1022" w:type="dxa"/>
          </w:tcPr>
          <w:p w14:paraId="3C2B4E51" w14:textId="77777777" w:rsidR="001823F7" w:rsidRPr="00F46458" w:rsidRDefault="001823F7" w:rsidP="001823F7">
            <w:r>
              <w:t>Em progresso</w:t>
            </w:r>
          </w:p>
        </w:tc>
      </w:tr>
      <w:tr w:rsidR="00EA1FAE" w:rsidRPr="00F46458" w14:paraId="02F88F2C" w14:textId="77777777" w:rsidTr="001823F7">
        <w:trPr>
          <w:trHeight w:val="270"/>
        </w:trPr>
        <w:tc>
          <w:tcPr>
            <w:tcW w:w="785" w:type="dxa"/>
            <w:noWrap/>
          </w:tcPr>
          <w:p w14:paraId="0F5DDFC0" w14:textId="77777777" w:rsidR="00EA1FAE" w:rsidRDefault="00EA1FAE" w:rsidP="00EA1FAE">
            <w:r>
              <w:t>6</w:t>
            </w:r>
          </w:p>
        </w:tc>
        <w:tc>
          <w:tcPr>
            <w:tcW w:w="4264" w:type="dxa"/>
            <w:noWrap/>
          </w:tcPr>
          <w:p w14:paraId="1F5D922F" w14:textId="77777777" w:rsidR="00EA1FAE" w:rsidRDefault="00EA1FAE" w:rsidP="00EA1FAE">
            <w:r>
              <w:t>Criação do repositório</w:t>
            </w:r>
          </w:p>
        </w:tc>
        <w:tc>
          <w:tcPr>
            <w:tcW w:w="1128" w:type="dxa"/>
            <w:noWrap/>
          </w:tcPr>
          <w:p w14:paraId="63BDC8D9" w14:textId="77777777" w:rsidR="00EA1FAE" w:rsidRPr="00F46458" w:rsidRDefault="00EA1FAE" w:rsidP="00EA1FAE">
            <w:r>
              <w:t>10.10.2018</w:t>
            </w:r>
          </w:p>
        </w:tc>
        <w:tc>
          <w:tcPr>
            <w:tcW w:w="1128" w:type="dxa"/>
            <w:noWrap/>
          </w:tcPr>
          <w:p w14:paraId="02CF1A62" w14:textId="77777777" w:rsidR="00EA1FAE" w:rsidRPr="00F46458" w:rsidRDefault="00EA1FAE" w:rsidP="00EA1FAE">
            <w:r>
              <w:t>11.10.2018</w:t>
            </w:r>
          </w:p>
        </w:tc>
        <w:tc>
          <w:tcPr>
            <w:tcW w:w="1022" w:type="dxa"/>
          </w:tcPr>
          <w:p w14:paraId="5E33C424" w14:textId="77777777" w:rsidR="00EA1FAE" w:rsidRPr="00F46458" w:rsidRDefault="00EA1FAE" w:rsidP="00EA1FAE">
            <w:r>
              <w:t>feito</w:t>
            </w:r>
          </w:p>
        </w:tc>
      </w:tr>
      <w:tr w:rsidR="00EA1FAE" w:rsidRPr="00F46458" w14:paraId="544195F3" w14:textId="77777777" w:rsidTr="001823F7">
        <w:trPr>
          <w:trHeight w:val="270"/>
        </w:trPr>
        <w:tc>
          <w:tcPr>
            <w:tcW w:w="785" w:type="dxa"/>
            <w:noWrap/>
          </w:tcPr>
          <w:p w14:paraId="1499394B" w14:textId="77777777" w:rsidR="00EA1FAE" w:rsidRDefault="00BE648C" w:rsidP="00EA1FAE">
            <w:r>
              <w:t>7</w:t>
            </w:r>
          </w:p>
        </w:tc>
        <w:tc>
          <w:tcPr>
            <w:tcW w:w="4264" w:type="dxa"/>
            <w:noWrap/>
          </w:tcPr>
          <w:p w14:paraId="5537AF77" w14:textId="77777777" w:rsidR="00EA1FAE" w:rsidRDefault="00EA1FAE" w:rsidP="00EA1FAE">
            <w:r>
              <w:t>Colocar o codigo a disposição do grupo</w:t>
            </w:r>
          </w:p>
        </w:tc>
        <w:tc>
          <w:tcPr>
            <w:tcW w:w="1128" w:type="dxa"/>
            <w:noWrap/>
          </w:tcPr>
          <w:p w14:paraId="54534212" w14:textId="77777777" w:rsidR="00EA1FAE" w:rsidRPr="00F46458" w:rsidRDefault="00EA1FAE" w:rsidP="00EA1FAE">
            <w:pPr>
              <w:jc w:val="left"/>
            </w:pPr>
            <w:r>
              <w:t>28.10.2018</w:t>
            </w:r>
          </w:p>
        </w:tc>
        <w:tc>
          <w:tcPr>
            <w:tcW w:w="1128" w:type="dxa"/>
            <w:noWrap/>
          </w:tcPr>
          <w:p w14:paraId="191A7E37" w14:textId="77777777" w:rsidR="00EA1FAE" w:rsidRPr="00F46458" w:rsidRDefault="00EA1FAE" w:rsidP="00EA1FAE">
            <w:pPr>
              <w:jc w:val="left"/>
            </w:pPr>
            <w:r>
              <w:t>29.10.2018</w:t>
            </w:r>
          </w:p>
        </w:tc>
        <w:tc>
          <w:tcPr>
            <w:tcW w:w="1022" w:type="dxa"/>
          </w:tcPr>
          <w:p w14:paraId="2868B702" w14:textId="77777777" w:rsidR="00EA1FAE" w:rsidRPr="00F46458" w:rsidRDefault="001823F7" w:rsidP="00EA1FAE">
            <w:r>
              <w:t>Em progresso</w:t>
            </w:r>
          </w:p>
        </w:tc>
      </w:tr>
    </w:tbl>
    <w:p w14:paraId="73227D64" w14:textId="77777777" w:rsidR="006E42B1" w:rsidRDefault="006E42B1" w:rsidP="006E42B1"/>
    <w:p w14:paraId="0D3157AC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569A1BC4" w14:textId="77777777" w:rsidTr="003C0609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8FD1C27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612DE69F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8F55587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36DEE7DF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07228F6" w14:textId="77777777" w:rsidR="00F46458" w:rsidRPr="00F46458" w:rsidRDefault="00F46458">
            <w:r w:rsidRPr="00F46458">
              <w:t>Término</w:t>
            </w:r>
          </w:p>
        </w:tc>
      </w:tr>
      <w:tr w:rsidR="00277E55" w:rsidRPr="00F46458" w14:paraId="1D703B5E" w14:textId="77777777" w:rsidTr="003C0609">
        <w:trPr>
          <w:trHeight w:val="300"/>
        </w:trPr>
        <w:tc>
          <w:tcPr>
            <w:tcW w:w="803" w:type="dxa"/>
          </w:tcPr>
          <w:p w14:paraId="71280318" w14:textId="77777777" w:rsidR="00277E55" w:rsidRPr="00F46458" w:rsidRDefault="00277E55" w:rsidP="00277E55">
            <w:r>
              <w:t>3</w:t>
            </w:r>
          </w:p>
        </w:tc>
        <w:tc>
          <w:tcPr>
            <w:tcW w:w="2976" w:type="dxa"/>
          </w:tcPr>
          <w:p w14:paraId="270BA835" w14:textId="77777777" w:rsidR="00277E55" w:rsidRPr="00F46458" w:rsidRDefault="00277E55" w:rsidP="00277E55">
            <w:r>
              <w:t>Criar a tela de login</w:t>
            </w:r>
          </w:p>
        </w:tc>
        <w:tc>
          <w:tcPr>
            <w:tcW w:w="1245" w:type="dxa"/>
          </w:tcPr>
          <w:p w14:paraId="0540AFBB" w14:textId="77777777" w:rsidR="00277E55" w:rsidRPr="00F46458" w:rsidRDefault="00277E55" w:rsidP="00277E55">
            <w:r>
              <w:t>Mahumane, Júlia carlos</w:t>
            </w:r>
          </w:p>
        </w:tc>
        <w:tc>
          <w:tcPr>
            <w:tcW w:w="1128" w:type="dxa"/>
          </w:tcPr>
          <w:p w14:paraId="1DA24E6F" w14:textId="77777777" w:rsidR="00277E55" w:rsidRPr="00F46458" w:rsidRDefault="00277E55" w:rsidP="00277E55">
            <w:r>
              <w:t>24.10.2018</w:t>
            </w:r>
          </w:p>
        </w:tc>
        <w:tc>
          <w:tcPr>
            <w:tcW w:w="1128" w:type="dxa"/>
          </w:tcPr>
          <w:p w14:paraId="76A7C652" w14:textId="77777777" w:rsidR="00277E55" w:rsidRPr="00F46458" w:rsidRDefault="00277E55" w:rsidP="00277E55">
            <w:r>
              <w:t>1.11.2018</w:t>
            </w:r>
          </w:p>
        </w:tc>
      </w:tr>
      <w:tr w:rsidR="00277E55" w:rsidRPr="00F46458" w14:paraId="24C41BB9" w14:textId="77777777" w:rsidTr="003C0609">
        <w:trPr>
          <w:trHeight w:val="300"/>
        </w:trPr>
        <w:tc>
          <w:tcPr>
            <w:tcW w:w="803" w:type="dxa"/>
          </w:tcPr>
          <w:p w14:paraId="10C0C01B" w14:textId="77777777" w:rsidR="00277E55" w:rsidRDefault="00277E55" w:rsidP="00277E55">
            <w:r>
              <w:t>6</w:t>
            </w:r>
          </w:p>
        </w:tc>
        <w:tc>
          <w:tcPr>
            <w:tcW w:w="2976" w:type="dxa"/>
          </w:tcPr>
          <w:p w14:paraId="4D969889" w14:textId="77777777" w:rsidR="00277E55" w:rsidRDefault="00277E55" w:rsidP="00277E55">
            <w:r>
              <w:t>Criação do repositório</w:t>
            </w:r>
          </w:p>
        </w:tc>
        <w:tc>
          <w:tcPr>
            <w:tcW w:w="1245" w:type="dxa"/>
          </w:tcPr>
          <w:p w14:paraId="2566999C" w14:textId="77777777" w:rsidR="00277E55" w:rsidRDefault="00277E55" w:rsidP="00277E55">
            <w:r w:rsidRPr="0019439E">
              <w:t>Mahumane, Júlia carlos</w:t>
            </w:r>
          </w:p>
        </w:tc>
        <w:tc>
          <w:tcPr>
            <w:tcW w:w="1128" w:type="dxa"/>
          </w:tcPr>
          <w:p w14:paraId="6C1FC757" w14:textId="77777777" w:rsidR="00277E55" w:rsidRDefault="00277E55" w:rsidP="00277E55">
            <w:r>
              <w:t>27.10.2018</w:t>
            </w:r>
          </w:p>
        </w:tc>
        <w:tc>
          <w:tcPr>
            <w:tcW w:w="1128" w:type="dxa"/>
          </w:tcPr>
          <w:p w14:paraId="1A2F545C" w14:textId="77777777" w:rsidR="00277E55" w:rsidRDefault="00277E55" w:rsidP="00277E55">
            <w:r>
              <w:t>17.11.2018</w:t>
            </w:r>
          </w:p>
        </w:tc>
      </w:tr>
    </w:tbl>
    <w:p w14:paraId="1B370CBF" w14:textId="6DB77246" w:rsidR="006E42B1" w:rsidRDefault="006E42B1" w:rsidP="00747B7F"/>
    <w:p w14:paraId="31A7D4D4" w14:textId="0E9C83FD" w:rsidR="003C0609" w:rsidRDefault="003C0609" w:rsidP="00747B7F"/>
    <w:p w14:paraId="25803284" w14:textId="77777777" w:rsidR="003C0609" w:rsidRDefault="003C0609" w:rsidP="00747B7F"/>
    <w:p w14:paraId="29F0C0B2" w14:textId="77777777" w:rsidR="00277E55" w:rsidRDefault="00277E55" w:rsidP="00747B7F"/>
    <w:p w14:paraId="141D472E" w14:textId="77777777" w:rsidR="00277E55" w:rsidRDefault="00277E55" w:rsidP="00747B7F"/>
    <w:p w14:paraId="4240735F" w14:textId="77777777" w:rsidR="00277E55" w:rsidRDefault="00277E55" w:rsidP="00747B7F"/>
    <w:p w14:paraId="3D96DE2D" w14:textId="77777777" w:rsidR="006E42B1" w:rsidRDefault="006E42B1" w:rsidP="006E42B1">
      <w:pPr>
        <w:pStyle w:val="Heading1"/>
      </w:pPr>
      <w:r w:rsidRPr="00F4262A">
        <w:lastRenderedPageBreak/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14:paraId="464B89F1" w14:textId="77777777" w:rsidTr="007B582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5FD635F1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7E05756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4835097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CB77C3C" w14:textId="77777777" w:rsidR="00747B7F" w:rsidRPr="00F46458" w:rsidRDefault="00747B7F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1625D94C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450E07BC" w14:textId="77777777" w:rsidR="00747B7F" w:rsidRPr="00F46458" w:rsidRDefault="00747B7F">
            <w:r w:rsidRPr="00F46458">
              <w:t>Status</w:t>
            </w:r>
          </w:p>
        </w:tc>
      </w:tr>
      <w:tr w:rsidR="00277E55" w:rsidRPr="00F46458" w14:paraId="7691C966" w14:textId="77777777" w:rsidTr="007B582F">
        <w:trPr>
          <w:trHeight w:val="240"/>
        </w:trPr>
        <w:tc>
          <w:tcPr>
            <w:tcW w:w="803" w:type="dxa"/>
          </w:tcPr>
          <w:p w14:paraId="5AF7C9CD" w14:textId="77777777" w:rsidR="00277E55" w:rsidRPr="00F46458" w:rsidRDefault="00277E55" w:rsidP="00277E55">
            <w:r>
              <w:t>1</w:t>
            </w:r>
          </w:p>
        </w:tc>
        <w:tc>
          <w:tcPr>
            <w:tcW w:w="2976" w:type="dxa"/>
          </w:tcPr>
          <w:p w14:paraId="6F05A2D9" w14:textId="77777777" w:rsidR="00277E55" w:rsidRPr="00F46458" w:rsidRDefault="00277E55" w:rsidP="00277E55">
            <w:r>
              <w:t>Enviar referência de pagamento e confirmação de pagamento</w:t>
            </w:r>
          </w:p>
        </w:tc>
        <w:tc>
          <w:tcPr>
            <w:tcW w:w="1245" w:type="dxa"/>
          </w:tcPr>
          <w:p w14:paraId="464555D1" w14:textId="77777777" w:rsidR="00277E55" w:rsidRPr="00F46458" w:rsidRDefault="00277E55" w:rsidP="00277E55">
            <w:r>
              <w:t>Mahumane, Júlia carlos</w:t>
            </w:r>
          </w:p>
        </w:tc>
        <w:tc>
          <w:tcPr>
            <w:tcW w:w="1128" w:type="dxa"/>
          </w:tcPr>
          <w:p w14:paraId="6CFA1DD9" w14:textId="77777777" w:rsidR="00277E55" w:rsidRPr="00F46458" w:rsidRDefault="00277E55" w:rsidP="00277E55">
            <w:r>
              <w:t>29.10.2018</w:t>
            </w:r>
          </w:p>
        </w:tc>
        <w:tc>
          <w:tcPr>
            <w:tcW w:w="1128" w:type="dxa"/>
          </w:tcPr>
          <w:p w14:paraId="5257EF63" w14:textId="77777777" w:rsidR="00277E55" w:rsidRPr="00F46458" w:rsidRDefault="00277E55" w:rsidP="00277E55">
            <w:r>
              <w:t>14.11.2018</w:t>
            </w:r>
          </w:p>
        </w:tc>
        <w:tc>
          <w:tcPr>
            <w:tcW w:w="1167" w:type="dxa"/>
          </w:tcPr>
          <w:p w14:paraId="128795FD" w14:textId="77777777" w:rsidR="00277E55" w:rsidRPr="00F46458" w:rsidRDefault="00277E55" w:rsidP="00277E55">
            <w:r>
              <w:t>Em Progresso</w:t>
            </w:r>
          </w:p>
        </w:tc>
      </w:tr>
      <w:tr w:rsidR="00277E55" w:rsidRPr="00F46458" w14:paraId="6AD25105" w14:textId="77777777" w:rsidTr="007B582F">
        <w:trPr>
          <w:trHeight w:val="240"/>
        </w:trPr>
        <w:tc>
          <w:tcPr>
            <w:tcW w:w="803" w:type="dxa"/>
          </w:tcPr>
          <w:p w14:paraId="51E83AA0" w14:textId="77777777" w:rsidR="00277E55" w:rsidRPr="00F46458" w:rsidRDefault="00277E55" w:rsidP="00277E55">
            <w:r>
              <w:t>2</w:t>
            </w:r>
          </w:p>
        </w:tc>
        <w:tc>
          <w:tcPr>
            <w:tcW w:w="2976" w:type="dxa"/>
          </w:tcPr>
          <w:p w14:paraId="551DED9B" w14:textId="77777777" w:rsidR="00277E55" w:rsidRPr="00F46458" w:rsidRDefault="00277E55" w:rsidP="00277E55">
            <w:r>
              <w:t>Reconhecer os dados de login</w:t>
            </w:r>
          </w:p>
        </w:tc>
        <w:tc>
          <w:tcPr>
            <w:tcW w:w="1245" w:type="dxa"/>
          </w:tcPr>
          <w:p w14:paraId="78313935" w14:textId="77777777" w:rsidR="00277E55" w:rsidRPr="00F46458" w:rsidRDefault="00277E55" w:rsidP="00277E55">
            <w:r>
              <w:t>Mahumane, Júlia carlos</w:t>
            </w:r>
          </w:p>
        </w:tc>
        <w:tc>
          <w:tcPr>
            <w:tcW w:w="1128" w:type="dxa"/>
          </w:tcPr>
          <w:p w14:paraId="136CA7A8" w14:textId="77777777" w:rsidR="00277E55" w:rsidRPr="00F46458" w:rsidRDefault="00277E55" w:rsidP="00277E55">
            <w:r>
              <w:t>24.10.2018</w:t>
            </w:r>
          </w:p>
        </w:tc>
        <w:tc>
          <w:tcPr>
            <w:tcW w:w="1128" w:type="dxa"/>
          </w:tcPr>
          <w:p w14:paraId="4A68A62E" w14:textId="77777777" w:rsidR="00277E55" w:rsidRPr="00F46458" w:rsidRDefault="00277E55" w:rsidP="00277E55">
            <w:r>
              <w:t>1.11.2018</w:t>
            </w:r>
          </w:p>
        </w:tc>
        <w:tc>
          <w:tcPr>
            <w:tcW w:w="1167" w:type="dxa"/>
          </w:tcPr>
          <w:p w14:paraId="2BBC1DDC" w14:textId="77777777" w:rsidR="00277E55" w:rsidRPr="00F46458" w:rsidRDefault="00277E55" w:rsidP="00277E55">
            <w:r>
              <w:t>Em progresso</w:t>
            </w:r>
          </w:p>
        </w:tc>
      </w:tr>
      <w:tr w:rsidR="007B582F" w:rsidRPr="00F46458" w14:paraId="05BDFC67" w14:textId="77777777" w:rsidTr="007B582F">
        <w:trPr>
          <w:trHeight w:val="240"/>
        </w:trPr>
        <w:tc>
          <w:tcPr>
            <w:tcW w:w="803" w:type="dxa"/>
          </w:tcPr>
          <w:p w14:paraId="217B0D54" w14:textId="77777777" w:rsidR="007B582F" w:rsidRDefault="007B582F" w:rsidP="007B582F">
            <w:r>
              <w:t>4</w:t>
            </w:r>
          </w:p>
        </w:tc>
        <w:tc>
          <w:tcPr>
            <w:tcW w:w="2976" w:type="dxa"/>
          </w:tcPr>
          <w:p w14:paraId="08BB0132" w14:textId="77777777" w:rsidR="007B582F" w:rsidRPr="00BE648C" w:rsidRDefault="007B582F" w:rsidP="007B582F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>
              <w:t>Criação do projecto em laravel</w:t>
            </w:r>
          </w:p>
        </w:tc>
        <w:tc>
          <w:tcPr>
            <w:tcW w:w="1245" w:type="dxa"/>
          </w:tcPr>
          <w:p w14:paraId="09299F0E" w14:textId="77777777" w:rsidR="007B582F" w:rsidRDefault="007B582F" w:rsidP="007B582F">
            <w:r w:rsidRPr="006A3164">
              <w:t>Mahumane, Júlia carlos</w:t>
            </w:r>
          </w:p>
        </w:tc>
        <w:tc>
          <w:tcPr>
            <w:tcW w:w="1128" w:type="dxa"/>
          </w:tcPr>
          <w:p w14:paraId="1CC77EEE" w14:textId="77777777" w:rsidR="007B582F" w:rsidRPr="00F46458" w:rsidRDefault="007B582F" w:rsidP="007B582F">
            <w:pPr>
              <w:jc w:val="left"/>
            </w:pPr>
            <w:r>
              <w:t>28.10.2018</w:t>
            </w:r>
          </w:p>
        </w:tc>
        <w:tc>
          <w:tcPr>
            <w:tcW w:w="1128" w:type="dxa"/>
          </w:tcPr>
          <w:p w14:paraId="2C5D35B2" w14:textId="77777777" w:rsidR="007B582F" w:rsidRPr="00F46458" w:rsidRDefault="007B582F" w:rsidP="007B582F">
            <w:pPr>
              <w:jc w:val="left"/>
            </w:pPr>
            <w:r>
              <w:t>29.10.2018</w:t>
            </w:r>
          </w:p>
        </w:tc>
        <w:tc>
          <w:tcPr>
            <w:tcW w:w="1167" w:type="dxa"/>
          </w:tcPr>
          <w:p w14:paraId="0EE1C136" w14:textId="77777777" w:rsidR="007B582F" w:rsidRPr="00F46458" w:rsidRDefault="007B582F" w:rsidP="007B582F">
            <w:r>
              <w:t>Em progresso</w:t>
            </w:r>
          </w:p>
        </w:tc>
      </w:tr>
      <w:tr w:rsidR="007B582F" w:rsidRPr="00F46458" w14:paraId="46BBAD89" w14:textId="77777777" w:rsidTr="007B582F">
        <w:trPr>
          <w:trHeight w:val="240"/>
        </w:trPr>
        <w:tc>
          <w:tcPr>
            <w:tcW w:w="803" w:type="dxa"/>
          </w:tcPr>
          <w:p w14:paraId="6488AF57" w14:textId="77777777" w:rsidR="007B582F" w:rsidRDefault="007B582F" w:rsidP="007B582F">
            <w:r>
              <w:t>5</w:t>
            </w:r>
          </w:p>
        </w:tc>
        <w:tc>
          <w:tcPr>
            <w:tcW w:w="2976" w:type="dxa"/>
          </w:tcPr>
          <w:p w14:paraId="6ABB9816" w14:textId="77777777" w:rsidR="007B582F" w:rsidRDefault="007B582F" w:rsidP="007B582F">
            <w:r>
              <w:t>Implementar o desenho de interfaces</w:t>
            </w:r>
          </w:p>
        </w:tc>
        <w:tc>
          <w:tcPr>
            <w:tcW w:w="1245" w:type="dxa"/>
          </w:tcPr>
          <w:p w14:paraId="39C66B05" w14:textId="77777777" w:rsidR="007B582F" w:rsidRDefault="007B582F" w:rsidP="007B582F">
            <w:r w:rsidRPr="006A3164">
              <w:t>Mahumane, Júlia carlos</w:t>
            </w:r>
          </w:p>
        </w:tc>
        <w:tc>
          <w:tcPr>
            <w:tcW w:w="1128" w:type="dxa"/>
          </w:tcPr>
          <w:p w14:paraId="0C046F4B" w14:textId="77777777" w:rsidR="007B582F" w:rsidRDefault="007B582F" w:rsidP="007B582F">
            <w:r>
              <w:t>27.10.2018</w:t>
            </w:r>
          </w:p>
        </w:tc>
        <w:tc>
          <w:tcPr>
            <w:tcW w:w="1128" w:type="dxa"/>
          </w:tcPr>
          <w:p w14:paraId="212E46DF" w14:textId="77777777" w:rsidR="007B582F" w:rsidRDefault="007B582F" w:rsidP="007B582F">
            <w:r>
              <w:t>17.11.2018</w:t>
            </w:r>
          </w:p>
        </w:tc>
        <w:tc>
          <w:tcPr>
            <w:tcW w:w="1167" w:type="dxa"/>
          </w:tcPr>
          <w:p w14:paraId="07619C73" w14:textId="77777777" w:rsidR="007B582F" w:rsidRPr="00F46458" w:rsidRDefault="007B582F" w:rsidP="007B582F">
            <w:r>
              <w:t>Em progresso</w:t>
            </w:r>
          </w:p>
        </w:tc>
      </w:tr>
      <w:tr w:rsidR="007B582F" w:rsidRPr="00F46458" w14:paraId="0EF433DE" w14:textId="77777777" w:rsidTr="007B582F">
        <w:trPr>
          <w:trHeight w:val="240"/>
        </w:trPr>
        <w:tc>
          <w:tcPr>
            <w:tcW w:w="803" w:type="dxa"/>
          </w:tcPr>
          <w:p w14:paraId="28FD3EBB" w14:textId="77777777" w:rsidR="007B582F" w:rsidRDefault="007B582F" w:rsidP="007B582F">
            <w:r>
              <w:t>7</w:t>
            </w:r>
          </w:p>
        </w:tc>
        <w:tc>
          <w:tcPr>
            <w:tcW w:w="2976" w:type="dxa"/>
          </w:tcPr>
          <w:p w14:paraId="165C5D3C" w14:textId="77777777" w:rsidR="007B582F" w:rsidRDefault="007B582F" w:rsidP="007B582F">
            <w:r>
              <w:t>Colocar o codigo a disposição do grupo</w:t>
            </w:r>
          </w:p>
        </w:tc>
        <w:tc>
          <w:tcPr>
            <w:tcW w:w="1245" w:type="dxa"/>
          </w:tcPr>
          <w:p w14:paraId="70717D58" w14:textId="77777777" w:rsidR="007B582F" w:rsidRDefault="007B582F" w:rsidP="007B582F">
            <w:r w:rsidRPr="006A3164">
              <w:t>Mahumane, Júlia carlos</w:t>
            </w:r>
          </w:p>
        </w:tc>
        <w:tc>
          <w:tcPr>
            <w:tcW w:w="1128" w:type="dxa"/>
          </w:tcPr>
          <w:p w14:paraId="4CE27BCC" w14:textId="77777777" w:rsidR="007B582F" w:rsidRPr="00F46458" w:rsidRDefault="007B582F" w:rsidP="007B582F">
            <w:pPr>
              <w:jc w:val="left"/>
            </w:pPr>
            <w:r>
              <w:t>28.10.2018</w:t>
            </w:r>
          </w:p>
        </w:tc>
        <w:tc>
          <w:tcPr>
            <w:tcW w:w="1128" w:type="dxa"/>
          </w:tcPr>
          <w:p w14:paraId="27B4316E" w14:textId="77777777" w:rsidR="007B582F" w:rsidRPr="00F46458" w:rsidRDefault="007B582F" w:rsidP="007B582F">
            <w:pPr>
              <w:jc w:val="left"/>
            </w:pPr>
            <w:r>
              <w:t>29.10.2018</w:t>
            </w:r>
          </w:p>
        </w:tc>
        <w:tc>
          <w:tcPr>
            <w:tcW w:w="1167" w:type="dxa"/>
          </w:tcPr>
          <w:p w14:paraId="46D90727" w14:textId="77777777" w:rsidR="007B582F" w:rsidRPr="00F46458" w:rsidRDefault="007B582F" w:rsidP="007B582F">
            <w:r>
              <w:t>Em progresso</w:t>
            </w:r>
          </w:p>
        </w:tc>
      </w:tr>
    </w:tbl>
    <w:p w14:paraId="4976972D" w14:textId="77777777" w:rsidR="006E42B1" w:rsidRDefault="006E42B1" w:rsidP="006E42B1"/>
    <w:p w14:paraId="659276C8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747B7F" w:rsidRPr="00F46458" w14:paraId="408B4F59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EE3C3E7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42DF4850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0AE60546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35650A99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005463F5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00913E9A" w14:textId="77777777" w:rsidTr="004671EB">
        <w:trPr>
          <w:trHeight w:val="300"/>
        </w:trPr>
        <w:tc>
          <w:tcPr>
            <w:tcW w:w="803" w:type="dxa"/>
          </w:tcPr>
          <w:p w14:paraId="3B6FDCA8" w14:textId="77777777" w:rsidR="00747B7F" w:rsidRPr="00F46458" w:rsidRDefault="00277E55" w:rsidP="004671EB">
            <w:r>
              <w:t>1</w:t>
            </w:r>
          </w:p>
        </w:tc>
        <w:tc>
          <w:tcPr>
            <w:tcW w:w="2976" w:type="dxa"/>
          </w:tcPr>
          <w:p w14:paraId="4D70DA4B" w14:textId="77777777" w:rsidR="00747B7F" w:rsidRPr="00F46458" w:rsidRDefault="00277E55" w:rsidP="004671EB">
            <w:r>
              <w:t>Garantir interligação das páginas iniciais ( visitante )</w:t>
            </w:r>
          </w:p>
        </w:tc>
        <w:tc>
          <w:tcPr>
            <w:tcW w:w="1245" w:type="dxa"/>
          </w:tcPr>
          <w:p w14:paraId="7D735119" w14:textId="77777777" w:rsidR="00747B7F" w:rsidRPr="00F46458" w:rsidRDefault="00277E55" w:rsidP="004671EB">
            <w:r>
              <w:t>Mahumane, Júlia carlos</w:t>
            </w:r>
          </w:p>
        </w:tc>
        <w:tc>
          <w:tcPr>
            <w:tcW w:w="1008" w:type="dxa"/>
          </w:tcPr>
          <w:p w14:paraId="4BFB34D3" w14:textId="77777777" w:rsidR="00747B7F" w:rsidRPr="00F46458" w:rsidRDefault="00277E55" w:rsidP="004671EB">
            <w:r>
              <w:t>10.11.2018</w:t>
            </w:r>
          </w:p>
        </w:tc>
        <w:tc>
          <w:tcPr>
            <w:tcW w:w="1033" w:type="dxa"/>
          </w:tcPr>
          <w:p w14:paraId="7F266F85" w14:textId="77777777" w:rsidR="00747B7F" w:rsidRPr="00F46458" w:rsidRDefault="00277E55" w:rsidP="004671EB">
            <w:r>
              <w:t>26.11.2018</w:t>
            </w:r>
          </w:p>
        </w:tc>
      </w:tr>
    </w:tbl>
    <w:p w14:paraId="5F1B4208" w14:textId="77777777" w:rsidR="00747B7F" w:rsidRDefault="00747B7F" w:rsidP="00747B7F"/>
    <w:p w14:paraId="33C10D91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49E12BCA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10323EC2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729E4C1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3DDA610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7DCA273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F4FF7C5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6B19403C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5E59BB7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79072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4514AEA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457DE336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982699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3D4A0A3D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42C22619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D3C60E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05F47C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625080EA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456E8DFD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5C778C24" w14:textId="77777777" w:rsidR="006E42B1" w:rsidRPr="00F4262A" w:rsidRDefault="006E42B1" w:rsidP="006E42B1"/>
    <w:p w14:paraId="79FD8FD8" w14:textId="27B1DB44" w:rsidR="008843C9" w:rsidRDefault="008843C9" w:rsidP="003D377B">
      <w:bookmarkStart w:id="0" w:name="_GoBack"/>
      <w:bookmarkEnd w:id="0"/>
    </w:p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E1E7C" w14:textId="77777777" w:rsidR="00570FC4" w:rsidRDefault="00570FC4" w:rsidP="005E1593">
      <w:r>
        <w:separator/>
      </w:r>
    </w:p>
  </w:endnote>
  <w:endnote w:type="continuationSeparator" w:id="0">
    <w:p w14:paraId="63E26BB9" w14:textId="77777777" w:rsidR="00570FC4" w:rsidRDefault="00570FC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3AE73181" w14:textId="77777777" w:rsidTr="00EE03D7">
      <w:trPr>
        <w:jc w:val="center"/>
      </w:trPr>
      <w:tc>
        <w:tcPr>
          <w:tcW w:w="2740" w:type="dxa"/>
          <w:vAlign w:val="center"/>
        </w:tcPr>
        <w:p w14:paraId="117C9B02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4534E13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1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088FAF83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5262EC6B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8149472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B4CDCC1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07914" w14:textId="77777777" w:rsidR="00570FC4" w:rsidRDefault="00570FC4" w:rsidP="005E1593">
      <w:r>
        <w:separator/>
      </w:r>
    </w:p>
  </w:footnote>
  <w:footnote w:type="continuationSeparator" w:id="0">
    <w:p w14:paraId="1A479762" w14:textId="77777777" w:rsidR="00570FC4" w:rsidRDefault="00570FC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033EF39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D5EF2F1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2E9AC9DD" w14:textId="77777777" w:rsidR="00EE03D7" w:rsidRPr="00AD691F" w:rsidRDefault="00007D3C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43FABD51" wp14:editId="053D92DD">
                <wp:extent cx="933450" cy="9334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mi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1AAD7A7B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11476B9" w14:textId="77777777" w:rsidR="00EE03D7" w:rsidRPr="003D63E0" w:rsidRDefault="00007D3C" w:rsidP="002D679E">
          <w:pPr>
            <w:pStyle w:val="Header"/>
            <w:rPr>
              <w:sz w:val="22"/>
              <w:szCs w:val="22"/>
            </w:rPr>
          </w:pPr>
          <w:r w:rsidRPr="00007D3C">
            <w:rPr>
              <w:sz w:val="40"/>
            </w:rPr>
            <w:t>Centro Infantil Amiguinhos do Rei</w:t>
          </w:r>
        </w:p>
      </w:tc>
      <w:tc>
        <w:tcPr>
          <w:tcW w:w="1956" w:type="dxa"/>
          <w:vMerge/>
          <w:vAlign w:val="center"/>
        </w:tcPr>
        <w:p w14:paraId="291B62E4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0C407643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07D3C"/>
    <w:rsid w:val="000216C3"/>
    <w:rsid w:val="00032B86"/>
    <w:rsid w:val="000E2853"/>
    <w:rsid w:val="001823F7"/>
    <w:rsid w:val="00195AE8"/>
    <w:rsid w:val="001A3A85"/>
    <w:rsid w:val="001D497F"/>
    <w:rsid w:val="001F3D30"/>
    <w:rsid w:val="00204A01"/>
    <w:rsid w:val="00274187"/>
    <w:rsid w:val="00277E55"/>
    <w:rsid w:val="00287739"/>
    <w:rsid w:val="0029176A"/>
    <w:rsid w:val="002A378A"/>
    <w:rsid w:val="00331443"/>
    <w:rsid w:val="00341B09"/>
    <w:rsid w:val="003434BA"/>
    <w:rsid w:val="0034544C"/>
    <w:rsid w:val="003C0609"/>
    <w:rsid w:val="003C570D"/>
    <w:rsid w:val="003D377B"/>
    <w:rsid w:val="003D63E0"/>
    <w:rsid w:val="0042609D"/>
    <w:rsid w:val="004B2855"/>
    <w:rsid w:val="004B60F1"/>
    <w:rsid w:val="004E0C71"/>
    <w:rsid w:val="00522870"/>
    <w:rsid w:val="00524FD5"/>
    <w:rsid w:val="0054351A"/>
    <w:rsid w:val="0055540E"/>
    <w:rsid w:val="005673D2"/>
    <w:rsid w:val="00570FC4"/>
    <w:rsid w:val="005E1593"/>
    <w:rsid w:val="005F487B"/>
    <w:rsid w:val="006419CA"/>
    <w:rsid w:val="00663704"/>
    <w:rsid w:val="006A233C"/>
    <w:rsid w:val="006E42B1"/>
    <w:rsid w:val="00743E89"/>
    <w:rsid w:val="00744A77"/>
    <w:rsid w:val="00747B7F"/>
    <w:rsid w:val="007A054B"/>
    <w:rsid w:val="007B582F"/>
    <w:rsid w:val="007E3BFD"/>
    <w:rsid w:val="007F4991"/>
    <w:rsid w:val="00842903"/>
    <w:rsid w:val="00871E89"/>
    <w:rsid w:val="008843C9"/>
    <w:rsid w:val="00894080"/>
    <w:rsid w:val="00A13BFD"/>
    <w:rsid w:val="00A52E31"/>
    <w:rsid w:val="00AD6432"/>
    <w:rsid w:val="00AE1992"/>
    <w:rsid w:val="00BE648C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A1FAE"/>
    <w:rsid w:val="00EE03D7"/>
    <w:rsid w:val="00EE5DA6"/>
    <w:rsid w:val="00F05632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B2A95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563C2"/>
    <w:rsid w:val="004B6CD1"/>
    <w:rsid w:val="00740940"/>
    <w:rsid w:val="00AB0C05"/>
    <w:rsid w:val="00AC21A9"/>
    <w:rsid w:val="00C41A8A"/>
    <w:rsid w:val="00D1284A"/>
    <w:rsid w:val="00E40C73"/>
    <w:rsid w:val="00E5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Júlia Carlos Mahumane</cp:lastModifiedBy>
  <cp:revision>7</cp:revision>
  <dcterms:created xsi:type="dcterms:W3CDTF">2018-11-20T22:42:00Z</dcterms:created>
  <dcterms:modified xsi:type="dcterms:W3CDTF">2018-11-20T22:50:00Z</dcterms:modified>
</cp:coreProperties>
</file>