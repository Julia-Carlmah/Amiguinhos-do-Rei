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AB74A3" w:rsidRPr="00727C66" w:rsidTr="00AB74A3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AB74A3" w:rsidRPr="00E221BD" w:rsidRDefault="00AB74A3" w:rsidP="00AB74A3">
            <w:pPr>
              <w:pStyle w:val="Cabealho"/>
            </w:pPr>
            <w:r w:rsidRPr="00E221BD">
              <w:t xml:space="preserve">Período De: </w:t>
            </w:r>
            <w:r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AB74A3" w:rsidRPr="00E221BD" w:rsidRDefault="00AB74A3" w:rsidP="00AB74A3">
            <w:r>
              <w:t>24/10/2018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AB74A3" w:rsidRPr="00E221BD" w:rsidRDefault="00AB74A3" w:rsidP="00AB74A3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AB74A3" w:rsidRPr="00E221BD" w:rsidRDefault="00AB74A3" w:rsidP="00AB74A3">
            <w:r>
              <w:t>17/11/2018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Cabealho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AB74A3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Finalização do projecto prolo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gado em execesso devido à</w:t>
            </w:r>
            <w:r>
              <w:rPr>
                <w:sz w:val="16"/>
                <w:szCs w:val="16"/>
              </w:rPr>
              <w:t xml:space="preserve"> algumas dificuldades sofrida</w:t>
            </w:r>
            <w:r>
              <w:rPr>
                <w:sz w:val="16"/>
                <w:szCs w:val="16"/>
              </w:rPr>
              <w:t>s.</w:t>
            </w:r>
          </w:p>
        </w:tc>
      </w:tr>
      <w:tr w:rsidR="00AB74A3" w:rsidTr="00637831">
        <w:trPr>
          <w:trHeight w:val="305"/>
        </w:trPr>
        <w:tc>
          <w:tcPr>
            <w:tcW w:w="2313" w:type="dxa"/>
            <w:vAlign w:val="center"/>
          </w:tcPr>
          <w:p w:rsidR="00AB74A3" w:rsidRPr="00512219" w:rsidRDefault="00AB74A3" w:rsidP="00AB74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AB74A3" w:rsidRPr="00512219" w:rsidRDefault="00AB74A3" w:rsidP="00AB74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AB74A3" w:rsidRPr="00512219" w:rsidRDefault="00AB74A3" w:rsidP="00AB74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maior custo no projecto devido ao factor prolongamento do tempo.</w:t>
            </w:r>
          </w:p>
        </w:tc>
      </w:tr>
      <w:tr w:rsidR="00AB74A3" w:rsidRPr="00512219" w:rsidTr="00EE77FF">
        <w:trPr>
          <w:trHeight w:val="305"/>
        </w:trPr>
        <w:tc>
          <w:tcPr>
            <w:tcW w:w="2313" w:type="dxa"/>
            <w:vAlign w:val="center"/>
          </w:tcPr>
          <w:p w:rsidR="00AB74A3" w:rsidRPr="00512219" w:rsidRDefault="00AB74A3" w:rsidP="00AB74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AB74A3" w:rsidRPr="00512219" w:rsidRDefault="00AB74A3" w:rsidP="00AB74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AB74A3" w:rsidRPr="00512219" w:rsidRDefault="00AB74A3" w:rsidP="00AB74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Devido a alguns atrasos, torna-se deficil obter um escopo desejado.</w:t>
            </w:r>
          </w:p>
        </w:tc>
      </w:tr>
      <w:tr w:rsidR="00AB74A3" w:rsidRPr="00512219" w:rsidTr="00186988">
        <w:trPr>
          <w:trHeight w:val="305"/>
        </w:trPr>
        <w:tc>
          <w:tcPr>
            <w:tcW w:w="2313" w:type="dxa"/>
            <w:vAlign w:val="center"/>
          </w:tcPr>
          <w:p w:rsidR="00AB74A3" w:rsidRPr="00512219" w:rsidRDefault="00AB74A3" w:rsidP="00AB74A3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AB74A3" w:rsidRPr="00512219" w:rsidRDefault="00AB74A3" w:rsidP="00AB74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AB74A3" w:rsidRPr="00512219" w:rsidRDefault="00AB74A3" w:rsidP="00AB74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Existe uma excelente comunicação </w:t>
            </w:r>
            <w:r>
              <w:rPr>
                <w:sz w:val="16"/>
                <w:szCs w:val="16"/>
              </w:rPr>
              <w:t>Havendo troca de ideias</w:t>
            </w:r>
            <w:r>
              <w:rPr>
                <w:sz w:val="16"/>
                <w:szCs w:val="16"/>
              </w:rPr>
              <w:t xml:space="preserve"> entre os integrates da equipa.</w:t>
            </w: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Cabealho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182"/>
        <w:gridCol w:w="1182"/>
        <w:gridCol w:w="1022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F46458" w:rsidRPr="00F46458" w:rsidTr="00AB74A3">
        <w:trPr>
          <w:trHeight w:val="150"/>
        </w:trPr>
        <w:tc>
          <w:tcPr>
            <w:tcW w:w="785" w:type="dxa"/>
            <w:noWrap/>
          </w:tcPr>
          <w:p w:rsidR="00F46458" w:rsidRPr="00F46458" w:rsidRDefault="00AB74A3" w:rsidP="00F46458">
            <w:pPr>
              <w:jc w:val="left"/>
            </w:pPr>
            <w:r>
              <w:t>1</w:t>
            </w:r>
          </w:p>
        </w:tc>
        <w:tc>
          <w:tcPr>
            <w:tcW w:w="4264" w:type="dxa"/>
            <w:noWrap/>
          </w:tcPr>
          <w:p w:rsidR="00F46458" w:rsidRPr="00F46458" w:rsidRDefault="00AB74A3">
            <w:pPr>
              <w:jc w:val="left"/>
            </w:pPr>
            <w:r w:rsidRPr="00FE1E87">
              <w:t xml:space="preserve">Criar </w:t>
            </w:r>
            <w:r>
              <w:t>página</w:t>
            </w:r>
            <w:r w:rsidRPr="00FE1E87">
              <w:t xml:space="preserve"> de Encarregado</w:t>
            </w:r>
          </w:p>
        </w:tc>
        <w:tc>
          <w:tcPr>
            <w:tcW w:w="975" w:type="dxa"/>
            <w:noWrap/>
          </w:tcPr>
          <w:p w:rsidR="00F46458" w:rsidRPr="00F46458" w:rsidRDefault="00CB5915" w:rsidP="00F46458">
            <w:pPr>
              <w:jc w:val="left"/>
            </w:pPr>
            <w:r>
              <w:t>24/10/2018</w:t>
            </w:r>
          </w:p>
        </w:tc>
        <w:tc>
          <w:tcPr>
            <w:tcW w:w="899" w:type="dxa"/>
            <w:noWrap/>
          </w:tcPr>
          <w:p w:rsidR="00F46458" w:rsidRPr="00F46458" w:rsidRDefault="00CB5915" w:rsidP="00F46458">
            <w:pPr>
              <w:jc w:val="left"/>
            </w:pPr>
            <w:r>
              <w:t>7/11/2018</w:t>
            </w:r>
          </w:p>
        </w:tc>
        <w:tc>
          <w:tcPr>
            <w:tcW w:w="721" w:type="dxa"/>
          </w:tcPr>
          <w:p w:rsidR="00F46458" w:rsidRPr="00F46458" w:rsidRDefault="00CB5915">
            <w:r>
              <w:t>Em progresso</w:t>
            </w:r>
          </w:p>
        </w:tc>
      </w:tr>
      <w:tr w:rsidR="00AB74A3" w:rsidRPr="00F46458" w:rsidTr="00F46458">
        <w:trPr>
          <w:trHeight w:val="107"/>
        </w:trPr>
        <w:tc>
          <w:tcPr>
            <w:tcW w:w="785" w:type="dxa"/>
            <w:noWrap/>
          </w:tcPr>
          <w:p w:rsidR="00AB74A3" w:rsidRPr="00F46458" w:rsidRDefault="00AB74A3" w:rsidP="00F46458">
            <w:r>
              <w:t>2</w:t>
            </w:r>
          </w:p>
        </w:tc>
        <w:tc>
          <w:tcPr>
            <w:tcW w:w="4264" w:type="dxa"/>
            <w:noWrap/>
          </w:tcPr>
          <w:p w:rsidR="00AB74A3" w:rsidRPr="00F46458" w:rsidRDefault="00AB74A3">
            <w:r w:rsidRPr="00FE1E87">
              <w:t xml:space="preserve">Criar </w:t>
            </w:r>
            <w:r>
              <w:t>página</w:t>
            </w:r>
            <w:r w:rsidRPr="00FE1E87">
              <w:t xml:space="preserve"> </w:t>
            </w:r>
            <w:r>
              <w:t>Directoria</w:t>
            </w:r>
          </w:p>
        </w:tc>
        <w:tc>
          <w:tcPr>
            <w:tcW w:w="975" w:type="dxa"/>
            <w:noWrap/>
          </w:tcPr>
          <w:p w:rsidR="00AB74A3" w:rsidRPr="00F46458" w:rsidRDefault="00CB5915" w:rsidP="00F46458">
            <w:r>
              <w:t>27/10/2018</w:t>
            </w:r>
          </w:p>
        </w:tc>
        <w:tc>
          <w:tcPr>
            <w:tcW w:w="899" w:type="dxa"/>
            <w:noWrap/>
          </w:tcPr>
          <w:p w:rsidR="00AB74A3" w:rsidRPr="00F46458" w:rsidRDefault="00CB5915" w:rsidP="00F46458">
            <w:r>
              <w:t>17/11/2018</w:t>
            </w:r>
          </w:p>
        </w:tc>
        <w:tc>
          <w:tcPr>
            <w:tcW w:w="721" w:type="dxa"/>
          </w:tcPr>
          <w:p w:rsidR="00AB74A3" w:rsidRPr="00F46458" w:rsidRDefault="00CB5915">
            <w:r>
              <w:t>Em progresso</w:t>
            </w:r>
          </w:p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t>Atividades Concluídas no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8"/>
        <w:gridCol w:w="2997"/>
        <w:gridCol w:w="1384"/>
        <w:gridCol w:w="1182"/>
        <w:gridCol w:w="1182"/>
      </w:tblGrid>
      <w:tr w:rsidR="00F46458" w:rsidRPr="00F46458" w:rsidTr="00CB5915">
        <w:trPr>
          <w:trHeight w:val="258"/>
        </w:trPr>
        <w:tc>
          <w:tcPr>
            <w:tcW w:w="808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97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384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81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CB5915" w:rsidRPr="00F46458" w:rsidTr="00CB5915">
        <w:trPr>
          <w:trHeight w:val="301"/>
        </w:trPr>
        <w:tc>
          <w:tcPr>
            <w:tcW w:w="808" w:type="dxa"/>
          </w:tcPr>
          <w:p w:rsidR="00CB5915" w:rsidRPr="00F46458" w:rsidRDefault="00CB5915" w:rsidP="00CB5915">
            <w:r>
              <w:t>1</w:t>
            </w:r>
          </w:p>
        </w:tc>
        <w:tc>
          <w:tcPr>
            <w:tcW w:w="2997" w:type="dxa"/>
          </w:tcPr>
          <w:p w:rsidR="00CB5915" w:rsidRPr="00F46458" w:rsidRDefault="00CB5915" w:rsidP="00CB5915">
            <w:r w:rsidRPr="00FE1E87">
              <w:t xml:space="preserve">Criar </w:t>
            </w:r>
            <w:r>
              <w:t>página</w:t>
            </w:r>
            <w:r w:rsidRPr="00FE1E87">
              <w:t xml:space="preserve"> de Encarregado</w:t>
            </w:r>
          </w:p>
        </w:tc>
        <w:tc>
          <w:tcPr>
            <w:tcW w:w="1384" w:type="dxa"/>
          </w:tcPr>
          <w:p w:rsidR="00CB5915" w:rsidRPr="00F46458" w:rsidRDefault="00CB5915" w:rsidP="00CB5915">
            <w:r>
              <w:t>Cuamba,Nério</w:t>
            </w:r>
          </w:p>
        </w:tc>
        <w:tc>
          <w:tcPr>
            <w:tcW w:w="1182" w:type="dxa"/>
          </w:tcPr>
          <w:p w:rsidR="00CB5915" w:rsidRPr="00F46458" w:rsidRDefault="00CB5915" w:rsidP="00CB5915">
            <w:pPr>
              <w:jc w:val="left"/>
            </w:pPr>
            <w:r>
              <w:t>24/10/2018</w:t>
            </w:r>
          </w:p>
        </w:tc>
        <w:tc>
          <w:tcPr>
            <w:tcW w:w="1081" w:type="dxa"/>
          </w:tcPr>
          <w:p w:rsidR="00CB5915" w:rsidRPr="00F46458" w:rsidRDefault="00CB5915" w:rsidP="00CB5915">
            <w:pPr>
              <w:jc w:val="left"/>
            </w:pPr>
            <w:r>
              <w:t>7/11/2018</w:t>
            </w:r>
          </w:p>
        </w:tc>
      </w:tr>
      <w:tr w:rsidR="00CB5915" w:rsidRPr="00F46458" w:rsidTr="00CB5915">
        <w:trPr>
          <w:trHeight w:val="310"/>
        </w:trPr>
        <w:tc>
          <w:tcPr>
            <w:tcW w:w="808" w:type="dxa"/>
          </w:tcPr>
          <w:p w:rsidR="00CB5915" w:rsidRPr="00F46458" w:rsidRDefault="00CB5915" w:rsidP="00CB5915">
            <w:r>
              <w:t>2</w:t>
            </w:r>
          </w:p>
        </w:tc>
        <w:tc>
          <w:tcPr>
            <w:tcW w:w="2997" w:type="dxa"/>
          </w:tcPr>
          <w:p w:rsidR="00CB5915" w:rsidRPr="00F46458" w:rsidRDefault="00CB5915" w:rsidP="00CB5915">
            <w:r w:rsidRPr="00FE1E87">
              <w:t xml:space="preserve">Criar </w:t>
            </w:r>
            <w:r>
              <w:t>página</w:t>
            </w:r>
            <w:r w:rsidRPr="00FE1E87">
              <w:t xml:space="preserve"> </w:t>
            </w:r>
            <w:r>
              <w:t>Directoria</w:t>
            </w:r>
          </w:p>
        </w:tc>
        <w:tc>
          <w:tcPr>
            <w:tcW w:w="1384" w:type="dxa"/>
          </w:tcPr>
          <w:p w:rsidR="00CB5915" w:rsidRPr="00F46458" w:rsidRDefault="00CB5915" w:rsidP="00CB5915">
            <w:r>
              <w:t>Cuamba,Nério</w:t>
            </w:r>
          </w:p>
        </w:tc>
        <w:tc>
          <w:tcPr>
            <w:tcW w:w="1182" w:type="dxa"/>
          </w:tcPr>
          <w:p w:rsidR="00CB5915" w:rsidRPr="00F46458" w:rsidRDefault="00CB5915" w:rsidP="00CB5915">
            <w:r>
              <w:t>27/10/2018</w:t>
            </w:r>
          </w:p>
        </w:tc>
        <w:tc>
          <w:tcPr>
            <w:tcW w:w="1081" w:type="dxa"/>
          </w:tcPr>
          <w:p w:rsidR="00CB5915" w:rsidRPr="00F46458" w:rsidRDefault="00CB5915" w:rsidP="00CB5915">
            <w:r>
              <w:t>17/11/2018</w:t>
            </w:r>
          </w:p>
        </w:tc>
      </w:tr>
    </w:tbl>
    <w:p w:rsidR="006E42B1" w:rsidRDefault="006E42B1" w:rsidP="00747B7F"/>
    <w:p w:rsidR="006E42B1" w:rsidRDefault="006E42B1" w:rsidP="006E42B1">
      <w:pPr>
        <w:pStyle w:val="Cabealho1"/>
      </w:pPr>
      <w:r w:rsidRPr="00F4262A">
        <w:t>Atividades em andamento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79"/>
        <w:gridCol w:w="2820"/>
        <w:gridCol w:w="1384"/>
        <w:gridCol w:w="1182"/>
        <w:gridCol w:w="1182"/>
        <w:gridCol w:w="1147"/>
      </w:tblGrid>
      <w:tr w:rsidR="00747B7F" w:rsidRPr="00F46458" w:rsidTr="00CB5915">
        <w:trPr>
          <w:trHeight w:val="240"/>
        </w:trPr>
        <w:tc>
          <w:tcPr>
            <w:tcW w:w="796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33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56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CB5915" w:rsidRPr="00F46458" w:rsidTr="00CB5915">
        <w:trPr>
          <w:trHeight w:val="93"/>
        </w:trPr>
        <w:tc>
          <w:tcPr>
            <w:tcW w:w="796" w:type="dxa"/>
          </w:tcPr>
          <w:p w:rsidR="00CB5915" w:rsidRPr="00F46458" w:rsidRDefault="00CB5915" w:rsidP="00CB5915">
            <w:r>
              <w:t>1</w:t>
            </w:r>
          </w:p>
        </w:tc>
        <w:tc>
          <w:tcPr>
            <w:tcW w:w="2933" w:type="dxa"/>
          </w:tcPr>
          <w:p w:rsidR="00CB5915" w:rsidRPr="00F46458" w:rsidRDefault="00CB5915" w:rsidP="00CB5915">
            <w:r w:rsidRPr="00FE1E87">
              <w:t xml:space="preserve">Criar </w:t>
            </w:r>
            <w:r>
              <w:t>página</w:t>
            </w:r>
            <w:r w:rsidRPr="00FE1E87">
              <w:t xml:space="preserve"> de Encarregado</w:t>
            </w:r>
          </w:p>
        </w:tc>
        <w:tc>
          <w:tcPr>
            <w:tcW w:w="1245" w:type="dxa"/>
          </w:tcPr>
          <w:p w:rsidR="00CB5915" w:rsidRPr="00F46458" w:rsidRDefault="00CB5915" w:rsidP="00CB5915">
            <w:r>
              <w:t>Cuamba,Nério</w:t>
            </w:r>
          </w:p>
        </w:tc>
        <w:tc>
          <w:tcPr>
            <w:tcW w:w="1182" w:type="dxa"/>
          </w:tcPr>
          <w:p w:rsidR="00CB5915" w:rsidRPr="00F46458" w:rsidRDefault="00CB5915" w:rsidP="00CB5915">
            <w:pPr>
              <w:jc w:val="left"/>
            </w:pPr>
            <w:r>
              <w:t>24/10/2018</w:t>
            </w:r>
          </w:p>
        </w:tc>
        <w:tc>
          <w:tcPr>
            <w:tcW w:w="1182" w:type="dxa"/>
          </w:tcPr>
          <w:p w:rsidR="00CB5915" w:rsidRPr="00F46458" w:rsidRDefault="00CB5915" w:rsidP="00CB5915">
            <w:pPr>
              <w:jc w:val="left"/>
            </w:pPr>
            <w:r>
              <w:t>7/11/2018</w:t>
            </w:r>
          </w:p>
        </w:tc>
        <w:tc>
          <w:tcPr>
            <w:tcW w:w="1156" w:type="dxa"/>
          </w:tcPr>
          <w:p w:rsidR="00CB5915" w:rsidRPr="00F46458" w:rsidRDefault="00CB5915" w:rsidP="00CB5915">
            <w:r>
              <w:t>Em progress</w:t>
            </w:r>
          </w:p>
        </w:tc>
      </w:tr>
      <w:tr w:rsidR="00CB5915" w:rsidRPr="00F46458" w:rsidTr="00CB5915">
        <w:trPr>
          <w:trHeight w:val="138"/>
        </w:trPr>
        <w:tc>
          <w:tcPr>
            <w:tcW w:w="796" w:type="dxa"/>
          </w:tcPr>
          <w:p w:rsidR="00CB5915" w:rsidRPr="00F46458" w:rsidRDefault="00CB5915" w:rsidP="00CB5915">
            <w:r>
              <w:t>2</w:t>
            </w:r>
          </w:p>
        </w:tc>
        <w:tc>
          <w:tcPr>
            <w:tcW w:w="2933" w:type="dxa"/>
          </w:tcPr>
          <w:p w:rsidR="00CB5915" w:rsidRPr="00F46458" w:rsidRDefault="00CB5915" w:rsidP="00CB5915">
            <w:r w:rsidRPr="00FE1E87">
              <w:t xml:space="preserve">Criar </w:t>
            </w:r>
            <w:r>
              <w:t>página</w:t>
            </w:r>
            <w:r w:rsidRPr="00FE1E87">
              <w:t xml:space="preserve"> </w:t>
            </w:r>
            <w:r>
              <w:t>Directoria</w:t>
            </w:r>
          </w:p>
        </w:tc>
        <w:tc>
          <w:tcPr>
            <w:tcW w:w="1245" w:type="dxa"/>
          </w:tcPr>
          <w:p w:rsidR="00CB5915" w:rsidRPr="00F46458" w:rsidRDefault="00CB5915" w:rsidP="00CB5915">
            <w:r>
              <w:t>Cuamba,Nério</w:t>
            </w:r>
          </w:p>
        </w:tc>
        <w:tc>
          <w:tcPr>
            <w:tcW w:w="1182" w:type="dxa"/>
          </w:tcPr>
          <w:p w:rsidR="00CB5915" w:rsidRPr="00F46458" w:rsidRDefault="00CB5915" w:rsidP="00CB5915">
            <w:r>
              <w:t>27/10/2018</w:t>
            </w:r>
          </w:p>
        </w:tc>
        <w:tc>
          <w:tcPr>
            <w:tcW w:w="1182" w:type="dxa"/>
          </w:tcPr>
          <w:p w:rsidR="00CB5915" w:rsidRPr="00F46458" w:rsidRDefault="00CB5915" w:rsidP="00CB5915">
            <w:r>
              <w:t>17/11/2018</w:t>
            </w:r>
          </w:p>
        </w:tc>
        <w:tc>
          <w:tcPr>
            <w:tcW w:w="1156" w:type="dxa"/>
          </w:tcPr>
          <w:p w:rsidR="00CB5915" w:rsidRPr="00F46458" w:rsidRDefault="00CB5915" w:rsidP="00CB5915">
            <w:r>
              <w:t>Em progresso</w:t>
            </w:r>
          </w:p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384"/>
        <w:gridCol w:w="1182"/>
        <w:gridCol w:w="1182"/>
      </w:tblGrid>
      <w:tr w:rsidR="00747B7F" w:rsidRPr="00F46458" w:rsidTr="00CB5915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384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81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CB5915" w:rsidRPr="00F46458" w:rsidTr="00CB5915">
        <w:trPr>
          <w:trHeight w:val="112"/>
        </w:trPr>
        <w:tc>
          <w:tcPr>
            <w:tcW w:w="803" w:type="dxa"/>
          </w:tcPr>
          <w:p w:rsidR="00CB5915" w:rsidRPr="00F46458" w:rsidRDefault="00CB5915" w:rsidP="00CB5915">
            <w:r>
              <w:t>1</w:t>
            </w:r>
          </w:p>
        </w:tc>
        <w:tc>
          <w:tcPr>
            <w:tcW w:w="2976" w:type="dxa"/>
          </w:tcPr>
          <w:p w:rsidR="00CB5915" w:rsidRPr="00F46458" w:rsidRDefault="00CB5915" w:rsidP="00CB5915">
            <w:r w:rsidRPr="00FE1E87">
              <w:t xml:space="preserve">Criar </w:t>
            </w:r>
            <w:r>
              <w:t>página</w:t>
            </w:r>
            <w:r w:rsidRPr="00FE1E87">
              <w:t xml:space="preserve"> de Encarregado</w:t>
            </w:r>
          </w:p>
        </w:tc>
        <w:tc>
          <w:tcPr>
            <w:tcW w:w="1384" w:type="dxa"/>
          </w:tcPr>
          <w:p w:rsidR="00CB5915" w:rsidRPr="00F46458" w:rsidRDefault="00CB5915" w:rsidP="00CB5915">
            <w:r>
              <w:t>Cuamba,Nério</w:t>
            </w:r>
          </w:p>
        </w:tc>
        <w:tc>
          <w:tcPr>
            <w:tcW w:w="1182" w:type="dxa"/>
          </w:tcPr>
          <w:p w:rsidR="00CB5915" w:rsidRPr="00F46458" w:rsidRDefault="00CB5915" w:rsidP="00CB5915">
            <w:pPr>
              <w:jc w:val="left"/>
            </w:pPr>
            <w:r>
              <w:t>24/10/2018</w:t>
            </w:r>
          </w:p>
        </w:tc>
        <w:tc>
          <w:tcPr>
            <w:tcW w:w="1081" w:type="dxa"/>
          </w:tcPr>
          <w:p w:rsidR="00CB5915" w:rsidRPr="00F46458" w:rsidRDefault="00CB5915" w:rsidP="00CB5915">
            <w:pPr>
              <w:jc w:val="left"/>
            </w:pPr>
            <w:r>
              <w:t>7/11/2018</w:t>
            </w:r>
          </w:p>
        </w:tc>
      </w:tr>
      <w:tr w:rsidR="00CB5915" w:rsidRPr="00F46458" w:rsidTr="00CB5915">
        <w:trPr>
          <w:trHeight w:val="175"/>
        </w:trPr>
        <w:tc>
          <w:tcPr>
            <w:tcW w:w="803" w:type="dxa"/>
          </w:tcPr>
          <w:p w:rsidR="00CB5915" w:rsidRPr="00F46458" w:rsidRDefault="00CB5915" w:rsidP="00CB5915">
            <w:bookmarkStart w:id="0" w:name="_GoBack" w:colFirst="3" w:colLast="3"/>
            <w:r>
              <w:t>2</w:t>
            </w:r>
          </w:p>
        </w:tc>
        <w:tc>
          <w:tcPr>
            <w:tcW w:w="2976" w:type="dxa"/>
          </w:tcPr>
          <w:p w:rsidR="00CB5915" w:rsidRPr="00F46458" w:rsidRDefault="00CB5915" w:rsidP="00CB5915">
            <w:r w:rsidRPr="00FE1E87">
              <w:t xml:space="preserve">Criar </w:t>
            </w:r>
            <w:r>
              <w:t>página</w:t>
            </w:r>
            <w:r w:rsidRPr="00FE1E87">
              <w:t xml:space="preserve"> </w:t>
            </w:r>
            <w:r>
              <w:t>Directoria</w:t>
            </w:r>
          </w:p>
        </w:tc>
        <w:tc>
          <w:tcPr>
            <w:tcW w:w="1384" w:type="dxa"/>
          </w:tcPr>
          <w:p w:rsidR="00CB5915" w:rsidRPr="00F46458" w:rsidRDefault="00CB5915" w:rsidP="00CB5915">
            <w:pPr>
              <w:jc w:val="center"/>
            </w:pPr>
            <w:r>
              <w:t>Cuamba,Nério</w:t>
            </w:r>
          </w:p>
        </w:tc>
        <w:tc>
          <w:tcPr>
            <w:tcW w:w="1182" w:type="dxa"/>
          </w:tcPr>
          <w:p w:rsidR="00CB5915" w:rsidRPr="00F46458" w:rsidRDefault="00CB5915" w:rsidP="00CB5915">
            <w:r>
              <w:t>27/10/2018</w:t>
            </w:r>
          </w:p>
        </w:tc>
        <w:tc>
          <w:tcPr>
            <w:tcW w:w="1081" w:type="dxa"/>
          </w:tcPr>
          <w:p w:rsidR="00CB5915" w:rsidRPr="00F46458" w:rsidRDefault="00CB5915" w:rsidP="00CB5915">
            <w:r>
              <w:t>17/11/2018</w:t>
            </w:r>
          </w:p>
        </w:tc>
      </w:tr>
      <w:bookmarkEnd w:id="0"/>
    </w:tbl>
    <w:p w:rsidR="00747B7F" w:rsidRDefault="00747B7F" w:rsidP="00747B7F"/>
    <w:p w:rsidR="006E42B1" w:rsidRPr="00F4262A" w:rsidRDefault="006E42B1" w:rsidP="006E42B1">
      <w:pPr>
        <w:pStyle w:val="Cabealho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Cabealho1"/>
      </w:pPr>
      <w:r w:rsidRPr="00F4262A">
        <w:t>Informações adicionais</w:t>
      </w:r>
    </w:p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761" w:rsidRDefault="00701761" w:rsidP="005E1593">
      <w:r>
        <w:separator/>
      </w:r>
    </w:p>
  </w:endnote>
  <w:endnote w:type="continuationSeparator" w:id="0">
    <w:p w:rsidR="00701761" w:rsidRDefault="0070176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591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591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761" w:rsidRDefault="00701761" w:rsidP="005E1593">
      <w:r>
        <w:separator/>
      </w:r>
    </w:p>
  </w:footnote>
  <w:footnote w:type="continuationSeparator" w:id="0">
    <w:p w:rsidR="00701761" w:rsidRDefault="0070176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195AE8" w:rsidP="00AB74A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SUBJECT   \* MERGEFORMAT </w:instrText>
          </w:r>
          <w:r w:rsidRPr="003D63E0">
            <w:fldChar w:fldCharType="separate"/>
          </w:r>
          <w:r w:rsidR="00AB74A3">
            <w:rPr>
              <w:sz w:val="22"/>
              <w:szCs w:val="22"/>
            </w:rPr>
            <w:t>Centro Infantil Amiguinhos Do Rei</w:t>
          </w:r>
          <w:r w:rsidRPr="003D63E0">
            <w:fldChar w:fldCharType="end"/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419CA"/>
    <w:rsid w:val="00663704"/>
    <w:rsid w:val="006A233C"/>
    <w:rsid w:val="006E42B1"/>
    <w:rsid w:val="0070176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A13BFD"/>
    <w:rsid w:val="00A52E31"/>
    <w:rsid w:val="00AB74A3"/>
    <w:rsid w:val="00AD6432"/>
    <w:rsid w:val="00AE1992"/>
    <w:rsid w:val="00C047A4"/>
    <w:rsid w:val="00C52528"/>
    <w:rsid w:val="00C5503D"/>
    <w:rsid w:val="00CB5915"/>
    <w:rsid w:val="00CC196E"/>
    <w:rsid w:val="00CE2B3B"/>
    <w:rsid w:val="00D124E0"/>
    <w:rsid w:val="00D175D8"/>
    <w:rsid w:val="00D37957"/>
    <w:rsid w:val="00D43615"/>
    <w:rsid w:val="00D92CA5"/>
    <w:rsid w:val="00E34C15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B0A18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40940"/>
    <w:rsid w:val="00AB0C05"/>
    <w:rsid w:val="00AC21A9"/>
    <w:rsid w:val="00CE01DD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Windows User</cp:lastModifiedBy>
  <cp:revision>2</cp:revision>
  <dcterms:created xsi:type="dcterms:W3CDTF">2018-11-01T20:48:00Z</dcterms:created>
  <dcterms:modified xsi:type="dcterms:W3CDTF">2018-11-01T20:48:00Z</dcterms:modified>
</cp:coreProperties>
</file>